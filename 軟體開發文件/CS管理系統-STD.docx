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D12" w:rsidRPr="002454A8" w:rsidRDefault="00620D12" w:rsidP="002454A8">
      <w:pPr>
        <w:jc w:val="center"/>
        <w:rPr>
          <w:rFonts w:ascii="Kaiti SC" w:eastAsia="Kaiti SC" w:hAnsi="Kaiti SC" w:hint="eastAsia"/>
          <w:b/>
          <w:sz w:val="96"/>
          <w:szCs w:val="56"/>
          <w:shd w:val="clear" w:color="auto" w:fill="FFFFFF"/>
        </w:rPr>
      </w:pPr>
      <w:r w:rsidRPr="002454A8">
        <w:rPr>
          <w:rFonts w:ascii="Kaiti SC" w:eastAsia="Kaiti SC" w:hAnsi="Kaiti SC" w:hint="eastAsia"/>
          <w:b/>
          <w:sz w:val="96"/>
          <w:szCs w:val="56"/>
          <w:shd w:val="clear" w:color="auto" w:fill="FFFFFF"/>
        </w:rPr>
        <w:t>C</w:t>
      </w:r>
      <w:r w:rsidRPr="002454A8">
        <w:rPr>
          <w:rFonts w:ascii="Kaiti SC" w:eastAsia="Kaiti SC" w:hAnsi="Kaiti SC"/>
          <w:b/>
          <w:sz w:val="96"/>
          <w:szCs w:val="56"/>
          <w:shd w:val="clear" w:color="auto" w:fill="FFFFFF"/>
        </w:rPr>
        <w:t>S</w:t>
      </w:r>
      <w:r w:rsidRPr="002454A8">
        <w:rPr>
          <w:rFonts w:ascii="Kaiti SC" w:eastAsia="Kaiti SC" w:hAnsi="Kaiti SC" w:hint="eastAsia"/>
          <w:b/>
          <w:sz w:val="96"/>
          <w:szCs w:val="56"/>
          <w:shd w:val="clear" w:color="auto" w:fill="FFFFFF"/>
        </w:rPr>
        <w:t>管理系統</w:t>
      </w:r>
    </w:p>
    <w:p w:rsidR="00056011" w:rsidRPr="002454A8" w:rsidRDefault="00056011" w:rsidP="005A0698">
      <w:pPr>
        <w:jc w:val="center"/>
        <w:rPr>
          <w:rFonts w:ascii="Kaiti SC" w:eastAsia="Kaiti SC" w:hAnsi="Kaiti SC"/>
          <w:sz w:val="72"/>
          <w:szCs w:val="56"/>
        </w:rPr>
      </w:pPr>
    </w:p>
    <w:p w:rsidR="009F3AF4" w:rsidRPr="002454A8" w:rsidRDefault="009F3AF4" w:rsidP="002454A8">
      <w:pPr>
        <w:rPr>
          <w:rFonts w:ascii="Kaiti SC" w:eastAsia="Kaiti SC" w:hAnsi="Kaiti SC" w:hint="eastAsia"/>
          <w:sz w:val="72"/>
          <w:szCs w:val="56"/>
        </w:rPr>
      </w:pPr>
    </w:p>
    <w:p w:rsidR="009F3AF4" w:rsidRPr="002454A8" w:rsidRDefault="009F3AF4" w:rsidP="005A0698">
      <w:pPr>
        <w:jc w:val="center"/>
        <w:rPr>
          <w:rFonts w:ascii="Kaiti SC" w:eastAsia="Kaiti SC" w:hAnsi="Kaiti SC" w:hint="eastAsia"/>
          <w:sz w:val="72"/>
          <w:szCs w:val="56"/>
        </w:rPr>
      </w:pPr>
    </w:p>
    <w:p w:rsidR="00620D12" w:rsidRPr="002454A8" w:rsidRDefault="006D0B95" w:rsidP="009F3AF4">
      <w:pPr>
        <w:jc w:val="center"/>
        <w:rPr>
          <w:rFonts w:ascii="Kaiti SC" w:eastAsia="Kaiti SC" w:hAnsi="Kaiti SC" w:hint="eastAsia"/>
          <w:b/>
          <w:sz w:val="72"/>
          <w:szCs w:val="56"/>
          <w:shd w:val="clear" w:color="auto" w:fill="FFFFFF"/>
        </w:rPr>
      </w:pPr>
      <w:r w:rsidRPr="002454A8">
        <w:rPr>
          <w:rFonts w:ascii="Kaiti SC" w:eastAsia="Kaiti SC" w:hAnsi="Kaiti SC"/>
          <w:b/>
          <w:sz w:val="72"/>
          <w:szCs w:val="56"/>
          <w:shd w:val="clear" w:color="auto" w:fill="FFFFFF"/>
        </w:rPr>
        <w:t>測試文件</w:t>
      </w:r>
    </w:p>
    <w:p w:rsidR="00056011" w:rsidRPr="009F3AF4" w:rsidRDefault="00056011" w:rsidP="005A0698">
      <w:pPr>
        <w:jc w:val="center"/>
        <w:rPr>
          <w:rFonts w:ascii="微軟正黑體" w:eastAsia="微軟正黑體" w:hAnsi="微軟正黑體"/>
          <w:sz w:val="56"/>
          <w:szCs w:val="56"/>
          <w:shd w:val="clear" w:color="auto" w:fill="FFFFFF"/>
        </w:rPr>
      </w:pPr>
    </w:p>
    <w:p w:rsidR="00620D12" w:rsidRPr="009F3AF4" w:rsidRDefault="00620D12" w:rsidP="005A0698">
      <w:pPr>
        <w:jc w:val="center"/>
        <w:rPr>
          <w:rFonts w:ascii="微軟正黑體" w:eastAsia="微軟正黑體" w:hAnsi="微軟正黑體"/>
          <w:sz w:val="56"/>
          <w:szCs w:val="56"/>
          <w:shd w:val="clear" w:color="auto" w:fill="FFFFFF"/>
        </w:rPr>
      </w:pPr>
    </w:p>
    <w:p w:rsidR="00620D12" w:rsidRPr="009F3AF4" w:rsidRDefault="00620D12" w:rsidP="005A0698">
      <w:pPr>
        <w:jc w:val="center"/>
        <w:rPr>
          <w:rFonts w:ascii="微軟正黑體" w:eastAsia="微軟正黑體" w:hAnsi="微軟正黑體"/>
          <w:sz w:val="56"/>
          <w:szCs w:val="56"/>
          <w:shd w:val="clear" w:color="auto" w:fill="FFFFFF"/>
        </w:rPr>
      </w:pPr>
    </w:p>
    <w:p w:rsidR="00620D12" w:rsidRPr="00DB05B6" w:rsidRDefault="00620D12" w:rsidP="005A0698">
      <w:pPr>
        <w:jc w:val="center"/>
        <w:rPr>
          <w:rFonts w:ascii="Heiti SC Medium" w:eastAsia="Heiti SC Medium" w:hAnsi="Heiti SC Medium"/>
          <w:sz w:val="56"/>
          <w:szCs w:val="56"/>
          <w:shd w:val="clear" w:color="auto" w:fill="FFFFFF"/>
        </w:rPr>
      </w:pPr>
    </w:p>
    <w:tbl>
      <w:tblPr>
        <w:tblW w:w="612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4500"/>
      </w:tblGrid>
      <w:tr w:rsidR="00B867C9" w:rsidRPr="00DB05B6" w:rsidTr="00056011">
        <w:trPr>
          <w:trHeight w:val="510"/>
          <w:jc w:val="center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DB05B6" w:rsidRDefault="006D0B95" w:rsidP="005A0698">
            <w:pPr>
              <w:snapToGrid w:val="0"/>
              <w:jc w:val="center"/>
              <w:rPr>
                <w:rFonts w:ascii="Heiti SC Medium" w:eastAsia="Heiti SC Medium" w:hAnsi="Heiti SC Medium"/>
                <w:sz w:val="28"/>
                <w:szCs w:val="28"/>
              </w:rPr>
            </w:pPr>
            <w:r w:rsidRPr="00DB05B6">
              <w:rPr>
                <w:rFonts w:ascii="Heiti SC Medium" w:eastAsia="Heiti SC Medium" w:hAnsi="Heiti SC Medium"/>
                <w:sz w:val="28"/>
                <w:szCs w:val="28"/>
              </w:rPr>
              <w:t>專案名稱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DB05B6" w:rsidRDefault="00620D12" w:rsidP="005A0698">
            <w:pPr>
              <w:snapToGrid w:val="0"/>
              <w:ind w:left="72"/>
              <w:rPr>
                <w:rFonts w:ascii="Heiti SC Medium" w:eastAsia="Heiti SC Medium" w:hAnsi="Heiti SC Medium"/>
                <w:sz w:val="28"/>
                <w:szCs w:val="28"/>
              </w:rPr>
            </w:pPr>
            <w:r w:rsidRPr="00DB05B6">
              <w:rPr>
                <w:rFonts w:ascii="Heiti SC Medium" w:eastAsia="Heiti SC Medium" w:hAnsi="Heiti SC Medium"/>
                <w:sz w:val="28"/>
                <w:szCs w:val="28"/>
              </w:rPr>
              <w:t>CS</w:t>
            </w:r>
            <w:r w:rsidRPr="00DB05B6">
              <w:rPr>
                <w:rFonts w:ascii="Heiti SC Medium" w:eastAsia="Heiti SC Medium" w:hAnsi="Heiti SC Medium" w:hint="eastAsia"/>
                <w:sz w:val="28"/>
                <w:szCs w:val="28"/>
              </w:rPr>
              <w:t>管理系統</w:t>
            </w:r>
          </w:p>
        </w:tc>
      </w:tr>
      <w:tr w:rsidR="00B867C9" w:rsidRPr="00DB05B6" w:rsidTr="00056011">
        <w:trPr>
          <w:trHeight w:val="510"/>
          <w:jc w:val="center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DB05B6" w:rsidRDefault="006D0B95" w:rsidP="005A0698">
            <w:pPr>
              <w:snapToGrid w:val="0"/>
              <w:jc w:val="center"/>
              <w:rPr>
                <w:rFonts w:ascii="Heiti SC Medium" w:eastAsia="Heiti SC Medium" w:hAnsi="Heiti SC Medium"/>
                <w:sz w:val="28"/>
                <w:szCs w:val="28"/>
              </w:rPr>
            </w:pPr>
            <w:r w:rsidRPr="00DB05B6">
              <w:rPr>
                <w:rFonts w:ascii="Heiti SC Medium" w:eastAsia="Heiti SC Medium" w:hAnsi="Heiti SC Medium"/>
                <w:sz w:val="28"/>
                <w:szCs w:val="28"/>
              </w:rPr>
              <w:t>撰寫日期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DB05B6" w:rsidRDefault="00620D12" w:rsidP="005A0698">
            <w:pPr>
              <w:snapToGrid w:val="0"/>
              <w:ind w:left="72"/>
              <w:rPr>
                <w:rFonts w:ascii="Heiti SC Medium" w:eastAsia="Heiti SC Medium" w:hAnsi="Heiti SC Medium"/>
                <w:sz w:val="28"/>
                <w:szCs w:val="28"/>
              </w:rPr>
            </w:pPr>
            <w:r w:rsidRPr="00DB05B6">
              <w:rPr>
                <w:rFonts w:ascii="Heiti SC Medium" w:eastAsia="Heiti SC Medium" w:hAnsi="Heiti SC Medium" w:hint="eastAsia"/>
                <w:sz w:val="28"/>
                <w:szCs w:val="28"/>
              </w:rPr>
              <w:t>1</w:t>
            </w:r>
            <w:r w:rsidRPr="00DB05B6">
              <w:rPr>
                <w:rFonts w:ascii="Heiti SC Medium" w:eastAsia="Heiti SC Medium" w:hAnsi="Heiti SC Medium"/>
                <w:sz w:val="28"/>
                <w:szCs w:val="28"/>
              </w:rPr>
              <w:t>10/01/08</w:t>
            </w:r>
          </w:p>
        </w:tc>
      </w:tr>
      <w:tr w:rsidR="00B867C9" w:rsidRPr="00DB05B6" w:rsidTr="00056011">
        <w:trPr>
          <w:trHeight w:val="510"/>
          <w:jc w:val="center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DB05B6" w:rsidRDefault="006D0B95" w:rsidP="005A0698">
            <w:pPr>
              <w:snapToGrid w:val="0"/>
              <w:jc w:val="center"/>
              <w:rPr>
                <w:rFonts w:ascii="Heiti SC Medium" w:eastAsia="Heiti SC Medium" w:hAnsi="Heiti SC Medium"/>
                <w:sz w:val="28"/>
                <w:szCs w:val="28"/>
              </w:rPr>
            </w:pPr>
            <w:r w:rsidRPr="00DB05B6">
              <w:rPr>
                <w:rFonts w:ascii="Heiti SC Medium" w:eastAsia="Heiti SC Medium" w:hAnsi="Heiti SC Medium"/>
                <w:sz w:val="28"/>
                <w:szCs w:val="28"/>
              </w:rPr>
              <w:t>發展者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0D12" w:rsidRPr="00DB05B6" w:rsidRDefault="00620D12" w:rsidP="005A0698">
            <w:pPr>
              <w:shd w:val="clear" w:color="auto" w:fill="FFFFFF"/>
              <w:rPr>
                <w:rFonts w:ascii="Heiti SC Medium" w:eastAsia="Heiti SC Medium" w:hAnsi="Heiti SC Medium" w:cs="Arial"/>
                <w:sz w:val="28"/>
                <w:szCs w:val="28"/>
              </w:rPr>
            </w:pPr>
            <w:r w:rsidRPr="00DB05B6">
              <w:rPr>
                <w:rFonts w:ascii="Heiti SC Medium" w:eastAsia="Heiti SC Medium" w:hAnsi="Heiti SC Medium" w:cs="Arial"/>
                <w:sz w:val="28"/>
                <w:szCs w:val="28"/>
              </w:rPr>
              <w:t>廖子權、邵安祺、梁晏慈、林湘羚</w:t>
            </w:r>
          </w:p>
          <w:p w:rsidR="00B867C9" w:rsidRPr="00DB05B6" w:rsidRDefault="00620D12" w:rsidP="005A0698">
            <w:pPr>
              <w:shd w:val="clear" w:color="auto" w:fill="FFFFFF"/>
              <w:rPr>
                <w:rFonts w:ascii="Heiti SC Medium" w:eastAsia="Heiti SC Medium" w:hAnsi="Heiti SC Medium" w:cs="Arial"/>
                <w:sz w:val="28"/>
                <w:szCs w:val="28"/>
              </w:rPr>
            </w:pPr>
            <w:r w:rsidRPr="00DB05B6">
              <w:rPr>
                <w:rFonts w:ascii="Heiti SC Medium" w:eastAsia="Heiti SC Medium" w:hAnsi="Heiti SC Medium" w:cs="Arial"/>
                <w:sz w:val="28"/>
                <w:szCs w:val="28"/>
              </w:rPr>
              <w:t>謝宛蓉、曾清兒、呂儀安</w:t>
            </w:r>
          </w:p>
        </w:tc>
      </w:tr>
    </w:tbl>
    <w:p w:rsidR="00620D12" w:rsidRPr="00DB05B6" w:rsidRDefault="00620D12" w:rsidP="005A0698">
      <w:pPr>
        <w:rPr>
          <w:rFonts w:ascii="Heiti SC Medium" w:eastAsia="Heiti SC Medium" w:hAnsi="Heiti SC Medium"/>
        </w:rPr>
      </w:pPr>
    </w:p>
    <w:p w:rsidR="00620D12" w:rsidRPr="00DB05B6" w:rsidRDefault="00620D12" w:rsidP="005A0698">
      <w:pPr>
        <w:rPr>
          <w:rFonts w:ascii="Heiti SC Medium" w:eastAsia="Heiti SC Medium" w:hAnsi="Heiti SC Medium"/>
        </w:rPr>
      </w:pPr>
      <w:r w:rsidRPr="00DB05B6">
        <w:rPr>
          <w:rFonts w:ascii="Heiti SC Medium" w:eastAsia="Heiti SC Medium" w:hAnsi="Heiti SC Medium"/>
        </w:rPr>
        <w:br w:type="page"/>
      </w:r>
    </w:p>
    <w:p w:rsidR="00B867C9" w:rsidRPr="00DB05B6" w:rsidRDefault="00B867C9" w:rsidP="005A0698">
      <w:pPr>
        <w:rPr>
          <w:rFonts w:ascii="Heiti SC Medium" w:eastAsia="Heiti SC Medium" w:hAnsi="Heiti SC Medium"/>
        </w:rPr>
        <w:sectPr w:rsidR="00B867C9" w:rsidRPr="00DB05B6">
          <w:footerReference w:type="default" r:id="rId7"/>
          <w:pgSz w:w="11906" w:h="16838"/>
          <w:pgMar w:top="1418" w:right="1418" w:bottom="1418" w:left="1418" w:header="851" w:footer="992" w:gutter="0"/>
          <w:cols w:space="720"/>
        </w:sectPr>
      </w:pPr>
    </w:p>
    <w:p w:rsidR="00B23CB3" w:rsidRPr="00DB05B6" w:rsidRDefault="00B23CB3" w:rsidP="005A0698">
      <w:pPr>
        <w:rPr>
          <w:rFonts w:ascii="Heiti SC Medium" w:eastAsia="Heiti SC Medium" w:hAnsi="Heiti SC Medium"/>
        </w:rPr>
        <w:sectPr w:rsidR="00B23CB3" w:rsidRPr="00DB05B6">
          <w:footerReference w:type="default" r:id="rId8"/>
          <w:pgSz w:w="11906" w:h="16838"/>
          <w:pgMar w:top="1418" w:right="1418" w:bottom="1418" w:left="1418" w:header="720" w:footer="720" w:gutter="0"/>
          <w:pgNumType w:fmt="lowerRoman" w:start="1"/>
          <w:cols w:space="720"/>
        </w:sectPr>
      </w:pPr>
    </w:p>
    <w:p w:rsidR="00B867C9" w:rsidRPr="00DB05B6" w:rsidRDefault="006D0B95" w:rsidP="005A0698">
      <w:pPr>
        <w:autoSpaceDE w:val="0"/>
        <w:outlineLvl w:val="0"/>
        <w:rPr>
          <w:rFonts w:ascii="Heiti SC Medium" w:eastAsia="Heiti SC Medium" w:hAnsi="Heiti SC Medium"/>
          <w:b/>
          <w:kern w:val="0"/>
          <w:sz w:val="28"/>
          <w:szCs w:val="28"/>
        </w:rPr>
      </w:pPr>
      <w:bookmarkStart w:id="0" w:name="_Toc62013288"/>
      <w:bookmarkStart w:id="1" w:name="_Toc213730371"/>
      <w:bookmarkStart w:id="2" w:name="_Toc277807211"/>
      <w:bookmarkStart w:id="3" w:name="_Toc2892000"/>
      <w:r w:rsidRPr="00DB05B6">
        <w:rPr>
          <w:rFonts w:ascii="Heiti SC Medium" w:eastAsia="Heiti SC Medium" w:hAnsi="Heiti SC Medium"/>
          <w:b/>
          <w:kern w:val="0"/>
          <w:sz w:val="28"/>
          <w:szCs w:val="28"/>
        </w:rPr>
        <w:t>版次變更記錄</w:t>
      </w:r>
      <w:bookmarkEnd w:id="0"/>
      <w:bookmarkEnd w:id="1"/>
      <w:bookmarkEnd w:id="2"/>
      <w:bookmarkEnd w:id="3"/>
    </w:p>
    <w:tbl>
      <w:tblPr>
        <w:tblW w:w="8362" w:type="dxa"/>
        <w:tblInd w:w="5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3974"/>
        <w:gridCol w:w="2788"/>
      </w:tblGrid>
      <w:tr w:rsidR="004A58AE" w:rsidRPr="004A58AE" w:rsidTr="004A58AE">
        <w:trPr>
          <w:trHeight w:val="51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6D0B95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4A58AE">
              <w:rPr>
                <w:rFonts w:ascii="Heiti SC Medium" w:eastAsia="Heiti SC Medium" w:hAnsi="Heiti SC Medium"/>
                <w:b/>
                <w:color w:val="000000" w:themeColor="text1"/>
                <w:kern w:val="0"/>
                <w:sz w:val="28"/>
                <w:szCs w:val="28"/>
              </w:rPr>
              <w:tab/>
            </w:r>
            <w:r w:rsidRPr="004A58AE">
              <w:rPr>
                <w:rFonts w:ascii="Heiti SC Medium" w:eastAsia="Heiti SC Medium" w:hAnsi="Heiti SC Medium"/>
                <w:color w:val="000000" w:themeColor="text1"/>
                <w:kern w:val="0"/>
              </w:rPr>
              <w:t>版次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6D0B95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  <w:r w:rsidRPr="004A58AE">
              <w:rPr>
                <w:rFonts w:ascii="Heiti SC Medium" w:eastAsia="Heiti SC Medium" w:hAnsi="Heiti SC Medium"/>
                <w:color w:val="000000" w:themeColor="text1"/>
                <w:kern w:val="0"/>
              </w:rPr>
              <w:t>變更項目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6D0B95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  <w:r w:rsidRPr="004A58AE">
              <w:rPr>
                <w:rFonts w:ascii="Heiti SC Medium" w:eastAsia="Heiti SC Medium" w:hAnsi="Heiti SC Medium"/>
                <w:color w:val="000000" w:themeColor="text1"/>
                <w:kern w:val="0"/>
              </w:rPr>
              <w:t>變更日期</w:t>
            </w:r>
          </w:p>
        </w:tc>
      </w:tr>
      <w:tr w:rsidR="004A58AE" w:rsidRPr="004A58AE" w:rsidTr="00456028">
        <w:trPr>
          <w:trHeight w:val="51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6D0B95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  <w:r w:rsidRPr="004A58AE">
              <w:rPr>
                <w:rFonts w:ascii="Heiti SC Medium" w:eastAsia="Heiti SC Medium" w:hAnsi="Heiti SC Medium"/>
                <w:color w:val="000000" w:themeColor="text1"/>
                <w:kern w:val="0"/>
              </w:rPr>
              <w:t>0.1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6D0B95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  <w:r w:rsidRPr="004A58AE">
              <w:rPr>
                <w:rFonts w:ascii="Heiti SC Medium" w:eastAsia="Heiti SC Medium" w:hAnsi="Heiti SC Medium"/>
                <w:color w:val="000000" w:themeColor="text1"/>
                <w:kern w:val="0"/>
              </w:rPr>
              <w:t>初版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7F730F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  <w:r w:rsidRPr="004A58AE">
              <w:rPr>
                <w:rFonts w:ascii="Heiti SC Medium" w:eastAsia="Heiti SC Medium" w:hAnsi="Heiti SC Medium"/>
                <w:color w:val="000000" w:themeColor="text1"/>
                <w:kern w:val="0"/>
              </w:rPr>
              <w:t>202</w:t>
            </w:r>
            <w:r w:rsidR="002454A8">
              <w:rPr>
                <w:rFonts w:ascii="Heiti SC Medium" w:eastAsia="Heiti SC Medium" w:hAnsi="Heiti SC Medium"/>
                <w:color w:val="000000" w:themeColor="text1"/>
                <w:kern w:val="0"/>
              </w:rPr>
              <w:t>1</w:t>
            </w:r>
            <w:r w:rsidRPr="004A58AE">
              <w:rPr>
                <w:rFonts w:ascii="Heiti SC Medium" w:eastAsia="Heiti SC Medium" w:hAnsi="Heiti SC Medium"/>
                <w:color w:val="000000" w:themeColor="text1"/>
                <w:kern w:val="0"/>
              </w:rPr>
              <w:t>/01/08</w:t>
            </w:r>
          </w:p>
        </w:tc>
      </w:tr>
      <w:tr w:rsidR="004A58AE" w:rsidRPr="004A58AE" w:rsidTr="00456028">
        <w:trPr>
          <w:trHeight w:val="51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56277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  <w:kern w:val="0"/>
              </w:rPr>
              <w:t>0</w:t>
            </w:r>
            <w:r>
              <w:rPr>
                <w:rFonts w:ascii="Heiti SC Medium" w:eastAsia="Heiti SC Medium" w:hAnsi="Heiti SC Medium"/>
                <w:color w:val="000000" w:themeColor="text1"/>
                <w:kern w:val="0"/>
              </w:rPr>
              <w:t>.2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56277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  <w:kern w:val="0"/>
              </w:rPr>
              <w:t>單元測試案例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2454A8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  <w:kern w:val="0"/>
              </w:rPr>
              <w:t>2</w:t>
            </w:r>
            <w:r>
              <w:rPr>
                <w:rFonts w:ascii="Heiti SC Medium" w:eastAsia="Heiti SC Medium" w:hAnsi="Heiti SC Medium"/>
                <w:color w:val="000000" w:themeColor="text1"/>
                <w:kern w:val="0"/>
              </w:rPr>
              <w:t>021/01/10</w:t>
            </w:r>
          </w:p>
        </w:tc>
      </w:tr>
      <w:tr w:rsidR="004A58AE" w:rsidRPr="004A58AE" w:rsidTr="00456028">
        <w:trPr>
          <w:trHeight w:val="51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2454A8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  <w:r>
              <w:rPr>
                <w:rFonts w:ascii="Heiti SC Medium" w:eastAsia="Heiti SC Medium" w:hAnsi="Heiti SC Medium"/>
                <w:color w:val="000000" w:themeColor="text1"/>
                <w:kern w:val="0"/>
              </w:rPr>
              <w:t>1.0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2454A8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 w:hint="eastAsia"/>
                <w:color w:val="000000" w:themeColor="text1"/>
                <w:kern w:val="0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  <w:kern w:val="0"/>
              </w:rPr>
              <w:t>測試結果、追溯表</w:t>
            </w:r>
            <w:r w:rsidR="00435ADC">
              <w:rPr>
                <w:rFonts w:ascii="Heiti SC Medium" w:eastAsia="Heiti SC Medium" w:hAnsi="Heiti SC Medium" w:hint="eastAsia"/>
                <w:color w:val="000000" w:themeColor="text1"/>
                <w:kern w:val="0"/>
              </w:rPr>
              <w:t>(終版</w:t>
            </w:r>
            <w:r w:rsidR="00435ADC">
              <w:rPr>
                <w:rFonts w:ascii="Heiti SC Medium" w:eastAsia="Heiti SC Medium" w:hAnsi="Heiti SC Medium"/>
                <w:color w:val="000000" w:themeColor="text1"/>
                <w:kern w:val="0"/>
              </w:rPr>
              <w:t>)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C7396C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 w:hint="eastAsia"/>
                <w:color w:val="000000" w:themeColor="text1"/>
                <w:kern w:val="0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  <w:kern w:val="0"/>
              </w:rPr>
              <w:t>2</w:t>
            </w:r>
            <w:r>
              <w:rPr>
                <w:rFonts w:ascii="Heiti SC Medium" w:eastAsia="Heiti SC Medium" w:hAnsi="Heiti SC Medium"/>
                <w:color w:val="000000" w:themeColor="text1"/>
                <w:kern w:val="0"/>
              </w:rPr>
              <w:t>021/01/13</w:t>
            </w:r>
          </w:p>
        </w:tc>
      </w:tr>
      <w:tr w:rsidR="004A58AE" w:rsidRPr="004A58AE" w:rsidTr="00456028">
        <w:trPr>
          <w:trHeight w:val="51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867C9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867C9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867C9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</w:p>
        </w:tc>
      </w:tr>
      <w:tr w:rsidR="004A58AE" w:rsidRPr="004A58AE" w:rsidTr="00456028">
        <w:trPr>
          <w:trHeight w:val="51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867C9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867C9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867C9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</w:p>
        </w:tc>
      </w:tr>
      <w:tr w:rsidR="004A58AE" w:rsidRPr="004A58AE" w:rsidTr="00456028">
        <w:trPr>
          <w:trHeight w:val="51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867C9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867C9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867C9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</w:p>
        </w:tc>
      </w:tr>
      <w:tr w:rsidR="004A58AE" w:rsidRPr="004A58AE" w:rsidTr="00456028">
        <w:trPr>
          <w:trHeight w:val="51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867C9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867C9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867C9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</w:p>
        </w:tc>
      </w:tr>
      <w:tr w:rsidR="004A58AE" w:rsidRPr="004A58AE" w:rsidTr="00456028">
        <w:trPr>
          <w:trHeight w:val="51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867C9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867C9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867C9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</w:p>
        </w:tc>
      </w:tr>
      <w:tr w:rsidR="004A58AE" w:rsidRPr="004A58AE" w:rsidTr="00456028">
        <w:trPr>
          <w:trHeight w:val="51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867C9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867C9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867C9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</w:p>
        </w:tc>
      </w:tr>
      <w:tr w:rsidR="004A58AE" w:rsidRPr="004A58AE" w:rsidTr="00456028">
        <w:trPr>
          <w:trHeight w:val="51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867C9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867C9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867C9" w:rsidP="005A0698">
            <w:pPr>
              <w:autoSpaceDE w:val="0"/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  <w:kern w:val="0"/>
              </w:rPr>
            </w:pPr>
          </w:p>
        </w:tc>
      </w:tr>
    </w:tbl>
    <w:p w:rsidR="00B867C9" w:rsidRPr="00DB05B6" w:rsidRDefault="00B867C9" w:rsidP="005A0698">
      <w:pPr>
        <w:rPr>
          <w:rFonts w:ascii="Heiti SC Medium" w:eastAsia="Heiti SC Medium" w:hAnsi="Heiti SC Medium"/>
        </w:rPr>
      </w:pPr>
    </w:p>
    <w:p w:rsidR="00B23CB3" w:rsidRPr="00DB05B6" w:rsidRDefault="00B23CB3" w:rsidP="005A0698">
      <w:pPr>
        <w:rPr>
          <w:rFonts w:ascii="Heiti SC Medium" w:eastAsia="Heiti SC Medium" w:hAnsi="Heiti SC Medium"/>
        </w:rPr>
        <w:sectPr w:rsidR="00B23CB3" w:rsidRPr="00DB05B6">
          <w:type w:val="continuous"/>
          <w:pgSz w:w="11906" w:h="16838"/>
          <w:pgMar w:top="1418" w:right="1418" w:bottom="1418" w:left="1418" w:header="720" w:footer="720" w:gutter="0"/>
          <w:pgNumType w:fmt="lowerRoman" w:start="1"/>
          <w:cols w:space="720"/>
        </w:sectPr>
      </w:pPr>
    </w:p>
    <w:p w:rsidR="00B867C9" w:rsidRPr="00DB05B6" w:rsidRDefault="006D0B95" w:rsidP="005A0698">
      <w:pPr>
        <w:pStyle w:val="ab"/>
        <w:spacing w:after="0"/>
        <w:jc w:val="center"/>
        <w:rPr>
          <w:rFonts w:ascii="Heiti SC Medium" w:eastAsia="Heiti SC Medium" w:hAnsi="Heiti SC Medium"/>
          <w:sz w:val="32"/>
          <w:szCs w:val="32"/>
          <w:u w:val="single"/>
        </w:rPr>
      </w:pPr>
      <w:r w:rsidRPr="00DB05B6">
        <w:rPr>
          <w:rFonts w:ascii="Heiti SC Medium" w:eastAsia="Heiti SC Medium" w:hAnsi="Heiti SC Medium"/>
          <w:sz w:val="32"/>
          <w:szCs w:val="32"/>
          <w:u w:val="single"/>
        </w:rPr>
        <w:lastRenderedPageBreak/>
        <w:t>目錄</w:t>
      </w:r>
    </w:p>
    <w:p w:rsidR="00B867C9" w:rsidRPr="00DB05B6" w:rsidRDefault="006D0B95" w:rsidP="005A0698">
      <w:pPr>
        <w:pStyle w:val="10"/>
        <w:tabs>
          <w:tab w:val="right" w:leader="dot" w:pos="8805"/>
        </w:tabs>
        <w:spacing w:before="0" w:after="0"/>
        <w:rPr>
          <w:rFonts w:ascii="Heiti SC Medium" w:eastAsia="Heiti SC Medium" w:hAnsi="Heiti SC Medium"/>
        </w:rPr>
      </w:pPr>
      <w:r w:rsidRPr="00DB05B6">
        <w:rPr>
          <w:rFonts w:ascii="Heiti SC Medium" w:eastAsia="Heiti SC Medium" w:hAnsi="Heiti SC Medium" w:cs="Times New Roman"/>
          <w:b w:val="0"/>
          <w:bCs w:val="0"/>
          <w:caps w:val="0"/>
          <w:sz w:val="24"/>
          <w:szCs w:val="24"/>
        </w:rPr>
        <w:fldChar w:fldCharType="begin"/>
      </w:r>
      <w:r w:rsidRPr="00DB05B6">
        <w:rPr>
          <w:rFonts w:ascii="Heiti SC Medium" w:eastAsia="Heiti SC Medium" w:hAnsi="Heiti SC Medium"/>
        </w:rPr>
        <w:instrText xml:space="preserve"> TOC \o "1-2" \u \h </w:instrText>
      </w:r>
      <w:r w:rsidRPr="00DB05B6">
        <w:rPr>
          <w:rFonts w:ascii="Heiti SC Medium" w:eastAsia="Heiti SC Medium" w:hAnsi="Heiti SC Medium" w:cs="Times New Roman"/>
          <w:b w:val="0"/>
          <w:bCs w:val="0"/>
          <w:caps w:val="0"/>
          <w:sz w:val="24"/>
          <w:szCs w:val="24"/>
        </w:rPr>
        <w:fldChar w:fldCharType="separate"/>
      </w:r>
      <w:hyperlink w:anchor="_Toc2892000" w:history="1">
        <w:r w:rsidRPr="00DB05B6">
          <w:rPr>
            <w:rStyle w:val="a7"/>
            <w:rFonts w:ascii="Heiti SC Medium" w:eastAsia="Heiti SC Medium" w:hAnsi="Heiti SC Medium"/>
            <w:kern w:val="0"/>
          </w:rPr>
          <w:t>版次變更記錄</w:t>
        </w:r>
        <w:r w:rsidRPr="00DB05B6">
          <w:rPr>
            <w:rFonts w:ascii="Heiti SC Medium" w:eastAsia="Heiti SC Medium" w:hAnsi="Heiti SC Medium"/>
          </w:rPr>
          <w:tab/>
          <w:t>1</w:t>
        </w:r>
      </w:hyperlink>
    </w:p>
    <w:p w:rsidR="00B867C9" w:rsidRPr="00DB05B6" w:rsidRDefault="00A40B76" w:rsidP="005A0698">
      <w:pPr>
        <w:pStyle w:val="10"/>
        <w:tabs>
          <w:tab w:val="right" w:leader="dot" w:pos="480"/>
          <w:tab w:val="right" w:leader="dot" w:pos="8805"/>
        </w:tabs>
        <w:spacing w:before="0" w:after="0"/>
        <w:rPr>
          <w:rFonts w:ascii="Heiti SC Medium" w:eastAsia="Heiti SC Medium" w:hAnsi="Heiti SC Medium"/>
        </w:rPr>
      </w:pPr>
      <w:hyperlink w:anchor="_Toc2892001" w:history="1">
        <w:r w:rsidR="006D0B95" w:rsidRPr="00DB05B6">
          <w:rPr>
            <w:rStyle w:val="a7"/>
            <w:rFonts w:ascii="Heiti SC Medium" w:eastAsia="Heiti SC Medium" w:hAnsi="Heiti SC Medium"/>
          </w:rPr>
          <w:t>1</w:t>
        </w:r>
        <w:r w:rsidR="006D0B95" w:rsidRPr="00DB05B6">
          <w:rPr>
            <w:rFonts w:ascii="Heiti SC Medium" w:eastAsia="Heiti SC Medium" w:hAnsi="Heiti SC Medium" w:cs="Times New Roman"/>
            <w:b w:val="0"/>
            <w:bCs w:val="0"/>
            <w:caps w:val="0"/>
            <w:sz w:val="24"/>
            <w:szCs w:val="22"/>
          </w:rPr>
          <w:tab/>
        </w:r>
        <w:r w:rsidR="006D0B95" w:rsidRPr="00DB05B6">
          <w:rPr>
            <w:rStyle w:val="a7"/>
            <w:rFonts w:ascii="Heiti SC Medium" w:eastAsia="Heiti SC Medium" w:hAnsi="Heiti SC Medium"/>
          </w:rPr>
          <w:t>測試目的與接受準則(Objectives and Acceptance Criteria)</w:t>
        </w:r>
        <w:r w:rsidR="006D0B95" w:rsidRPr="00DB05B6">
          <w:rPr>
            <w:rFonts w:ascii="Heiti SC Medium" w:eastAsia="Heiti SC Medium" w:hAnsi="Heiti SC Medium"/>
          </w:rPr>
          <w:tab/>
          <w:t>1</w:t>
        </w:r>
      </w:hyperlink>
    </w:p>
    <w:p w:rsidR="00B867C9" w:rsidRPr="00DB05B6" w:rsidRDefault="00A40B76" w:rsidP="005A0698">
      <w:pPr>
        <w:pStyle w:val="20"/>
        <w:tabs>
          <w:tab w:val="right" w:leader="dot" w:pos="960"/>
          <w:tab w:val="right" w:leader="dot" w:pos="8805"/>
        </w:tabs>
        <w:rPr>
          <w:rFonts w:ascii="Heiti SC Medium" w:eastAsia="Heiti SC Medium" w:hAnsi="Heiti SC Medium"/>
        </w:rPr>
      </w:pPr>
      <w:hyperlink w:anchor="_Toc2892002" w:history="1">
        <w:r w:rsidR="006D0B95" w:rsidRPr="00DB05B6">
          <w:rPr>
            <w:rStyle w:val="a7"/>
            <w:rFonts w:ascii="Heiti SC Medium" w:eastAsia="Heiti SC Medium" w:hAnsi="Heiti SC Medium"/>
          </w:rPr>
          <w:t>1.1</w:t>
        </w:r>
        <w:r w:rsidR="006D0B95" w:rsidRPr="00DB05B6">
          <w:rPr>
            <w:rFonts w:ascii="Heiti SC Medium" w:eastAsia="Heiti SC Medium" w:hAnsi="Heiti SC Medium" w:cs="Times New Roman"/>
            <w:smallCaps w:val="0"/>
            <w:sz w:val="24"/>
            <w:szCs w:val="22"/>
          </w:rPr>
          <w:tab/>
        </w:r>
        <w:r w:rsidR="006D0B95" w:rsidRPr="00DB05B6">
          <w:rPr>
            <w:rStyle w:val="a7"/>
            <w:rFonts w:ascii="Heiti SC Medium" w:eastAsia="Heiti SC Medium" w:hAnsi="Heiti SC Medium"/>
          </w:rPr>
          <w:t>系統範圍(</w:t>
        </w:r>
        <w:r w:rsidR="006D0B95" w:rsidRPr="00DB05B6">
          <w:rPr>
            <w:rStyle w:val="a7"/>
            <w:rFonts w:ascii="Heiti SC Medium" w:eastAsia="Heiti SC Medium" w:hAnsi="Heiti SC Medium"/>
            <w:bCs/>
          </w:rPr>
          <w:t>System Scope</w:t>
        </w:r>
        <w:r w:rsidR="006D0B95" w:rsidRPr="00DB05B6">
          <w:rPr>
            <w:rStyle w:val="a7"/>
            <w:rFonts w:ascii="Heiti SC Medium" w:eastAsia="Heiti SC Medium" w:hAnsi="Heiti SC Medium"/>
          </w:rPr>
          <w:t>)</w:t>
        </w:r>
        <w:r w:rsidR="006D0B95" w:rsidRPr="00DB05B6">
          <w:rPr>
            <w:rFonts w:ascii="Heiti SC Medium" w:eastAsia="Heiti SC Medium" w:hAnsi="Heiti SC Medium"/>
          </w:rPr>
          <w:tab/>
          <w:t>1</w:t>
        </w:r>
      </w:hyperlink>
    </w:p>
    <w:p w:rsidR="00B867C9" w:rsidRPr="00DB05B6" w:rsidRDefault="00A40B76" w:rsidP="005A0698">
      <w:pPr>
        <w:pStyle w:val="20"/>
        <w:tabs>
          <w:tab w:val="right" w:leader="dot" w:pos="960"/>
          <w:tab w:val="right" w:leader="dot" w:pos="8805"/>
        </w:tabs>
        <w:rPr>
          <w:rFonts w:ascii="Heiti SC Medium" w:eastAsia="Heiti SC Medium" w:hAnsi="Heiti SC Medium"/>
        </w:rPr>
      </w:pPr>
      <w:hyperlink w:anchor="_Toc2892003" w:history="1">
        <w:r w:rsidR="006D0B95" w:rsidRPr="00DB05B6">
          <w:rPr>
            <w:rStyle w:val="a7"/>
            <w:rFonts w:ascii="Heiti SC Medium" w:eastAsia="Heiti SC Medium" w:hAnsi="Heiti SC Medium"/>
            <w:bCs/>
          </w:rPr>
          <w:t>1.2</w:t>
        </w:r>
        <w:r w:rsidR="006D0B95" w:rsidRPr="00DB05B6">
          <w:rPr>
            <w:rFonts w:ascii="Heiti SC Medium" w:eastAsia="Heiti SC Medium" w:hAnsi="Heiti SC Medium" w:cs="Times New Roman"/>
            <w:smallCaps w:val="0"/>
            <w:sz w:val="24"/>
            <w:szCs w:val="22"/>
          </w:rPr>
          <w:tab/>
        </w:r>
        <w:r w:rsidR="006D0B95" w:rsidRPr="00DB05B6">
          <w:rPr>
            <w:rStyle w:val="a7"/>
            <w:rFonts w:ascii="Heiti SC Medium" w:eastAsia="Heiti SC Medium" w:hAnsi="Heiti SC Medium"/>
          </w:rPr>
          <w:t>測試接受準則(Test Acceptance Criteria)</w:t>
        </w:r>
        <w:r w:rsidR="006D0B95" w:rsidRPr="00DB05B6">
          <w:rPr>
            <w:rFonts w:ascii="Heiti SC Medium" w:eastAsia="Heiti SC Medium" w:hAnsi="Heiti SC Medium"/>
          </w:rPr>
          <w:tab/>
          <w:t>1</w:t>
        </w:r>
      </w:hyperlink>
    </w:p>
    <w:p w:rsidR="00B867C9" w:rsidRPr="00DB05B6" w:rsidRDefault="00A40B76" w:rsidP="005A0698">
      <w:pPr>
        <w:pStyle w:val="10"/>
        <w:tabs>
          <w:tab w:val="right" w:leader="dot" w:pos="480"/>
          <w:tab w:val="right" w:leader="dot" w:pos="8805"/>
        </w:tabs>
        <w:spacing w:before="0" w:after="0"/>
        <w:rPr>
          <w:rFonts w:ascii="Heiti SC Medium" w:eastAsia="Heiti SC Medium" w:hAnsi="Heiti SC Medium"/>
        </w:rPr>
      </w:pPr>
      <w:hyperlink w:anchor="_Toc2892004" w:history="1">
        <w:r w:rsidR="006D0B95" w:rsidRPr="00DB05B6">
          <w:rPr>
            <w:rStyle w:val="a7"/>
            <w:rFonts w:ascii="Heiti SC Medium" w:eastAsia="Heiti SC Medium" w:hAnsi="Heiti SC Medium"/>
          </w:rPr>
          <w:t>2</w:t>
        </w:r>
        <w:r w:rsidR="006D0B95" w:rsidRPr="00DB05B6">
          <w:rPr>
            <w:rFonts w:ascii="Heiti SC Medium" w:eastAsia="Heiti SC Medium" w:hAnsi="Heiti SC Medium" w:cs="Times New Roman"/>
            <w:b w:val="0"/>
            <w:bCs w:val="0"/>
            <w:caps w:val="0"/>
            <w:sz w:val="24"/>
            <w:szCs w:val="22"/>
          </w:rPr>
          <w:tab/>
        </w:r>
        <w:r w:rsidR="006D0B95" w:rsidRPr="00DB05B6">
          <w:rPr>
            <w:rStyle w:val="a7"/>
            <w:rFonts w:ascii="Heiti SC Medium" w:eastAsia="Heiti SC Medium" w:hAnsi="Heiti SC Medium"/>
          </w:rPr>
          <w:t>測試環境(Testing Environment)</w:t>
        </w:r>
        <w:r w:rsidR="006D0B95" w:rsidRPr="00DB05B6">
          <w:rPr>
            <w:rFonts w:ascii="Heiti SC Medium" w:eastAsia="Heiti SC Medium" w:hAnsi="Heiti SC Medium"/>
          </w:rPr>
          <w:tab/>
          <w:t>2</w:t>
        </w:r>
      </w:hyperlink>
    </w:p>
    <w:p w:rsidR="00B867C9" w:rsidRPr="00DB05B6" w:rsidRDefault="00A40B76" w:rsidP="005A0698">
      <w:pPr>
        <w:pStyle w:val="20"/>
        <w:tabs>
          <w:tab w:val="right" w:leader="dot" w:pos="960"/>
          <w:tab w:val="right" w:leader="dot" w:pos="8805"/>
        </w:tabs>
        <w:rPr>
          <w:rFonts w:ascii="Heiti SC Medium" w:eastAsia="Heiti SC Medium" w:hAnsi="Heiti SC Medium"/>
        </w:rPr>
      </w:pPr>
      <w:hyperlink w:anchor="_Toc2892005" w:history="1">
        <w:r w:rsidR="006D0B95" w:rsidRPr="00DB05B6">
          <w:rPr>
            <w:rStyle w:val="a7"/>
            <w:rFonts w:ascii="Heiti SC Medium" w:eastAsia="Heiti SC Medium" w:hAnsi="Heiti SC Medium"/>
          </w:rPr>
          <w:t>2.1</w:t>
        </w:r>
        <w:r w:rsidR="006D0B95" w:rsidRPr="00DB05B6">
          <w:rPr>
            <w:rFonts w:ascii="Heiti SC Medium" w:eastAsia="Heiti SC Medium" w:hAnsi="Heiti SC Medium" w:cs="Times New Roman"/>
            <w:smallCaps w:val="0"/>
            <w:sz w:val="24"/>
            <w:szCs w:val="22"/>
          </w:rPr>
          <w:tab/>
        </w:r>
        <w:r w:rsidR="006D0B95" w:rsidRPr="00DB05B6">
          <w:rPr>
            <w:rStyle w:val="a7"/>
            <w:rFonts w:ascii="Heiti SC Medium" w:eastAsia="Heiti SC Medium" w:hAnsi="Heiti SC Medium"/>
          </w:rPr>
          <w:t>硬體需求(</w:t>
        </w:r>
        <w:r w:rsidR="006D0B95" w:rsidRPr="00DB05B6">
          <w:rPr>
            <w:rStyle w:val="a7"/>
            <w:rFonts w:ascii="Heiti SC Medium" w:eastAsia="Heiti SC Medium" w:hAnsi="Heiti SC Medium"/>
            <w:bCs/>
          </w:rPr>
          <w:t>Hardware Specification and Configuration</w:t>
        </w:r>
        <w:r w:rsidR="006D0B95" w:rsidRPr="00DB05B6">
          <w:rPr>
            <w:rStyle w:val="a7"/>
            <w:rFonts w:ascii="Heiti SC Medium" w:eastAsia="Heiti SC Medium" w:hAnsi="Heiti SC Medium"/>
          </w:rPr>
          <w:t>)</w:t>
        </w:r>
        <w:r w:rsidR="006D0B95" w:rsidRPr="00DB05B6">
          <w:rPr>
            <w:rFonts w:ascii="Heiti SC Medium" w:eastAsia="Heiti SC Medium" w:hAnsi="Heiti SC Medium"/>
          </w:rPr>
          <w:tab/>
          <w:t>2</w:t>
        </w:r>
      </w:hyperlink>
    </w:p>
    <w:p w:rsidR="00B867C9" w:rsidRPr="00DB05B6" w:rsidRDefault="00A40B76" w:rsidP="005A0698">
      <w:pPr>
        <w:pStyle w:val="20"/>
        <w:tabs>
          <w:tab w:val="right" w:leader="dot" w:pos="960"/>
          <w:tab w:val="right" w:leader="dot" w:pos="8805"/>
        </w:tabs>
        <w:rPr>
          <w:rFonts w:ascii="Heiti SC Medium" w:eastAsia="Heiti SC Medium" w:hAnsi="Heiti SC Medium"/>
        </w:rPr>
      </w:pPr>
      <w:hyperlink w:anchor="_Toc2892006" w:history="1">
        <w:r w:rsidR="006D0B95" w:rsidRPr="00DB05B6">
          <w:rPr>
            <w:rStyle w:val="a7"/>
            <w:rFonts w:ascii="Heiti SC Medium" w:eastAsia="Heiti SC Medium" w:hAnsi="Heiti SC Medium"/>
          </w:rPr>
          <w:t>2.2</w:t>
        </w:r>
        <w:r w:rsidR="006D0B95" w:rsidRPr="00DB05B6">
          <w:rPr>
            <w:rFonts w:ascii="Heiti SC Medium" w:eastAsia="Heiti SC Medium" w:hAnsi="Heiti SC Medium" w:cs="Times New Roman"/>
            <w:smallCaps w:val="0"/>
            <w:sz w:val="24"/>
            <w:szCs w:val="22"/>
          </w:rPr>
          <w:tab/>
        </w:r>
        <w:r w:rsidR="006D0B95" w:rsidRPr="00DB05B6">
          <w:rPr>
            <w:rStyle w:val="a7"/>
            <w:rFonts w:ascii="Heiti SC Medium" w:eastAsia="Heiti SC Medium" w:hAnsi="Heiti SC Medium"/>
          </w:rPr>
          <w:t>軟體需求(</w:t>
        </w:r>
        <w:r w:rsidR="006D0B95" w:rsidRPr="00DB05B6">
          <w:rPr>
            <w:rStyle w:val="a7"/>
            <w:rFonts w:ascii="Heiti SC Medium" w:eastAsia="Heiti SC Medium" w:hAnsi="Heiti SC Medium"/>
            <w:bCs/>
          </w:rPr>
          <w:t>Software Specification and Configuration</w:t>
        </w:r>
        <w:r w:rsidR="006D0B95" w:rsidRPr="00DB05B6">
          <w:rPr>
            <w:rStyle w:val="a7"/>
            <w:rFonts w:ascii="Heiti SC Medium" w:eastAsia="Heiti SC Medium" w:hAnsi="Heiti SC Medium"/>
          </w:rPr>
          <w:t>)</w:t>
        </w:r>
        <w:r w:rsidR="006D0B95" w:rsidRPr="00DB05B6">
          <w:rPr>
            <w:rFonts w:ascii="Heiti SC Medium" w:eastAsia="Heiti SC Medium" w:hAnsi="Heiti SC Medium"/>
          </w:rPr>
          <w:tab/>
          <w:t>2</w:t>
        </w:r>
      </w:hyperlink>
    </w:p>
    <w:p w:rsidR="00B867C9" w:rsidRPr="00DB05B6" w:rsidRDefault="00A40B76" w:rsidP="005A0698">
      <w:pPr>
        <w:pStyle w:val="20"/>
        <w:tabs>
          <w:tab w:val="right" w:leader="dot" w:pos="960"/>
          <w:tab w:val="right" w:leader="dot" w:pos="8805"/>
        </w:tabs>
        <w:rPr>
          <w:rFonts w:ascii="Heiti SC Medium" w:eastAsia="Heiti SC Medium" w:hAnsi="Heiti SC Medium"/>
        </w:rPr>
      </w:pPr>
      <w:hyperlink w:anchor="_Toc2892007" w:history="1">
        <w:r w:rsidR="006D0B95" w:rsidRPr="00DB05B6">
          <w:rPr>
            <w:rStyle w:val="a7"/>
            <w:rFonts w:ascii="Heiti SC Medium" w:eastAsia="Heiti SC Medium" w:hAnsi="Heiti SC Medium"/>
          </w:rPr>
          <w:t>2.3</w:t>
        </w:r>
        <w:r w:rsidR="006D0B95" w:rsidRPr="00DB05B6">
          <w:rPr>
            <w:rFonts w:ascii="Heiti SC Medium" w:eastAsia="Heiti SC Medium" w:hAnsi="Heiti SC Medium" w:cs="Times New Roman"/>
            <w:smallCaps w:val="0"/>
            <w:sz w:val="24"/>
            <w:szCs w:val="22"/>
          </w:rPr>
          <w:tab/>
        </w:r>
        <w:r w:rsidR="006D0B95" w:rsidRPr="00DB05B6">
          <w:rPr>
            <w:rStyle w:val="a7"/>
            <w:rFonts w:ascii="Heiti SC Medium" w:eastAsia="Heiti SC Medium" w:hAnsi="Heiti SC Medium"/>
          </w:rPr>
          <w:t>測試資料來源(Test Data Sources)</w:t>
        </w:r>
        <w:r w:rsidR="006D0B95" w:rsidRPr="00DB05B6">
          <w:rPr>
            <w:rFonts w:ascii="Heiti SC Medium" w:eastAsia="Heiti SC Medium" w:hAnsi="Heiti SC Medium"/>
          </w:rPr>
          <w:tab/>
          <w:t>2</w:t>
        </w:r>
      </w:hyperlink>
    </w:p>
    <w:p w:rsidR="00B867C9" w:rsidRPr="00DB05B6" w:rsidRDefault="00A40B76" w:rsidP="005A0698">
      <w:pPr>
        <w:pStyle w:val="20"/>
        <w:tabs>
          <w:tab w:val="right" w:leader="dot" w:pos="960"/>
          <w:tab w:val="right" w:leader="dot" w:pos="8805"/>
        </w:tabs>
        <w:rPr>
          <w:rFonts w:ascii="Heiti SC Medium" w:eastAsia="Heiti SC Medium" w:hAnsi="Heiti SC Medium"/>
        </w:rPr>
      </w:pPr>
      <w:hyperlink w:anchor="_Toc2892008" w:history="1">
        <w:r w:rsidR="006D0B95" w:rsidRPr="00DB05B6">
          <w:rPr>
            <w:rStyle w:val="a7"/>
            <w:rFonts w:ascii="Heiti SC Medium" w:eastAsia="Heiti SC Medium" w:hAnsi="Heiti SC Medium"/>
          </w:rPr>
          <w:t>2.4</w:t>
        </w:r>
        <w:r w:rsidR="006D0B95" w:rsidRPr="00DB05B6">
          <w:rPr>
            <w:rFonts w:ascii="Heiti SC Medium" w:eastAsia="Heiti SC Medium" w:hAnsi="Heiti SC Medium" w:cs="Times New Roman"/>
            <w:smallCaps w:val="0"/>
            <w:sz w:val="24"/>
            <w:szCs w:val="22"/>
          </w:rPr>
          <w:tab/>
        </w:r>
        <w:r w:rsidR="006D0B95" w:rsidRPr="00DB05B6">
          <w:rPr>
            <w:rStyle w:val="a7"/>
            <w:rFonts w:ascii="Heiti SC Medium" w:eastAsia="Heiti SC Medium" w:hAnsi="Heiti SC Medium"/>
          </w:rPr>
          <w:t>測試工具與設備(</w:t>
        </w:r>
        <w:r w:rsidR="006D0B95" w:rsidRPr="00DB05B6">
          <w:rPr>
            <w:rStyle w:val="a7"/>
            <w:rFonts w:ascii="Heiti SC Medium" w:eastAsia="Heiti SC Medium" w:hAnsi="Heiti SC Medium"/>
            <w:bCs/>
          </w:rPr>
          <w:t>Tools and Equipments</w:t>
        </w:r>
        <w:r w:rsidR="006D0B95" w:rsidRPr="00DB05B6">
          <w:rPr>
            <w:rStyle w:val="a7"/>
            <w:rFonts w:ascii="Heiti SC Medium" w:eastAsia="Heiti SC Medium" w:hAnsi="Heiti SC Medium"/>
          </w:rPr>
          <w:t>)</w:t>
        </w:r>
        <w:r w:rsidR="006D0B95" w:rsidRPr="00DB05B6">
          <w:rPr>
            <w:rFonts w:ascii="Heiti SC Medium" w:eastAsia="Heiti SC Medium" w:hAnsi="Heiti SC Medium"/>
          </w:rPr>
          <w:tab/>
          <w:t>2</w:t>
        </w:r>
      </w:hyperlink>
    </w:p>
    <w:p w:rsidR="00B867C9" w:rsidRPr="00DB05B6" w:rsidRDefault="00A40B76" w:rsidP="005A0698">
      <w:pPr>
        <w:pStyle w:val="10"/>
        <w:tabs>
          <w:tab w:val="right" w:leader="dot" w:pos="480"/>
          <w:tab w:val="right" w:leader="dot" w:pos="8805"/>
        </w:tabs>
        <w:spacing w:before="0" w:after="0"/>
        <w:rPr>
          <w:rFonts w:ascii="Heiti SC Medium" w:eastAsia="Heiti SC Medium" w:hAnsi="Heiti SC Medium"/>
        </w:rPr>
      </w:pPr>
      <w:hyperlink w:anchor="_Toc2892009" w:history="1">
        <w:r w:rsidR="006D0B95" w:rsidRPr="00DB05B6">
          <w:rPr>
            <w:rStyle w:val="a7"/>
            <w:rFonts w:ascii="Heiti SC Medium" w:eastAsia="Heiti SC Medium" w:hAnsi="Heiti SC Medium"/>
          </w:rPr>
          <w:t>3</w:t>
        </w:r>
        <w:r w:rsidR="006D0B95" w:rsidRPr="00DB05B6">
          <w:rPr>
            <w:rFonts w:ascii="Heiti SC Medium" w:eastAsia="Heiti SC Medium" w:hAnsi="Heiti SC Medium" w:cs="Times New Roman"/>
            <w:b w:val="0"/>
            <w:bCs w:val="0"/>
            <w:caps w:val="0"/>
            <w:sz w:val="24"/>
            <w:szCs w:val="22"/>
          </w:rPr>
          <w:tab/>
        </w:r>
        <w:r w:rsidR="006D0B95" w:rsidRPr="00DB05B6">
          <w:rPr>
            <w:rStyle w:val="a7"/>
            <w:rFonts w:ascii="Heiti SC Medium" w:eastAsia="Heiti SC Medium" w:hAnsi="Heiti SC Medium"/>
          </w:rPr>
          <w:t>測試案例(Test Cases)</w:t>
        </w:r>
        <w:r w:rsidR="006D0B95" w:rsidRPr="00DB05B6">
          <w:rPr>
            <w:rFonts w:ascii="Heiti SC Medium" w:eastAsia="Heiti SC Medium" w:hAnsi="Heiti SC Medium"/>
          </w:rPr>
          <w:tab/>
          <w:t>3</w:t>
        </w:r>
      </w:hyperlink>
    </w:p>
    <w:p w:rsidR="00B867C9" w:rsidRPr="00DB05B6" w:rsidRDefault="00A40B76" w:rsidP="005A0698">
      <w:pPr>
        <w:pStyle w:val="10"/>
        <w:tabs>
          <w:tab w:val="right" w:leader="dot" w:pos="480"/>
          <w:tab w:val="right" w:leader="dot" w:pos="8805"/>
        </w:tabs>
        <w:spacing w:before="0" w:after="0"/>
        <w:rPr>
          <w:rFonts w:ascii="Heiti SC Medium" w:eastAsia="Heiti SC Medium" w:hAnsi="Heiti SC Medium"/>
        </w:rPr>
      </w:pPr>
      <w:hyperlink w:anchor="_Toc2892010" w:history="1">
        <w:r w:rsidR="006D0B95" w:rsidRPr="00DB05B6">
          <w:rPr>
            <w:rStyle w:val="a7"/>
            <w:rFonts w:ascii="Heiti SC Medium" w:eastAsia="Heiti SC Medium" w:hAnsi="Heiti SC Medium"/>
          </w:rPr>
          <w:t>4</w:t>
        </w:r>
        <w:r w:rsidR="006D0B95" w:rsidRPr="00DB05B6">
          <w:rPr>
            <w:rFonts w:ascii="Heiti SC Medium" w:eastAsia="Heiti SC Medium" w:hAnsi="Heiti SC Medium" w:cs="Times New Roman"/>
            <w:b w:val="0"/>
            <w:bCs w:val="0"/>
            <w:caps w:val="0"/>
            <w:sz w:val="24"/>
            <w:szCs w:val="22"/>
          </w:rPr>
          <w:tab/>
        </w:r>
        <w:r w:rsidR="006D0B95" w:rsidRPr="00DB05B6">
          <w:rPr>
            <w:rStyle w:val="a7"/>
            <w:rFonts w:ascii="Heiti SC Medium" w:eastAsia="Heiti SC Medium" w:hAnsi="Heiti SC Medium"/>
          </w:rPr>
          <w:t>測試工作指派與時程(Personnel and Schedule)</w:t>
        </w:r>
        <w:r w:rsidR="006D0B95" w:rsidRPr="00DB05B6">
          <w:rPr>
            <w:rFonts w:ascii="Heiti SC Medium" w:eastAsia="Heiti SC Medium" w:hAnsi="Heiti SC Medium"/>
          </w:rPr>
          <w:tab/>
          <w:t>3</w:t>
        </w:r>
      </w:hyperlink>
    </w:p>
    <w:p w:rsidR="00B867C9" w:rsidRPr="00DB05B6" w:rsidRDefault="00A40B76" w:rsidP="005A0698">
      <w:pPr>
        <w:pStyle w:val="20"/>
        <w:tabs>
          <w:tab w:val="right" w:leader="dot" w:pos="960"/>
          <w:tab w:val="right" w:leader="dot" w:pos="8805"/>
        </w:tabs>
        <w:rPr>
          <w:rFonts w:ascii="Heiti SC Medium" w:eastAsia="Heiti SC Medium" w:hAnsi="Heiti SC Medium"/>
        </w:rPr>
      </w:pPr>
      <w:hyperlink w:anchor="_Toc2892011" w:history="1">
        <w:r w:rsidR="006D0B95" w:rsidRPr="00DB05B6">
          <w:rPr>
            <w:rStyle w:val="a7"/>
            <w:rFonts w:ascii="Heiti SC Medium" w:eastAsia="Heiti SC Medium" w:hAnsi="Heiti SC Medium"/>
          </w:rPr>
          <w:t>4.1</w:t>
        </w:r>
        <w:r w:rsidR="006D0B95" w:rsidRPr="00DB05B6">
          <w:rPr>
            <w:rFonts w:ascii="Heiti SC Medium" w:eastAsia="Heiti SC Medium" w:hAnsi="Heiti SC Medium" w:cs="Times New Roman"/>
            <w:smallCaps w:val="0"/>
            <w:sz w:val="24"/>
            <w:szCs w:val="22"/>
          </w:rPr>
          <w:tab/>
        </w:r>
        <w:r w:rsidR="006D0B95" w:rsidRPr="00DB05B6">
          <w:rPr>
            <w:rStyle w:val="a7"/>
            <w:rFonts w:ascii="Heiti SC Medium" w:eastAsia="Heiti SC Medium" w:hAnsi="Heiti SC Medium"/>
          </w:rPr>
          <w:t>測試成員(</w:t>
        </w:r>
        <w:r w:rsidR="006D0B95" w:rsidRPr="00DB05B6">
          <w:rPr>
            <w:rStyle w:val="a7"/>
            <w:rFonts w:ascii="Heiti SC Medium" w:eastAsia="Heiti SC Medium" w:hAnsi="Heiti SC Medium"/>
            <w:bCs/>
          </w:rPr>
          <w:t>Personnel</w:t>
        </w:r>
        <w:r w:rsidR="006D0B95" w:rsidRPr="00DB05B6">
          <w:rPr>
            <w:rStyle w:val="a7"/>
            <w:rFonts w:ascii="Heiti SC Medium" w:eastAsia="Heiti SC Medium" w:hAnsi="Heiti SC Medium"/>
          </w:rPr>
          <w:t>)</w:t>
        </w:r>
        <w:r w:rsidR="006D0B95" w:rsidRPr="00DB05B6">
          <w:rPr>
            <w:rFonts w:ascii="Heiti SC Medium" w:eastAsia="Heiti SC Medium" w:hAnsi="Heiti SC Medium"/>
          </w:rPr>
          <w:tab/>
          <w:t>3</w:t>
        </w:r>
      </w:hyperlink>
    </w:p>
    <w:p w:rsidR="00B867C9" w:rsidRPr="00DB05B6" w:rsidRDefault="00A40B76" w:rsidP="005A0698">
      <w:pPr>
        <w:pStyle w:val="10"/>
        <w:tabs>
          <w:tab w:val="right" w:leader="dot" w:pos="480"/>
          <w:tab w:val="right" w:leader="dot" w:pos="8805"/>
        </w:tabs>
        <w:spacing w:before="0" w:after="0"/>
        <w:rPr>
          <w:rFonts w:ascii="Heiti SC Medium" w:eastAsia="Heiti SC Medium" w:hAnsi="Heiti SC Medium"/>
        </w:rPr>
      </w:pPr>
      <w:hyperlink w:anchor="_Toc2892012" w:history="1">
        <w:r w:rsidR="006D0B95" w:rsidRPr="00DB05B6">
          <w:rPr>
            <w:rStyle w:val="a7"/>
            <w:rFonts w:ascii="Heiti SC Medium" w:eastAsia="Heiti SC Medium" w:hAnsi="Heiti SC Medium"/>
          </w:rPr>
          <w:t>5</w:t>
        </w:r>
        <w:r w:rsidR="006D0B95" w:rsidRPr="00DB05B6">
          <w:rPr>
            <w:rFonts w:ascii="Heiti SC Medium" w:eastAsia="Heiti SC Medium" w:hAnsi="Heiti SC Medium" w:cs="Times New Roman"/>
            <w:b w:val="0"/>
            <w:bCs w:val="0"/>
            <w:caps w:val="0"/>
            <w:sz w:val="24"/>
            <w:szCs w:val="22"/>
          </w:rPr>
          <w:tab/>
        </w:r>
        <w:r w:rsidR="006D0B95" w:rsidRPr="00DB05B6">
          <w:rPr>
            <w:rStyle w:val="a7"/>
            <w:rFonts w:ascii="Heiti SC Medium" w:eastAsia="Heiti SC Medium" w:hAnsi="Heiti SC Medium"/>
          </w:rPr>
          <w:t>測試結果與分析(Test Results and Analysis)</w:t>
        </w:r>
        <w:r w:rsidR="006D0B95" w:rsidRPr="00DB05B6">
          <w:rPr>
            <w:rFonts w:ascii="Heiti SC Medium" w:eastAsia="Heiti SC Medium" w:hAnsi="Heiti SC Medium"/>
          </w:rPr>
          <w:tab/>
          <w:t>4</w:t>
        </w:r>
      </w:hyperlink>
    </w:p>
    <w:p w:rsidR="00B867C9" w:rsidRPr="00DB05B6" w:rsidRDefault="00A40B76" w:rsidP="005A0698">
      <w:pPr>
        <w:pStyle w:val="20"/>
        <w:tabs>
          <w:tab w:val="right" w:leader="dot" w:pos="960"/>
          <w:tab w:val="right" w:leader="dot" w:pos="8805"/>
        </w:tabs>
        <w:rPr>
          <w:rFonts w:ascii="Heiti SC Medium" w:eastAsia="Heiti SC Medium" w:hAnsi="Heiti SC Medium"/>
        </w:rPr>
      </w:pPr>
      <w:hyperlink w:anchor="_Toc2892013" w:history="1">
        <w:r w:rsidR="006D0B95" w:rsidRPr="00DB05B6">
          <w:rPr>
            <w:rStyle w:val="a7"/>
            <w:rFonts w:ascii="Heiti SC Medium" w:eastAsia="Heiti SC Medium" w:hAnsi="Heiti SC Medium"/>
          </w:rPr>
          <w:t>5.1</w:t>
        </w:r>
        <w:r w:rsidR="006D0B95" w:rsidRPr="00DB05B6">
          <w:rPr>
            <w:rFonts w:ascii="Heiti SC Medium" w:eastAsia="Heiti SC Medium" w:hAnsi="Heiti SC Medium" w:cs="Times New Roman"/>
            <w:smallCaps w:val="0"/>
            <w:sz w:val="24"/>
            <w:szCs w:val="22"/>
          </w:rPr>
          <w:tab/>
        </w:r>
        <w:r w:rsidR="006D0B95" w:rsidRPr="00DB05B6">
          <w:rPr>
            <w:rStyle w:val="a7"/>
            <w:rFonts w:ascii="Heiti SC Medium" w:eastAsia="Heiti SC Medium" w:hAnsi="Heiti SC Medium"/>
          </w:rPr>
          <w:t>測試結果(Test Results)</w:t>
        </w:r>
        <w:r w:rsidR="006D0B95" w:rsidRPr="00DB05B6">
          <w:rPr>
            <w:rFonts w:ascii="Heiti SC Medium" w:eastAsia="Heiti SC Medium" w:hAnsi="Heiti SC Medium"/>
          </w:rPr>
          <w:tab/>
          <w:t>4</w:t>
        </w:r>
      </w:hyperlink>
    </w:p>
    <w:p w:rsidR="00B867C9" w:rsidRPr="00DB05B6" w:rsidRDefault="00A40B76" w:rsidP="005A0698">
      <w:pPr>
        <w:pStyle w:val="20"/>
        <w:tabs>
          <w:tab w:val="right" w:leader="dot" w:pos="960"/>
          <w:tab w:val="right" w:leader="dot" w:pos="8805"/>
        </w:tabs>
        <w:rPr>
          <w:rFonts w:ascii="Heiti SC Medium" w:eastAsia="Heiti SC Medium" w:hAnsi="Heiti SC Medium"/>
        </w:rPr>
      </w:pPr>
      <w:hyperlink w:anchor="_Toc2892014" w:history="1">
        <w:r w:rsidR="006D0B95" w:rsidRPr="00DB05B6">
          <w:rPr>
            <w:rStyle w:val="a7"/>
            <w:rFonts w:ascii="Heiti SC Medium" w:eastAsia="Heiti SC Medium" w:hAnsi="Heiti SC Medium"/>
          </w:rPr>
          <w:t>5.2</w:t>
        </w:r>
        <w:r w:rsidR="006D0B95" w:rsidRPr="00DB05B6">
          <w:rPr>
            <w:rFonts w:ascii="Heiti SC Medium" w:eastAsia="Heiti SC Medium" w:hAnsi="Heiti SC Medium" w:cs="Times New Roman"/>
            <w:smallCaps w:val="0"/>
            <w:sz w:val="24"/>
            <w:szCs w:val="22"/>
          </w:rPr>
          <w:tab/>
        </w:r>
        <w:r w:rsidR="006D0B95" w:rsidRPr="00DB05B6">
          <w:rPr>
            <w:rStyle w:val="a7"/>
            <w:rFonts w:ascii="Heiti SC Medium" w:eastAsia="Heiti SC Medium" w:hAnsi="Heiti SC Medium"/>
          </w:rPr>
          <w:t>缺失報告(Defect Tracking)</w:t>
        </w:r>
        <w:r w:rsidR="006D0B95" w:rsidRPr="00DB05B6">
          <w:rPr>
            <w:rFonts w:ascii="Heiti SC Medium" w:eastAsia="Heiti SC Medium" w:hAnsi="Heiti SC Medium"/>
          </w:rPr>
          <w:tab/>
          <w:t>4</w:t>
        </w:r>
      </w:hyperlink>
    </w:p>
    <w:p w:rsidR="00B867C9" w:rsidRPr="00DB05B6" w:rsidRDefault="00A40B76" w:rsidP="005A0698">
      <w:pPr>
        <w:pStyle w:val="10"/>
        <w:tabs>
          <w:tab w:val="right" w:leader="dot" w:pos="480"/>
          <w:tab w:val="right" w:leader="dot" w:pos="8805"/>
        </w:tabs>
        <w:spacing w:before="0" w:after="0"/>
        <w:rPr>
          <w:rFonts w:ascii="Heiti SC Medium" w:eastAsia="Heiti SC Medium" w:hAnsi="Heiti SC Medium"/>
        </w:rPr>
        <w:sectPr w:rsidR="00B867C9" w:rsidRPr="00DB05B6">
          <w:headerReference w:type="default" r:id="rId9"/>
          <w:footerReference w:type="default" r:id="rId10"/>
          <w:pgSz w:w="11906" w:h="16838"/>
          <w:pgMar w:top="1440" w:right="1469" w:bottom="1440" w:left="1622" w:header="851" w:footer="992" w:gutter="0"/>
          <w:pgNumType w:fmt="lowerRoman"/>
          <w:cols w:space="720"/>
          <w:docGrid w:type="lines" w:linePitch="394"/>
        </w:sectPr>
      </w:pPr>
      <w:hyperlink w:anchor="_Toc2892015" w:history="1">
        <w:r w:rsidR="006D0B95" w:rsidRPr="00DB05B6">
          <w:rPr>
            <w:rStyle w:val="a7"/>
            <w:rFonts w:ascii="Heiti SC Medium" w:eastAsia="Heiti SC Medium" w:hAnsi="Heiti SC Medium"/>
          </w:rPr>
          <w:t>6</w:t>
        </w:r>
        <w:r w:rsidR="006D0B95" w:rsidRPr="00DB05B6">
          <w:rPr>
            <w:rFonts w:ascii="Heiti SC Medium" w:eastAsia="Heiti SC Medium" w:hAnsi="Heiti SC Medium" w:cs="Times New Roman"/>
            <w:b w:val="0"/>
            <w:bCs w:val="0"/>
            <w:caps w:val="0"/>
            <w:sz w:val="24"/>
            <w:szCs w:val="22"/>
          </w:rPr>
          <w:tab/>
        </w:r>
        <w:r w:rsidR="006D0B95" w:rsidRPr="00DB05B6">
          <w:rPr>
            <w:rStyle w:val="a7"/>
            <w:rFonts w:ascii="Heiti SC Medium" w:eastAsia="Heiti SC Medium" w:hAnsi="Heiti SC Medium"/>
          </w:rPr>
          <w:t>追溯表(Traceability Matrix)</w:t>
        </w:r>
        <w:r w:rsidR="006D0B95" w:rsidRPr="00DB05B6">
          <w:rPr>
            <w:rFonts w:ascii="Heiti SC Medium" w:eastAsia="Heiti SC Medium" w:hAnsi="Heiti SC Medium"/>
          </w:rPr>
          <w:tab/>
          <w:t>5</w:t>
        </w:r>
      </w:hyperlink>
    </w:p>
    <w:p w:rsidR="00B867C9" w:rsidRPr="00DB05B6" w:rsidRDefault="006D0B95" w:rsidP="005A0698">
      <w:pPr>
        <w:numPr>
          <w:ilvl w:val="0"/>
          <w:numId w:val="1"/>
        </w:numPr>
        <w:rPr>
          <w:rFonts w:ascii="Heiti SC Medium" w:eastAsia="Heiti SC Medium" w:hAnsi="Heiti SC Medium"/>
          <w:b/>
          <w:color w:val="FF0000"/>
          <w:sz w:val="22"/>
        </w:rPr>
      </w:pPr>
      <w:r w:rsidRPr="00DB05B6">
        <w:rPr>
          <w:rFonts w:ascii="Heiti SC Medium" w:eastAsia="Heiti SC Medium" w:hAnsi="Heiti SC Medium" w:cs="Calibri"/>
          <w:b/>
          <w:bCs/>
          <w:caps/>
          <w:sz w:val="20"/>
          <w:szCs w:val="20"/>
        </w:rPr>
        <w:lastRenderedPageBreak/>
        <w:fldChar w:fldCharType="end"/>
      </w:r>
      <w:bookmarkStart w:id="4" w:name="_Toc71633488"/>
      <w:bookmarkStart w:id="5" w:name="_Toc277807212"/>
      <w:bookmarkStart w:id="6" w:name="_Toc2892001"/>
      <w:r w:rsidRPr="00DB05B6">
        <w:rPr>
          <w:rFonts w:ascii="Heiti SC Medium" w:eastAsia="Heiti SC Medium" w:hAnsi="Heiti SC Medium"/>
          <w:b/>
          <w:sz w:val="28"/>
          <w:szCs w:val="28"/>
        </w:rPr>
        <w:t>測試目的與接受準則</w:t>
      </w:r>
      <w:r w:rsidRPr="00DB05B6">
        <w:rPr>
          <w:rFonts w:ascii="Heiti SC Medium" w:eastAsia="Heiti SC Medium" w:hAnsi="Heiti SC Medium"/>
          <w:b/>
          <w:sz w:val="28"/>
          <w:szCs w:val="32"/>
        </w:rPr>
        <w:t>(Objectives and Acceptance Criteria)</w:t>
      </w:r>
      <w:bookmarkEnd w:id="4"/>
      <w:bookmarkEnd w:id="5"/>
      <w:bookmarkEnd w:id="6"/>
    </w:p>
    <w:p w:rsidR="00B867C9" w:rsidRPr="00B93977" w:rsidRDefault="006D0B95" w:rsidP="00456028">
      <w:pPr>
        <w:numPr>
          <w:ilvl w:val="1"/>
          <w:numId w:val="1"/>
        </w:numPr>
        <w:tabs>
          <w:tab w:val="left" w:pos="768"/>
        </w:tabs>
        <w:snapToGrid w:val="0"/>
        <w:spacing w:line="360" w:lineRule="auto"/>
        <w:ind w:left="768"/>
        <w:rPr>
          <w:rFonts w:ascii="Heiti SC Medium" w:eastAsia="Heiti SC Medium" w:hAnsi="Heiti SC Medium"/>
        </w:rPr>
      </w:pPr>
      <w:bookmarkStart w:id="7" w:name="_Toc71633489"/>
      <w:bookmarkStart w:id="8" w:name="_Toc277807213"/>
      <w:bookmarkStart w:id="9" w:name="_Toc2892002"/>
      <w:r w:rsidRPr="00DB05B6">
        <w:rPr>
          <w:rFonts w:ascii="Heiti SC Medium" w:eastAsia="Heiti SC Medium" w:hAnsi="Heiti SC Medium"/>
          <w:sz w:val="28"/>
          <w:szCs w:val="28"/>
        </w:rPr>
        <w:t>系統範圍(</w:t>
      </w:r>
      <w:r w:rsidRPr="00DB05B6">
        <w:rPr>
          <w:rFonts w:ascii="Heiti SC Medium" w:eastAsia="Heiti SC Medium" w:hAnsi="Heiti SC Medium"/>
          <w:bCs/>
          <w:sz w:val="28"/>
          <w:szCs w:val="28"/>
        </w:rPr>
        <w:t>System Scope</w:t>
      </w:r>
      <w:r w:rsidRPr="00DB05B6">
        <w:rPr>
          <w:rFonts w:ascii="Heiti SC Medium" w:eastAsia="Heiti SC Medium" w:hAnsi="Heiti SC Medium"/>
          <w:sz w:val="28"/>
          <w:szCs w:val="28"/>
        </w:rPr>
        <w:t>)</w:t>
      </w:r>
      <w:bookmarkEnd w:id="7"/>
      <w:bookmarkEnd w:id="8"/>
      <w:bookmarkEnd w:id="9"/>
    </w:p>
    <w:p w:rsidR="00B93977" w:rsidRDefault="00B93977" w:rsidP="00456028">
      <w:pPr>
        <w:pStyle w:val="ae"/>
        <w:numPr>
          <w:ilvl w:val="0"/>
          <w:numId w:val="5"/>
        </w:numPr>
        <w:tabs>
          <w:tab w:val="left" w:pos="768"/>
        </w:tabs>
        <w:snapToGrid w:val="0"/>
        <w:spacing w:line="360" w:lineRule="auto"/>
        <w:ind w:hanging="482"/>
        <w:rPr>
          <w:rFonts w:ascii="Heiti SC Medium" w:eastAsia="Heiti SC Medium" w:hAnsi="Heiti SC Medium"/>
        </w:rPr>
      </w:pPr>
      <w:r w:rsidRPr="00B93977">
        <w:rPr>
          <w:rFonts w:ascii="Heiti SC Medium" w:eastAsia="Heiti SC Medium" w:hAnsi="Heiti SC Medium" w:hint="eastAsia"/>
        </w:rPr>
        <w:t>本系統以協助補習班行政管理為主軸，有別於傳統補習班管理作業需大量人力與紙本、資料又不易保存等缺點。</w:t>
      </w:r>
    </w:p>
    <w:p w:rsidR="00B93977" w:rsidRDefault="00B93977" w:rsidP="00456028">
      <w:pPr>
        <w:pStyle w:val="ae"/>
        <w:numPr>
          <w:ilvl w:val="0"/>
          <w:numId w:val="5"/>
        </w:numPr>
        <w:tabs>
          <w:tab w:val="left" w:pos="768"/>
        </w:tabs>
        <w:snapToGrid w:val="0"/>
        <w:spacing w:line="360" w:lineRule="auto"/>
        <w:ind w:hanging="482"/>
        <w:rPr>
          <w:rFonts w:ascii="Heiti SC Medium" w:eastAsia="Heiti SC Medium" w:hAnsi="Heiti SC Medium"/>
        </w:rPr>
      </w:pPr>
      <w:r w:rsidRPr="00B93977">
        <w:rPr>
          <w:rFonts w:ascii="Heiti SC Medium" w:eastAsia="Heiti SC Medium" w:hAnsi="Heiti SC Medium" w:hint="eastAsia"/>
        </w:rPr>
        <w:t>本系統含有三種使用者：補習班管理員、老師、學生。</w:t>
      </w:r>
    </w:p>
    <w:p w:rsidR="00B93977" w:rsidRDefault="00B93977" w:rsidP="00456028">
      <w:pPr>
        <w:pStyle w:val="ae"/>
        <w:numPr>
          <w:ilvl w:val="1"/>
          <w:numId w:val="5"/>
        </w:numPr>
        <w:tabs>
          <w:tab w:val="left" w:pos="768"/>
        </w:tabs>
        <w:snapToGrid w:val="0"/>
        <w:spacing w:line="360" w:lineRule="auto"/>
        <w:ind w:hanging="482"/>
        <w:rPr>
          <w:rFonts w:ascii="Heiti SC Medium" w:eastAsia="Heiti SC Medium" w:hAnsi="Heiti SC Medium"/>
        </w:rPr>
      </w:pPr>
      <w:r w:rsidRPr="00B93977">
        <w:rPr>
          <w:rFonts w:ascii="Heiti SC Medium" w:eastAsia="Heiti SC Medium" w:hAnsi="Heiti SC Medium" w:hint="eastAsia"/>
        </w:rPr>
        <w:t>對於補習班管理員，本系統提供管理課程、教室等功能。</w:t>
      </w:r>
    </w:p>
    <w:p w:rsidR="00B93977" w:rsidRDefault="00B93977" w:rsidP="00456028">
      <w:pPr>
        <w:pStyle w:val="ae"/>
        <w:numPr>
          <w:ilvl w:val="1"/>
          <w:numId w:val="5"/>
        </w:numPr>
        <w:tabs>
          <w:tab w:val="left" w:pos="768"/>
        </w:tabs>
        <w:snapToGrid w:val="0"/>
        <w:spacing w:line="360" w:lineRule="auto"/>
        <w:ind w:hanging="482"/>
        <w:rPr>
          <w:rFonts w:ascii="Heiti SC Medium" w:eastAsia="Heiti SC Medium" w:hAnsi="Heiti SC Medium"/>
        </w:rPr>
      </w:pPr>
      <w:r w:rsidRPr="00B93977">
        <w:rPr>
          <w:rFonts w:ascii="Heiti SC Medium" w:eastAsia="Heiti SC Medium" w:hAnsi="Heiti SC Medium" w:hint="eastAsia"/>
        </w:rPr>
        <w:t>對於老師，本系統提供授課相關資訊管理等功能。</w:t>
      </w:r>
    </w:p>
    <w:p w:rsidR="00B93977" w:rsidRDefault="00B93977" w:rsidP="00456028">
      <w:pPr>
        <w:pStyle w:val="ae"/>
        <w:numPr>
          <w:ilvl w:val="1"/>
          <w:numId w:val="5"/>
        </w:numPr>
        <w:tabs>
          <w:tab w:val="left" w:pos="768"/>
        </w:tabs>
        <w:snapToGrid w:val="0"/>
        <w:spacing w:line="360" w:lineRule="auto"/>
        <w:ind w:hanging="482"/>
        <w:rPr>
          <w:rFonts w:ascii="Heiti SC Medium" w:eastAsia="Heiti SC Medium" w:hAnsi="Heiti SC Medium"/>
        </w:rPr>
      </w:pPr>
      <w:r w:rsidRPr="00B93977">
        <w:rPr>
          <w:rFonts w:ascii="Heiti SC Medium" w:eastAsia="Heiti SC Medium" w:hAnsi="Heiti SC Medium" w:hint="eastAsia"/>
        </w:rPr>
        <w:t>對於學生，本系統提供各課堂相關資訊查詢以及補課預約等功能。</w:t>
      </w:r>
    </w:p>
    <w:p w:rsidR="00B93977" w:rsidRDefault="00B93977" w:rsidP="00456028">
      <w:pPr>
        <w:pStyle w:val="ae"/>
        <w:numPr>
          <w:ilvl w:val="0"/>
          <w:numId w:val="5"/>
        </w:numPr>
        <w:tabs>
          <w:tab w:val="left" w:pos="768"/>
        </w:tabs>
        <w:snapToGrid w:val="0"/>
        <w:spacing w:line="360" w:lineRule="auto"/>
        <w:ind w:hanging="482"/>
        <w:rPr>
          <w:rFonts w:ascii="Heiti SC Medium" w:eastAsia="Heiti SC Medium" w:hAnsi="Heiti SC Medium"/>
        </w:rPr>
      </w:pPr>
      <w:r w:rsidRPr="00B93977">
        <w:rPr>
          <w:rFonts w:ascii="Heiti SC Medium" w:eastAsia="Heiti SC Medium" w:hAnsi="Heiti SC Medium" w:hint="eastAsia"/>
        </w:rPr>
        <w:t>本系統分為使用者模組、補課模組、教室模組、課程模組、資料庫模組、使用者介面模組。</w:t>
      </w:r>
    </w:p>
    <w:p w:rsidR="00B93977" w:rsidRPr="00B93977" w:rsidRDefault="00B93977" w:rsidP="00456028">
      <w:pPr>
        <w:pStyle w:val="ae"/>
        <w:numPr>
          <w:ilvl w:val="0"/>
          <w:numId w:val="5"/>
        </w:numPr>
        <w:tabs>
          <w:tab w:val="left" w:pos="768"/>
        </w:tabs>
        <w:snapToGrid w:val="0"/>
        <w:spacing w:line="360" w:lineRule="auto"/>
        <w:ind w:hanging="482"/>
        <w:rPr>
          <w:rFonts w:ascii="Heiti SC Medium" w:eastAsia="Heiti SC Medium" w:hAnsi="Heiti SC Medium"/>
        </w:rPr>
      </w:pPr>
      <w:r w:rsidRPr="00B93977">
        <w:rPr>
          <w:rFonts w:ascii="Heiti SC Medium" w:eastAsia="Heiti SC Medium" w:hAnsi="Heiti SC Medium" w:hint="eastAsia"/>
        </w:rPr>
        <w:t>目前已完成所有模組之實作，並設計對應之單元測試與系統測試之設計案例。</w:t>
      </w:r>
    </w:p>
    <w:p w:rsidR="00B867C9" w:rsidRPr="00061D44" w:rsidRDefault="006D0B95" w:rsidP="00456028">
      <w:pPr>
        <w:numPr>
          <w:ilvl w:val="1"/>
          <w:numId w:val="1"/>
        </w:numPr>
        <w:tabs>
          <w:tab w:val="left" w:pos="768"/>
        </w:tabs>
        <w:snapToGrid w:val="0"/>
        <w:spacing w:line="360" w:lineRule="auto"/>
        <w:ind w:left="768"/>
        <w:rPr>
          <w:rFonts w:ascii="Heiti SC Medium" w:eastAsia="Heiti SC Medium" w:hAnsi="Heiti SC Medium"/>
          <w:color w:val="0000FF"/>
        </w:rPr>
      </w:pPr>
      <w:bookmarkStart w:id="10" w:name="_Toc277807215"/>
      <w:bookmarkStart w:id="11" w:name="_Toc2892003"/>
      <w:r w:rsidRPr="00DB05B6">
        <w:rPr>
          <w:rFonts w:ascii="Heiti SC Medium" w:eastAsia="Heiti SC Medium" w:hAnsi="Heiti SC Medium"/>
          <w:sz w:val="28"/>
          <w:szCs w:val="28"/>
        </w:rPr>
        <w:t>測試接受準則(Test Acceptance Criteria)</w:t>
      </w:r>
      <w:bookmarkEnd w:id="10"/>
      <w:bookmarkEnd w:id="11"/>
    </w:p>
    <w:p w:rsidR="00061D44" w:rsidRDefault="00061D44" w:rsidP="00456028">
      <w:pPr>
        <w:tabs>
          <w:tab w:val="left" w:pos="768"/>
        </w:tabs>
        <w:snapToGrid w:val="0"/>
        <w:spacing w:line="360" w:lineRule="auto"/>
        <w:ind w:left="768"/>
        <w:rPr>
          <w:rFonts w:ascii="Heiti SC Medium" w:eastAsia="Heiti SC Medium" w:hAnsi="Heiti SC Medium"/>
        </w:rPr>
      </w:pPr>
      <w:r w:rsidRPr="00061D44">
        <w:rPr>
          <w:rFonts w:ascii="Heiti SC Medium" w:eastAsia="Heiti SC Medium" w:hAnsi="Heiti SC Medium" w:hint="eastAsia"/>
        </w:rPr>
        <w:t>本測試計畫須符合以下測試接受準則：</w:t>
      </w:r>
    </w:p>
    <w:p w:rsidR="00061D44" w:rsidRDefault="00061D44" w:rsidP="00456028">
      <w:pPr>
        <w:pStyle w:val="ae"/>
        <w:numPr>
          <w:ilvl w:val="0"/>
          <w:numId w:val="7"/>
        </w:numPr>
        <w:tabs>
          <w:tab w:val="left" w:pos="768"/>
        </w:tabs>
        <w:snapToGrid w:val="0"/>
        <w:spacing w:line="360" w:lineRule="auto"/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 w:hint="eastAsia"/>
        </w:rPr>
        <w:t>所有測試程序需要依照此測試計畫所擬定的流程進行，且所有的測試結果需要符合預期之測試結果才可接受。</w:t>
      </w:r>
    </w:p>
    <w:p w:rsidR="00061D44" w:rsidRPr="00061D44" w:rsidRDefault="006D36F8" w:rsidP="00456028">
      <w:pPr>
        <w:pStyle w:val="ae"/>
        <w:numPr>
          <w:ilvl w:val="0"/>
          <w:numId w:val="7"/>
        </w:numPr>
        <w:tabs>
          <w:tab w:val="left" w:pos="768"/>
        </w:tabs>
        <w:snapToGrid w:val="0"/>
        <w:spacing w:line="360" w:lineRule="auto"/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 w:hint="eastAsia"/>
        </w:rPr>
        <w:t>以測試案例為單位，當該案例未通過時，需進行與該案例相關之單元測試，接受準則同上。</w:t>
      </w:r>
    </w:p>
    <w:p w:rsidR="00B867C9" w:rsidRPr="00B93977" w:rsidRDefault="006D0B95" w:rsidP="005A0698">
      <w:pPr>
        <w:pageBreakBefore/>
        <w:numPr>
          <w:ilvl w:val="0"/>
          <w:numId w:val="1"/>
        </w:numPr>
        <w:rPr>
          <w:rFonts w:ascii="Heiti SC Medium" w:eastAsia="Heiti SC Medium" w:hAnsi="Heiti SC Medium"/>
          <w:b/>
        </w:rPr>
      </w:pPr>
      <w:bookmarkStart w:id="12" w:name="_Toc277807216"/>
      <w:bookmarkStart w:id="13" w:name="_Toc2892004"/>
      <w:r w:rsidRPr="00B93977">
        <w:rPr>
          <w:rFonts w:ascii="Heiti SC Medium" w:eastAsia="Heiti SC Medium" w:hAnsi="Heiti SC Medium"/>
          <w:b/>
          <w:sz w:val="28"/>
          <w:szCs w:val="28"/>
        </w:rPr>
        <w:lastRenderedPageBreak/>
        <w:t>測試環境(Testing Environment)</w:t>
      </w:r>
      <w:bookmarkEnd w:id="12"/>
      <w:bookmarkEnd w:id="13"/>
    </w:p>
    <w:p w:rsidR="00B867C9" w:rsidRPr="00DB05B6" w:rsidRDefault="006D0B95" w:rsidP="00A166F7">
      <w:pPr>
        <w:numPr>
          <w:ilvl w:val="1"/>
          <w:numId w:val="1"/>
        </w:numPr>
        <w:tabs>
          <w:tab w:val="left" w:pos="992"/>
        </w:tabs>
        <w:snapToGrid w:val="0"/>
        <w:spacing w:line="360" w:lineRule="auto"/>
        <w:ind w:left="771" w:hanging="482"/>
        <w:rPr>
          <w:rFonts w:ascii="Heiti SC Medium" w:eastAsia="Heiti SC Medium" w:hAnsi="Heiti SC Medium"/>
        </w:rPr>
      </w:pPr>
      <w:bookmarkStart w:id="14" w:name="_Toc277807218"/>
      <w:bookmarkStart w:id="15" w:name="_Toc2892005"/>
      <w:r w:rsidRPr="00DB05B6">
        <w:rPr>
          <w:rFonts w:ascii="Heiti SC Medium" w:eastAsia="Heiti SC Medium" w:hAnsi="Heiti SC Medium"/>
          <w:sz w:val="28"/>
          <w:szCs w:val="28"/>
        </w:rPr>
        <w:t>硬體需求(</w:t>
      </w:r>
      <w:r w:rsidRPr="00DB05B6">
        <w:rPr>
          <w:rFonts w:ascii="Heiti SC Medium" w:eastAsia="Heiti SC Medium" w:hAnsi="Heiti SC Medium"/>
          <w:bCs/>
          <w:sz w:val="28"/>
          <w:szCs w:val="28"/>
        </w:rPr>
        <w:t>Hardware Specification and Configuration</w:t>
      </w:r>
      <w:r w:rsidRPr="00DB05B6">
        <w:rPr>
          <w:rFonts w:ascii="Heiti SC Medium" w:eastAsia="Heiti SC Medium" w:hAnsi="Heiti SC Medium"/>
          <w:sz w:val="28"/>
          <w:szCs w:val="28"/>
        </w:rPr>
        <w:t>)</w:t>
      </w:r>
      <w:bookmarkEnd w:id="14"/>
      <w:bookmarkEnd w:id="15"/>
    </w:p>
    <w:tbl>
      <w:tblPr>
        <w:tblW w:w="792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1931"/>
        <w:gridCol w:w="1188"/>
        <w:gridCol w:w="2412"/>
        <w:gridCol w:w="1260"/>
      </w:tblGrid>
      <w:tr w:rsidR="004A58AE" w:rsidRPr="004A58AE" w:rsidTr="004A58AE">
        <w:trPr>
          <w:trHeight w:val="510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0C362D" w:rsidRDefault="006D0B95" w:rsidP="00654B9A">
            <w:pPr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</w:rPr>
            </w:pPr>
            <w:r w:rsidRPr="000C362D">
              <w:rPr>
                <w:rFonts w:ascii="微軟正黑體" w:eastAsia="微軟正黑體" w:hAnsi="微軟正黑體"/>
                <w:b/>
                <w:color w:val="000000" w:themeColor="text1"/>
                <w:sz w:val="28"/>
              </w:rPr>
              <w:t>項次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0C362D" w:rsidRDefault="006D0B95" w:rsidP="00654B9A">
            <w:pPr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</w:rPr>
            </w:pPr>
            <w:r w:rsidRPr="000C362D">
              <w:rPr>
                <w:rFonts w:ascii="微軟正黑體" w:eastAsia="微軟正黑體" w:hAnsi="微軟正黑體"/>
                <w:b/>
                <w:color w:val="000000" w:themeColor="text1"/>
                <w:sz w:val="28"/>
              </w:rPr>
              <w:t>名稱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0C362D" w:rsidRDefault="006D0B95" w:rsidP="00654B9A">
            <w:pPr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</w:rPr>
            </w:pPr>
            <w:r w:rsidRPr="000C362D">
              <w:rPr>
                <w:rFonts w:ascii="微軟正黑體" w:eastAsia="微軟正黑體" w:hAnsi="微軟正黑體"/>
                <w:b/>
                <w:color w:val="000000" w:themeColor="text1"/>
                <w:sz w:val="28"/>
              </w:rPr>
              <w:t>數量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0C362D" w:rsidRDefault="006D0B95" w:rsidP="00654B9A">
            <w:pPr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</w:rPr>
            </w:pPr>
            <w:r w:rsidRPr="000C362D">
              <w:rPr>
                <w:rFonts w:ascii="微軟正黑體" w:eastAsia="微軟正黑體" w:hAnsi="微軟正黑體"/>
                <w:b/>
                <w:color w:val="000000" w:themeColor="text1"/>
                <w:sz w:val="28"/>
              </w:rPr>
              <w:t>規格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0C362D" w:rsidRDefault="006D0B95" w:rsidP="00654B9A">
            <w:pPr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</w:rPr>
            </w:pPr>
            <w:r w:rsidRPr="000C362D">
              <w:rPr>
                <w:rFonts w:ascii="微軟正黑體" w:eastAsia="微軟正黑體" w:hAnsi="微軟正黑體"/>
                <w:b/>
                <w:color w:val="000000" w:themeColor="text1"/>
                <w:sz w:val="28"/>
              </w:rPr>
              <w:t>備註</w:t>
            </w:r>
          </w:p>
        </w:tc>
      </w:tr>
      <w:tr w:rsidR="00B867C9" w:rsidRPr="00DB05B6" w:rsidTr="00C35A4A">
        <w:trPr>
          <w:trHeight w:val="510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7422C8" w:rsidP="005A0698">
            <w:pPr>
              <w:snapToGrid w:val="0"/>
              <w:jc w:val="center"/>
              <w:rPr>
                <w:rFonts w:ascii="Heiti SC Medium" w:eastAsia="Heiti SC Medium" w:hAnsi="Heiti SC Medium"/>
              </w:rPr>
            </w:pPr>
            <w:r w:rsidRPr="004A58AE">
              <w:rPr>
                <w:rFonts w:ascii="Heiti SC Medium" w:eastAsia="Heiti SC Medium" w:hAnsi="Heiti SC Medium" w:hint="eastAsia"/>
              </w:rPr>
              <w:t>1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770B14" w:rsidP="005A0698">
            <w:pPr>
              <w:snapToGrid w:val="0"/>
              <w:jc w:val="center"/>
              <w:rPr>
                <w:rFonts w:ascii="Heiti SC Medium" w:eastAsia="Heiti SC Medium" w:hAnsi="Heiti SC Medium"/>
              </w:rPr>
            </w:pPr>
            <w:r w:rsidRPr="004A58AE">
              <w:rPr>
                <w:rFonts w:ascii="Heiti SC Medium" w:eastAsia="Heiti SC Medium" w:hAnsi="Heiti SC Medium" w:hint="eastAsia"/>
              </w:rPr>
              <w:t>伺服器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770B14" w:rsidP="005A0698">
            <w:pPr>
              <w:snapToGrid w:val="0"/>
              <w:jc w:val="center"/>
              <w:rPr>
                <w:rFonts w:ascii="Heiti SC Medium" w:eastAsia="Heiti SC Medium" w:hAnsi="Heiti SC Medium"/>
              </w:rPr>
            </w:pPr>
            <w:r w:rsidRPr="004A58AE">
              <w:rPr>
                <w:rFonts w:ascii="Heiti SC Medium" w:eastAsia="Heiti SC Medium" w:hAnsi="Heiti SC Medium" w:hint="eastAsia"/>
              </w:rPr>
              <w:t>1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770B14" w:rsidP="005A0698">
            <w:pPr>
              <w:snapToGrid w:val="0"/>
              <w:jc w:val="center"/>
              <w:rPr>
                <w:rFonts w:ascii="Heiti SC Medium" w:eastAsia="Heiti SC Medium" w:hAnsi="Heiti SC Medium"/>
              </w:rPr>
            </w:pPr>
            <w:r w:rsidRPr="004A58AE">
              <w:rPr>
                <w:rFonts w:ascii="Heiti SC Medium" w:eastAsia="Heiti SC Medium" w:hAnsi="Heiti SC Medium"/>
              </w:rPr>
              <w:t>Heroku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4A58AE" w:rsidRDefault="00B867C9" w:rsidP="005A0698">
            <w:pPr>
              <w:snapToGrid w:val="0"/>
              <w:jc w:val="center"/>
              <w:rPr>
                <w:rFonts w:ascii="Heiti SC Medium" w:eastAsia="Heiti SC Medium" w:hAnsi="Heiti SC Medium"/>
              </w:rPr>
            </w:pPr>
          </w:p>
        </w:tc>
      </w:tr>
      <w:tr w:rsidR="00B867C9" w:rsidRPr="00DB05B6" w:rsidTr="00C35A4A">
        <w:trPr>
          <w:trHeight w:val="510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DB05B6" w:rsidRDefault="007422C8" w:rsidP="005A0698">
            <w:pPr>
              <w:snapToGrid w:val="0"/>
              <w:jc w:val="center"/>
              <w:rPr>
                <w:rFonts w:ascii="Heiti SC Medium" w:eastAsia="Heiti SC Medium" w:hAnsi="Heiti SC Medium"/>
              </w:rPr>
            </w:pPr>
            <w:r w:rsidRPr="00DB05B6">
              <w:rPr>
                <w:rFonts w:ascii="Heiti SC Medium" w:eastAsia="Heiti SC Medium" w:hAnsi="Heiti SC Medium" w:hint="eastAsia"/>
              </w:rPr>
              <w:t>2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DB05B6" w:rsidRDefault="00770B14" w:rsidP="005A0698">
            <w:pPr>
              <w:snapToGrid w:val="0"/>
              <w:jc w:val="center"/>
              <w:rPr>
                <w:rFonts w:ascii="Heiti SC Medium" w:eastAsia="Heiti SC Medium" w:hAnsi="Heiti SC Medium"/>
              </w:rPr>
            </w:pPr>
            <w:r w:rsidRPr="00DB05B6">
              <w:rPr>
                <w:rFonts w:ascii="Heiti SC Medium" w:eastAsia="Heiti SC Medium" w:hAnsi="Heiti SC Medium" w:hint="eastAsia"/>
              </w:rPr>
              <w:t>電腦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DB05B6" w:rsidRDefault="00770B14" w:rsidP="005A0698">
            <w:pPr>
              <w:snapToGrid w:val="0"/>
              <w:jc w:val="center"/>
              <w:rPr>
                <w:rFonts w:ascii="Heiti SC Medium" w:eastAsia="Heiti SC Medium" w:hAnsi="Heiti SC Medium"/>
              </w:rPr>
            </w:pPr>
            <w:r w:rsidRPr="00DB05B6">
              <w:rPr>
                <w:rFonts w:ascii="Heiti SC Medium" w:eastAsia="Heiti SC Medium" w:hAnsi="Heiti SC Medium" w:hint="eastAsia"/>
              </w:rPr>
              <w:t>1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DB05B6" w:rsidRDefault="00770B14" w:rsidP="005A0698">
            <w:pPr>
              <w:snapToGrid w:val="0"/>
              <w:jc w:val="center"/>
              <w:rPr>
                <w:rFonts w:ascii="Heiti SC Medium" w:eastAsia="Heiti SC Medium" w:hAnsi="Heiti SC Medium"/>
              </w:rPr>
            </w:pPr>
            <w:r w:rsidRPr="00DB05B6">
              <w:rPr>
                <w:rFonts w:ascii="Heiti SC Medium" w:eastAsia="Heiti SC Medium" w:hAnsi="Heiti SC Medium" w:hint="eastAsia"/>
              </w:rPr>
              <w:t>可上網之電腦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DB05B6" w:rsidRDefault="00B867C9" w:rsidP="005A0698">
            <w:pPr>
              <w:snapToGrid w:val="0"/>
              <w:jc w:val="center"/>
              <w:rPr>
                <w:rFonts w:ascii="Heiti SC Medium" w:eastAsia="Heiti SC Medium" w:hAnsi="Heiti SC Medium"/>
              </w:rPr>
            </w:pPr>
          </w:p>
        </w:tc>
      </w:tr>
    </w:tbl>
    <w:p w:rsidR="00B867C9" w:rsidRPr="00DB05B6" w:rsidRDefault="006D0B95" w:rsidP="00A166F7">
      <w:pPr>
        <w:numPr>
          <w:ilvl w:val="1"/>
          <w:numId w:val="1"/>
        </w:numPr>
        <w:tabs>
          <w:tab w:val="left" w:pos="992"/>
        </w:tabs>
        <w:snapToGrid w:val="0"/>
        <w:spacing w:line="360" w:lineRule="auto"/>
        <w:ind w:left="771" w:hanging="482"/>
        <w:rPr>
          <w:rFonts w:ascii="Heiti SC Medium" w:eastAsia="Heiti SC Medium" w:hAnsi="Heiti SC Medium"/>
        </w:rPr>
      </w:pPr>
      <w:bookmarkStart w:id="16" w:name="_Toc277807219"/>
      <w:bookmarkStart w:id="17" w:name="_Toc2892006"/>
      <w:r w:rsidRPr="00DB05B6">
        <w:rPr>
          <w:rFonts w:ascii="Heiti SC Medium" w:eastAsia="Heiti SC Medium" w:hAnsi="Heiti SC Medium"/>
          <w:sz w:val="28"/>
          <w:szCs w:val="28"/>
        </w:rPr>
        <w:t>軟體需求(</w:t>
      </w:r>
      <w:r w:rsidRPr="00DB05B6">
        <w:rPr>
          <w:rFonts w:ascii="Heiti SC Medium" w:eastAsia="Heiti SC Medium" w:hAnsi="Heiti SC Medium"/>
          <w:bCs/>
          <w:sz w:val="28"/>
          <w:szCs w:val="28"/>
        </w:rPr>
        <w:t>Software Specification and Configuration</w:t>
      </w:r>
      <w:r w:rsidRPr="00DB05B6">
        <w:rPr>
          <w:rFonts w:ascii="Heiti SC Medium" w:eastAsia="Heiti SC Medium" w:hAnsi="Heiti SC Medium"/>
          <w:sz w:val="28"/>
          <w:szCs w:val="28"/>
        </w:rPr>
        <w:t>)</w:t>
      </w:r>
      <w:bookmarkEnd w:id="16"/>
      <w:bookmarkEnd w:id="17"/>
    </w:p>
    <w:tbl>
      <w:tblPr>
        <w:tblW w:w="792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1931"/>
        <w:gridCol w:w="1188"/>
        <w:gridCol w:w="2412"/>
        <w:gridCol w:w="1260"/>
      </w:tblGrid>
      <w:tr w:rsidR="004A58AE" w:rsidRPr="004A58AE" w:rsidTr="004A58AE">
        <w:trPr>
          <w:trHeight w:val="510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3EF6" w:rsidRPr="000C362D" w:rsidRDefault="004E3EF6" w:rsidP="005A0698">
            <w:pPr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</w:rPr>
            </w:pPr>
            <w:r w:rsidRPr="000C362D">
              <w:rPr>
                <w:rFonts w:ascii="微軟正黑體" w:eastAsia="微軟正黑體" w:hAnsi="微軟正黑體"/>
                <w:b/>
                <w:color w:val="000000" w:themeColor="text1"/>
                <w:sz w:val="28"/>
              </w:rPr>
              <w:t>項次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3EF6" w:rsidRPr="000C362D" w:rsidRDefault="004E3EF6" w:rsidP="005A0698">
            <w:pPr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</w:rPr>
            </w:pPr>
            <w:r w:rsidRPr="000C362D">
              <w:rPr>
                <w:rFonts w:ascii="微軟正黑體" w:eastAsia="微軟正黑體" w:hAnsi="微軟正黑體"/>
                <w:b/>
                <w:color w:val="000000" w:themeColor="text1"/>
                <w:sz w:val="28"/>
              </w:rPr>
              <w:t>名稱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3EF6" w:rsidRPr="000C362D" w:rsidRDefault="004E3EF6" w:rsidP="005A0698">
            <w:pPr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</w:rPr>
            </w:pPr>
            <w:r w:rsidRPr="000C362D">
              <w:rPr>
                <w:rFonts w:ascii="微軟正黑體" w:eastAsia="微軟正黑體" w:hAnsi="微軟正黑體"/>
                <w:b/>
                <w:color w:val="000000" w:themeColor="text1"/>
                <w:sz w:val="28"/>
              </w:rPr>
              <w:t>數量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3EF6" w:rsidRPr="000C362D" w:rsidRDefault="004E3EF6" w:rsidP="005A0698">
            <w:pPr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</w:rPr>
            </w:pPr>
            <w:r w:rsidRPr="000C362D">
              <w:rPr>
                <w:rFonts w:ascii="微軟正黑體" w:eastAsia="微軟正黑體" w:hAnsi="微軟正黑體"/>
                <w:b/>
                <w:color w:val="000000" w:themeColor="text1"/>
                <w:sz w:val="28"/>
              </w:rPr>
              <w:t>規格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3EF6" w:rsidRPr="000C362D" w:rsidRDefault="004E3EF6" w:rsidP="005A0698">
            <w:pPr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8"/>
              </w:rPr>
            </w:pPr>
            <w:r w:rsidRPr="000C362D">
              <w:rPr>
                <w:rFonts w:ascii="微軟正黑體" w:eastAsia="微軟正黑體" w:hAnsi="微軟正黑體"/>
                <w:b/>
                <w:color w:val="000000" w:themeColor="text1"/>
                <w:sz w:val="28"/>
              </w:rPr>
              <w:t>備註</w:t>
            </w:r>
          </w:p>
        </w:tc>
      </w:tr>
      <w:tr w:rsidR="004E3EF6" w:rsidRPr="00DB05B6" w:rsidTr="00C35A4A">
        <w:trPr>
          <w:trHeight w:val="510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3EF6" w:rsidRPr="00C35A4A" w:rsidRDefault="004E3EF6" w:rsidP="005A0698">
            <w:pPr>
              <w:snapToGrid w:val="0"/>
              <w:jc w:val="center"/>
              <w:rPr>
                <w:rFonts w:ascii="Heiti SC Medium" w:eastAsia="Heiti SC Medium" w:hAnsi="Heiti SC Medium"/>
                <w:sz w:val="28"/>
              </w:rPr>
            </w:pPr>
            <w:r w:rsidRPr="00C35A4A">
              <w:rPr>
                <w:rFonts w:ascii="Heiti SC Medium" w:eastAsia="Heiti SC Medium" w:hAnsi="Heiti SC Medium" w:hint="eastAsia"/>
                <w:sz w:val="28"/>
              </w:rPr>
              <w:t>1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3EF6" w:rsidRPr="00C35A4A" w:rsidRDefault="004E3EF6" w:rsidP="005A0698">
            <w:pPr>
              <w:snapToGrid w:val="0"/>
              <w:jc w:val="center"/>
              <w:rPr>
                <w:rFonts w:ascii="Heiti SC Medium" w:eastAsia="Heiti SC Medium" w:hAnsi="Heiti SC Medium"/>
                <w:sz w:val="28"/>
              </w:rPr>
            </w:pPr>
            <w:r w:rsidRPr="00C35A4A">
              <w:rPr>
                <w:rFonts w:ascii="Heiti SC Medium" w:eastAsia="Heiti SC Medium" w:hAnsi="Heiti SC Medium" w:hint="eastAsia"/>
                <w:sz w:val="28"/>
              </w:rPr>
              <w:t>瀏覽器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3EF6" w:rsidRPr="00C35A4A" w:rsidRDefault="004E3EF6" w:rsidP="005A0698">
            <w:pPr>
              <w:snapToGrid w:val="0"/>
              <w:jc w:val="center"/>
              <w:rPr>
                <w:rFonts w:ascii="Heiti SC Medium" w:eastAsia="Heiti SC Medium" w:hAnsi="Heiti SC Medium"/>
                <w:sz w:val="28"/>
              </w:rPr>
            </w:pPr>
            <w:r w:rsidRPr="00C35A4A">
              <w:rPr>
                <w:rFonts w:ascii="Heiti SC Medium" w:eastAsia="Heiti SC Medium" w:hAnsi="Heiti SC Medium" w:hint="eastAsia"/>
                <w:sz w:val="28"/>
              </w:rPr>
              <w:t>1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3EF6" w:rsidRPr="00C35A4A" w:rsidRDefault="004E3EF6" w:rsidP="005A0698">
            <w:pPr>
              <w:snapToGrid w:val="0"/>
              <w:jc w:val="center"/>
              <w:rPr>
                <w:rFonts w:ascii="Heiti SC Medium" w:eastAsia="Heiti SC Medium" w:hAnsi="Heiti SC Medium"/>
                <w:sz w:val="28"/>
              </w:rPr>
            </w:pPr>
            <w:r w:rsidRPr="00C35A4A">
              <w:rPr>
                <w:rFonts w:ascii="Heiti SC Medium" w:eastAsia="Heiti SC Medium" w:hAnsi="Heiti SC Medium"/>
                <w:sz w:val="28"/>
              </w:rPr>
              <w:t>Chrome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3EF6" w:rsidRPr="00C35A4A" w:rsidRDefault="004E3EF6" w:rsidP="005A0698">
            <w:pPr>
              <w:snapToGrid w:val="0"/>
              <w:jc w:val="center"/>
              <w:rPr>
                <w:rFonts w:ascii="Heiti SC Medium" w:eastAsia="Heiti SC Medium" w:hAnsi="Heiti SC Medium"/>
                <w:sz w:val="28"/>
              </w:rPr>
            </w:pPr>
          </w:p>
        </w:tc>
      </w:tr>
    </w:tbl>
    <w:p w:rsidR="004E3EF6" w:rsidRPr="00DB05B6" w:rsidRDefault="004E3EF6" w:rsidP="005A0698">
      <w:pPr>
        <w:tabs>
          <w:tab w:val="left" w:pos="992"/>
        </w:tabs>
        <w:snapToGrid w:val="0"/>
        <w:ind w:left="771"/>
        <w:rPr>
          <w:rFonts w:ascii="Heiti SC Medium" w:eastAsia="Heiti SC Medium" w:hAnsi="Heiti SC Medium"/>
        </w:rPr>
      </w:pPr>
    </w:p>
    <w:p w:rsidR="00B867C9" w:rsidRPr="00DB05B6" w:rsidRDefault="006D0B95" w:rsidP="00A166F7">
      <w:pPr>
        <w:numPr>
          <w:ilvl w:val="1"/>
          <w:numId w:val="1"/>
        </w:numPr>
        <w:tabs>
          <w:tab w:val="left" w:pos="992"/>
        </w:tabs>
        <w:snapToGrid w:val="0"/>
        <w:spacing w:line="360" w:lineRule="auto"/>
        <w:ind w:left="771" w:hanging="482"/>
        <w:rPr>
          <w:rFonts w:ascii="Heiti SC Medium" w:eastAsia="Heiti SC Medium" w:hAnsi="Heiti SC Medium"/>
          <w:sz w:val="28"/>
          <w:szCs w:val="28"/>
        </w:rPr>
      </w:pPr>
      <w:bookmarkStart w:id="18" w:name="_Toc277807220"/>
      <w:bookmarkStart w:id="19" w:name="_Toc2892007"/>
      <w:r w:rsidRPr="00DB05B6">
        <w:rPr>
          <w:rFonts w:ascii="Heiti SC Medium" w:eastAsia="Heiti SC Medium" w:hAnsi="Heiti SC Medium"/>
          <w:sz w:val="28"/>
          <w:szCs w:val="28"/>
        </w:rPr>
        <w:t>測試資料來源(Test Data Sources)</w:t>
      </w:r>
      <w:bookmarkEnd w:id="18"/>
      <w:bookmarkEnd w:id="19"/>
    </w:p>
    <w:p w:rsidR="0063756C" w:rsidRPr="00DB05B6" w:rsidRDefault="0063756C" w:rsidP="00A166F7">
      <w:pPr>
        <w:numPr>
          <w:ilvl w:val="2"/>
          <w:numId w:val="1"/>
        </w:numPr>
        <w:tabs>
          <w:tab w:val="left" w:pos="992"/>
        </w:tabs>
        <w:snapToGrid w:val="0"/>
        <w:spacing w:line="360" w:lineRule="auto"/>
        <w:rPr>
          <w:rFonts w:ascii="Heiti SC Medium" w:eastAsia="Heiti SC Medium" w:hAnsi="Heiti SC Medium"/>
          <w:szCs w:val="28"/>
        </w:rPr>
      </w:pPr>
      <w:r w:rsidRPr="00DB05B6">
        <w:rPr>
          <w:rFonts w:ascii="Heiti SC Medium" w:eastAsia="Heiti SC Medium" w:hAnsi="Heiti SC Medium" w:hint="eastAsia"/>
          <w:szCs w:val="28"/>
        </w:rPr>
        <w:t>自行建立測試用之使用者基本資料</w:t>
      </w:r>
      <w:r w:rsidRPr="00DB05B6">
        <w:rPr>
          <w:rFonts w:ascii="Heiti SC Medium" w:eastAsia="Heiti SC Medium" w:hAnsi="Heiti SC Medium"/>
          <w:szCs w:val="28"/>
        </w:rPr>
        <w:t>(</w:t>
      </w:r>
      <w:r w:rsidRPr="00DB05B6">
        <w:rPr>
          <w:rFonts w:ascii="Heiti SC Medium" w:eastAsia="Heiti SC Medium" w:hAnsi="Heiti SC Medium" w:hint="eastAsia"/>
          <w:szCs w:val="28"/>
        </w:rPr>
        <w:t>管理員、老師、學生</w:t>
      </w:r>
      <w:r w:rsidRPr="00DB05B6">
        <w:rPr>
          <w:rFonts w:ascii="Heiti SC Medium" w:eastAsia="Heiti SC Medium" w:hAnsi="Heiti SC Medium"/>
          <w:szCs w:val="28"/>
        </w:rPr>
        <w:t>)</w:t>
      </w:r>
    </w:p>
    <w:p w:rsidR="0063756C" w:rsidRPr="00DB05B6" w:rsidRDefault="0063756C" w:rsidP="00A166F7">
      <w:pPr>
        <w:numPr>
          <w:ilvl w:val="2"/>
          <w:numId w:val="1"/>
        </w:numPr>
        <w:tabs>
          <w:tab w:val="left" w:pos="992"/>
        </w:tabs>
        <w:snapToGrid w:val="0"/>
        <w:spacing w:line="360" w:lineRule="auto"/>
        <w:rPr>
          <w:rFonts w:ascii="Heiti SC Medium" w:eastAsia="Heiti SC Medium" w:hAnsi="Heiti SC Medium"/>
          <w:szCs w:val="28"/>
        </w:rPr>
      </w:pPr>
      <w:r w:rsidRPr="00DB05B6">
        <w:rPr>
          <w:rFonts w:ascii="Heiti SC Medium" w:eastAsia="Heiti SC Medium" w:hAnsi="Heiti SC Medium" w:hint="eastAsia"/>
          <w:szCs w:val="28"/>
        </w:rPr>
        <w:t>自行建立測試用之課程、課堂資料</w:t>
      </w:r>
    </w:p>
    <w:p w:rsidR="0063756C" w:rsidRPr="00DB05B6" w:rsidRDefault="0063756C" w:rsidP="00A166F7">
      <w:pPr>
        <w:numPr>
          <w:ilvl w:val="2"/>
          <w:numId w:val="1"/>
        </w:numPr>
        <w:tabs>
          <w:tab w:val="left" w:pos="992"/>
        </w:tabs>
        <w:snapToGrid w:val="0"/>
        <w:spacing w:line="360" w:lineRule="auto"/>
        <w:rPr>
          <w:rFonts w:ascii="Heiti SC Medium" w:eastAsia="Heiti SC Medium" w:hAnsi="Heiti SC Medium"/>
          <w:szCs w:val="28"/>
        </w:rPr>
      </w:pPr>
      <w:r w:rsidRPr="00DB05B6">
        <w:rPr>
          <w:rFonts w:ascii="Heiti SC Medium" w:eastAsia="Heiti SC Medium" w:hAnsi="Heiti SC Medium" w:hint="eastAsia"/>
          <w:szCs w:val="28"/>
        </w:rPr>
        <w:t>自行建立測試用之補課相關資訊</w:t>
      </w:r>
    </w:p>
    <w:p w:rsidR="0063756C" w:rsidRDefault="0063756C" w:rsidP="00A166F7">
      <w:pPr>
        <w:numPr>
          <w:ilvl w:val="1"/>
          <w:numId w:val="1"/>
        </w:numPr>
        <w:tabs>
          <w:tab w:val="left" w:pos="992"/>
        </w:tabs>
        <w:snapToGrid w:val="0"/>
        <w:spacing w:line="360" w:lineRule="auto"/>
        <w:ind w:left="771" w:hanging="482"/>
        <w:rPr>
          <w:rFonts w:ascii="Heiti SC Medium" w:eastAsia="Heiti SC Medium" w:hAnsi="Heiti SC Medium"/>
          <w:sz w:val="28"/>
          <w:szCs w:val="28"/>
        </w:rPr>
      </w:pPr>
      <w:bookmarkStart w:id="20" w:name="_Toc277807221"/>
      <w:bookmarkStart w:id="21" w:name="_Toc2892008"/>
      <w:r w:rsidRPr="00DB05B6">
        <w:rPr>
          <w:rFonts w:ascii="Heiti SC Medium" w:eastAsia="Heiti SC Medium" w:hAnsi="Heiti SC Medium"/>
          <w:sz w:val="28"/>
          <w:szCs w:val="28"/>
        </w:rPr>
        <w:t>測試工具與設備(Tools and Equipment)</w:t>
      </w:r>
      <w:bookmarkEnd w:id="20"/>
      <w:bookmarkEnd w:id="21"/>
    </w:p>
    <w:p w:rsidR="00DE4234" w:rsidRDefault="008438EE" w:rsidP="008438EE">
      <w:pPr>
        <w:snapToGrid w:val="0"/>
        <w:spacing w:line="360" w:lineRule="auto"/>
        <w:ind w:left="771"/>
        <w:rPr>
          <w:rFonts w:ascii="Heiti SC Medium" w:eastAsia="Heiti SC Medium" w:hAnsi="Heiti SC Medium"/>
          <w:szCs w:val="28"/>
        </w:rPr>
      </w:pPr>
      <w:r>
        <w:rPr>
          <w:rFonts w:ascii="新細明體" w:hAnsi="新細明體" w:cs="新細明體" w:hint="eastAsia"/>
          <w:szCs w:val="28"/>
        </w:rPr>
        <w:t xml:space="preserve">　</w:t>
      </w:r>
      <w:r>
        <w:rPr>
          <w:rFonts w:ascii="新細明體" w:hAnsi="新細明體" w:cs="新細明體" w:hint="eastAsia"/>
          <w:szCs w:val="28"/>
        </w:rPr>
        <w:t xml:space="preserve">　</w:t>
      </w:r>
      <w:r w:rsidR="00B93977" w:rsidRPr="00B93977">
        <w:rPr>
          <w:rFonts w:ascii="Heiti SC Medium" w:eastAsia="Heiti SC Medium" w:hAnsi="Heiti SC Medium" w:hint="eastAsia"/>
          <w:szCs w:val="28"/>
        </w:rPr>
        <w:t>本測試計畫</w:t>
      </w:r>
      <w:r w:rsidR="00B93977">
        <w:rPr>
          <w:rFonts w:ascii="Heiti SC Medium" w:eastAsia="Heiti SC Medium" w:hAnsi="Heiti SC Medium" w:hint="eastAsia"/>
          <w:szCs w:val="28"/>
        </w:rPr>
        <w:t>分為單元測試與系統測試。單元測試的執行使用</w:t>
      </w:r>
      <w:r w:rsidR="00B93977">
        <w:rPr>
          <w:rFonts w:ascii="Heiti SC Medium" w:eastAsia="Heiti SC Medium" w:hAnsi="Heiti SC Medium"/>
          <w:szCs w:val="28"/>
        </w:rPr>
        <w:t>python</w:t>
      </w:r>
      <w:r w:rsidR="00B93977">
        <w:rPr>
          <w:rFonts w:ascii="Heiti SC Medium" w:eastAsia="Heiti SC Medium" w:hAnsi="Heiti SC Medium" w:hint="eastAsia"/>
          <w:szCs w:val="28"/>
        </w:rPr>
        <w:t>套件</w:t>
      </w:r>
      <w:r w:rsidR="00B93977">
        <w:rPr>
          <w:rFonts w:ascii="Heiti SC Medium" w:eastAsia="Heiti SC Medium" w:hAnsi="Heiti SC Medium"/>
          <w:szCs w:val="28"/>
        </w:rPr>
        <w:t>Flask-Testing</w:t>
      </w:r>
      <w:r w:rsidR="00B93977">
        <w:rPr>
          <w:rFonts w:ascii="Heiti SC Medium" w:eastAsia="Heiti SC Medium" w:hAnsi="Heiti SC Medium" w:hint="eastAsia"/>
          <w:szCs w:val="28"/>
        </w:rPr>
        <w:t>進行</w:t>
      </w:r>
      <w:r w:rsidR="00FC6FB4">
        <w:rPr>
          <w:rFonts w:ascii="Heiti SC Medium" w:eastAsia="Heiti SC Medium" w:hAnsi="Heiti SC Medium" w:hint="eastAsia"/>
          <w:szCs w:val="28"/>
        </w:rPr>
        <w:t>。我們會先對所需的測試案例進行分析，其中包含測試輸入、預期輸出、實際輸出。系統測試採取使用者直接操作的方式進行，定且會先分析其相關測試案例，內容包含操作流程、預期結果、實際結果。</w:t>
      </w:r>
      <w:r w:rsidR="0095133D">
        <w:rPr>
          <w:rFonts w:ascii="Heiti SC Medium" w:eastAsia="Heiti SC Medium" w:hAnsi="Heiti SC Medium" w:hint="eastAsia"/>
          <w:szCs w:val="28"/>
        </w:rPr>
        <w:t>所有單元測試與系統測試的結果都會使用M</w:t>
      </w:r>
      <w:r w:rsidR="0095133D">
        <w:rPr>
          <w:rFonts w:ascii="Heiti SC Medium" w:eastAsia="Heiti SC Medium" w:hAnsi="Heiti SC Medium"/>
          <w:szCs w:val="28"/>
        </w:rPr>
        <w:t>icrosoft Word</w:t>
      </w:r>
      <w:r w:rsidR="0095133D">
        <w:rPr>
          <w:rFonts w:ascii="Heiti SC Medium" w:eastAsia="Heiti SC Medium" w:hAnsi="Heiti SC Medium" w:hint="eastAsia"/>
          <w:szCs w:val="28"/>
        </w:rPr>
        <w:t>撰寫成測試文件。</w:t>
      </w:r>
    </w:p>
    <w:p w:rsidR="0095133D" w:rsidRPr="00B93977" w:rsidRDefault="00DE4234" w:rsidP="005A0698">
      <w:pPr>
        <w:rPr>
          <w:rFonts w:ascii="Heiti SC Medium" w:eastAsia="Heiti SC Medium" w:hAnsi="Heiti SC Medium"/>
          <w:szCs w:val="28"/>
        </w:rPr>
      </w:pPr>
      <w:r>
        <w:rPr>
          <w:rFonts w:ascii="Heiti SC Medium" w:eastAsia="Heiti SC Medium" w:hAnsi="Heiti SC Medium"/>
          <w:szCs w:val="28"/>
        </w:rPr>
        <w:br w:type="page"/>
      </w:r>
    </w:p>
    <w:p w:rsidR="00B867C9" w:rsidRPr="003B2461" w:rsidRDefault="006D0B95" w:rsidP="005A0698">
      <w:pPr>
        <w:pageBreakBefore/>
        <w:numPr>
          <w:ilvl w:val="0"/>
          <w:numId w:val="1"/>
        </w:numPr>
        <w:rPr>
          <w:rFonts w:ascii="Heiti SC Medium" w:eastAsia="Heiti SC Medium" w:hAnsi="Heiti SC Medium"/>
          <w:b/>
          <w:sz w:val="28"/>
          <w:szCs w:val="28"/>
        </w:rPr>
      </w:pPr>
      <w:bookmarkStart w:id="22" w:name="_Toc277807222"/>
      <w:bookmarkStart w:id="23" w:name="_Toc2892009"/>
      <w:r w:rsidRPr="003B2461">
        <w:rPr>
          <w:rFonts w:ascii="Heiti SC Medium" w:eastAsia="Heiti SC Medium" w:hAnsi="Heiti SC Medium"/>
          <w:b/>
          <w:sz w:val="28"/>
          <w:szCs w:val="28"/>
        </w:rPr>
        <w:lastRenderedPageBreak/>
        <w:t>測試案例(Test Cases)</w:t>
      </w:r>
      <w:bookmarkEnd w:id="22"/>
      <w:bookmarkEnd w:id="23"/>
    </w:p>
    <w:p w:rsidR="003B2461" w:rsidRDefault="0090342A" w:rsidP="0048633C">
      <w:pPr>
        <w:pStyle w:val="ae"/>
        <w:numPr>
          <w:ilvl w:val="1"/>
          <w:numId w:val="1"/>
        </w:numPr>
        <w:spacing w:line="360" w:lineRule="auto"/>
        <w:rPr>
          <w:rFonts w:ascii="Heiti SC Medium" w:eastAsia="Heiti SC Medium" w:hAnsi="Heiti SC Medium"/>
          <w:color w:val="000000" w:themeColor="text1"/>
          <w:sz w:val="28"/>
        </w:rPr>
      </w:pPr>
      <w:r w:rsidRPr="0090342A">
        <w:rPr>
          <w:rFonts w:ascii="Heiti SC Medium" w:eastAsia="Heiti SC Medium" w:hAnsi="Heiti SC Medium" w:hint="eastAsia"/>
          <w:color w:val="000000" w:themeColor="text1"/>
          <w:sz w:val="28"/>
        </w:rPr>
        <w:t>單元測試</w:t>
      </w:r>
      <w:r>
        <w:rPr>
          <w:rFonts w:ascii="Heiti SC Medium" w:eastAsia="Heiti SC Medium" w:hAnsi="Heiti SC Medium"/>
          <w:color w:val="000000" w:themeColor="text1"/>
          <w:sz w:val="28"/>
        </w:rPr>
        <w:t>(Unit Test)</w:t>
      </w:r>
    </w:p>
    <w:p w:rsidR="00A405C2" w:rsidRPr="00CE1562" w:rsidRDefault="0048633C" w:rsidP="0048633C">
      <w:pPr>
        <w:pStyle w:val="ae"/>
        <w:numPr>
          <w:ilvl w:val="0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</w:rPr>
      </w:pPr>
      <w:r w:rsidRPr="00CE1562">
        <w:rPr>
          <w:rFonts w:ascii="Heiti SC Medium" w:eastAsia="Heiti SC Medium" w:hAnsi="Heiti SC Medium" w:hint="eastAsia"/>
          <w:color w:val="000000" w:themeColor="text1"/>
        </w:rPr>
        <w:t>使用者模組單元測試</w:t>
      </w:r>
    </w:p>
    <w:p w:rsidR="00D251AA" w:rsidRDefault="00172FA1" w:rsidP="00D251AA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stu_member_list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1861B0" w:rsidRPr="001861B0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1861B0" w:rsidRPr="001861B0" w:rsidRDefault="001861B0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1861B0" w:rsidRPr="001861B0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1861B0" w:rsidRPr="001861B0" w:rsidRDefault="00666918" w:rsidP="00144AAC">
            <w:pPr>
              <w:jc w:val="both"/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</w:pP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CS-TC-USER-1</w:t>
            </w:r>
          </w:p>
        </w:tc>
      </w:tr>
      <w:tr w:rsidR="001861B0" w:rsidRPr="001861B0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test_stu_member_</w:t>
            </w:r>
            <w:proofErr w:type="gramStart"/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list(</w:t>
            </w:r>
            <w:proofErr w:type="gramEnd"/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)</w:t>
            </w:r>
          </w:p>
        </w:tc>
      </w:tr>
      <w:tr w:rsidR="001861B0" w:rsidRPr="001861B0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拿到所有學生的資料</w:t>
            </w:r>
          </w:p>
        </w:tc>
      </w:tr>
      <w:tr w:rsidR="001861B0" w:rsidRPr="001861B0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x</w:t>
            </w:r>
          </w:p>
        </w:tc>
      </w:tr>
      <w:tr w:rsidR="001861B0" w:rsidRPr="001861B0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資料無誤，回傳學生資料</w:t>
            </w:r>
            <w:r w:rsidRPr="001861B0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1861B0" w:rsidRPr="001861B0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1861B0" w:rsidRPr="001861B0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1861B0" w:rsidRPr="001861B0" w:rsidRDefault="001861B0" w:rsidP="001861B0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172FA1" w:rsidRDefault="00172FA1" w:rsidP="00D251AA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 w:hint="eastAsia"/>
          <w:color w:val="000000" w:themeColor="text1"/>
          <w:sz w:val="22"/>
        </w:rPr>
        <w:t>t</w:t>
      </w:r>
      <w:r w:rsidRPr="00CE1562">
        <w:rPr>
          <w:rFonts w:ascii="Heiti SC Medium" w:eastAsia="Heiti SC Medium" w:hAnsi="Heiti SC Medium"/>
          <w:color w:val="000000" w:themeColor="text1"/>
          <w:sz w:val="22"/>
        </w:rPr>
        <w:t>ea_member_list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1861B0" w:rsidRPr="001861B0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1861B0" w:rsidRPr="001861B0" w:rsidRDefault="001861B0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666918" w:rsidRPr="001861B0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1861B0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666918" w:rsidRPr="001861B0" w:rsidRDefault="00666918" w:rsidP="00666918">
            <w:pPr>
              <w:jc w:val="both"/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</w:pP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CS-TC-USER-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2</w:t>
            </w:r>
          </w:p>
        </w:tc>
      </w:tr>
      <w:tr w:rsidR="00666918" w:rsidRPr="001861B0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1861B0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666918" w:rsidRPr="001861B0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test_tea_member_</w:t>
            </w:r>
            <w:proofErr w:type="gramStart"/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list(</w:t>
            </w:r>
            <w:proofErr w:type="gramEnd"/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)</w:t>
            </w:r>
          </w:p>
        </w:tc>
      </w:tr>
      <w:tr w:rsidR="00666918" w:rsidRPr="001861B0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1861B0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666918" w:rsidRPr="001861B0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拿到所有教師的資料</w:t>
            </w:r>
          </w:p>
        </w:tc>
      </w:tr>
      <w:tr w:rsidR="00666918" w:rsidRPr="001861B0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1861B0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666918" w:rsidRPr="001861B0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x</w:t>
            </w:r>
          </w:p>
        </w:tc>
      </w:tr>
      <w:tr w:rsidR="00666918" w:rsidRPr="001861B0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1861B0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666918" w:rsidRPr="001861B0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資料無誤，回傳教師資料</w:t>
            </w:r>
            <w:r w:rsidRPr="001861B0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666918" w:rsidRPr="001861B0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1861B0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666918" w:rsidRPr="001861B0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666918" w:rsidRPr="001861B0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1861B0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666918" w:rsidRPr="001861B0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C80EAA" w:rsidRDefault="00C80EAA" w:rsidP="001861B0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p w:rsidR="001861B0" w:rsidRPr="001861B0" w:rsidRDefault="00C80EAA" w:rsidP="00C80EAA">
      <w:pPr>
        <w:rPr>
          <w:rFonts w:ascii="Heiti SC Medium" w:eastAsia="Heiti SC Medium" w:hAnsi="Heiti SC Medium" w:hint="eastAsia"/>
          <w:color w:val="000000" w:themeColor="text1"/>
          <w:sz w:val="22"/>
        </w:rPr>
      </w:pPr>
      <w:r>
        <w:rPr>
          <w:rFonts w:ascii="Heiti SC Medium" w:eastAsia="Heiti SC Medium" w:hAnsi="Heiti SC Medium"/>
          <w:color w:val="000000" w:themeColor="text1"/>
          <w:sz w:val="22"/>
        </w:rPr>
        <w:br w:type="page"/>
      </w:r>
    </w:p>
    <w:p w:rsidR="00172FA1" w:rsidRDefault="00172FA1" w:rsidP="00D251AA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lastRenderedPageBreak/>
        <w:t>user_detail_info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666918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666918" w:rsidRPr="001861B0" w:rsidRDefault="00666918" w:rsidP="00666918">
            <w:pPr>
              <w:jc w:val="both"/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</w:pP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CS-TC-USER-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3</w:t>
            </w:r>
          </w:p>
        </w:tc>
      </w:tr>
      <w:tr w:rsidR="00666918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test_user_detail_info_1()</w:t>
            </w:r>
          </w:p>
        </w:tc>
      </w:tr>
      <w:tr w:rsidR="00666918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拿到特定成員的個人資料</w:t>
            </w:r>
          </w:p>
        </w:tc>
      </w:tr>
      <w:tr w:rsidR="00666918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name = “</w:t>
            </w:r>
            <w:r w:rsidRPr="00DB5DB6">
              <w:rPr>
                <w:rFonts w:ascii="Arial Unicode MS" w:eastAsia="Arial Unicode MS" w:hAnsi="Arial Unicode MS" w:cs="Arial Unicode MS"/>
                <w:color w:val="000000" w:themeColor="text1"/>
                <w:sz w:val="21"/>
                <w:shd w:val="clear" w:color="auto" w:fill="FAFAFA"/>
              </w:rPr>
              <w:t>瑪克辛‧米蘭達</w:t>
            </w: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”</w:t>
            </w:r>
          </w:p>
        </w:tc>
      </w:tr>
      <w:tr w:rsidR="00666918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資料無誤，回傳特定成員的個人資料的json</w:t>
            </w: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666918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666918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DB5DB6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2</w:t>
            </w:r>
          </w:p>
        </w:tc>
      </w:tr>
      <w:tr w:rsidR="00666918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666918" w:rsidRPr="001861B0" w:rsidRDefault="00666918" w:rsidP="00666918">
            <w:pPr>
              <w:jc w:val="both"/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</w:pP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CS-TC-USER-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4</w:t>
            </w:r>
          </w:p>
        </w:tc>
      </w:tr>
      <w:tr w:rsidR="00666918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test_user_detail_info_2()</w:t>
            </w:r>
          </w:p>
        </w:tc>
      </w:tr>
      <w:tr w:rsidR="00666918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拿到特定成員的個人資料</w:t>
            </w:r>
          </w:p>
        </w:tc>
      </w:tr>
      <w:tr w:rsidR="00666918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name = ”慈”</w:t>
            </w:r>
          </w:p>
        </w:tc>
      </w:tr>
      <w:tr w:rsidR="00666918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 "message": "此人不存在"}（查無此人，回傳錯誤訊息）</w:t>
            </w:r>
          </w:p>
        </w:tc>
      </w:tr>
      <w:tr w:rsidR="00666918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 "message": "此人不存在"}</w:t>
            </w:r>
          </w:p>
        </w:tc>
      </w:tr>
      <w:tr w:rsidR="00666918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C80EAA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3</w:t>
            </w:r>
          </w:p>
        </w:tc>
      </w:tr>
      <w:tr w:rsidR="00666918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666918" w:rsidRPr="001861B0" w:rsidRDefault="00666918" w:rsidP="00666918">
            <w:pPr>
              <w:jc w:val="both"/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</w:pP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CS-TC-USER-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5</w:t>
            </w:r>
          </w:p>
        </w:tc>
      </w:tr>
      <w:tr w:rsidR="00666918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test_user_detail_info_3()</w:t>
            </w:r>
          </w:p>
        </w:tc>
      </w:tr>
      <w:tr w:rsidR="00666918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拿到特定成員的個人資料</w:t>
            </w:r>
          </w:p>
        </w:tc>
      </w:tr>
      <w:tr w:rsidR="00666918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name=””</w:t>
            </w:r>
          </w:p>
        </w:tc>
      </w:tr>
      <w:tr w:rsidR="00666918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 "message": "資料不得為空"}（資料錯誤，回傳錯誤訊息）</w:t>
            </w:r>
          </w:p>
        </w:tc>
      </w:tr>
      <w:tr w:rsidR="00666918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 "message": "資料不得為空"}</w:t>
            </w:r>
          </w:p>
        </w:tc>
      </w:tr>
      <w:tr w:rsidR="00666918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lastRenderedPageBreak/>
              <w:t>Test Result</w:t>
            </w:r>
          </w:p>
        </w:tc>
        <w:tc>
          <w:tcPr>
            <w:tcW w:w="7087" w:type="dxa"/>
            <w:vAlign w:val="center"/>
          </w:tcPr>
          <w:p w:rsidR="00666918" w:rsidRPr="00DB5DB6" w:rsidRDefault="00666918" w:rsidP="00666918">
            <w:pPr>
              <w:jc w:val="both"/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P</w:t>
            </w: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ASS</w:t>
            </w:r>
          </w:p>
        </w:tc>
      </w:tr>
    </w:tbl>
    <w:p w:rsidR="00DB5DB6" w:rsidRPr="00DB5DB6" w:rsidRDefault="00DB5DB6" w:rsidP="00DB5DB6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C05EE9" w:rsidRDefault="00C05EE9" w:rsidP="00D251AA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 w:hint="eastAsia"/>
          <w:color w:val="000000" w:themeColor="text1"/>
          <w:sz w:val="22"/>
        </w:rPr>
        <w:t>i</w:t>
      </w:r>
      <w:r w:rsidRPr="00CE1562">
        <w:rPr>
          <w:rFonts w:ascii="Heiti SC Medium" w:eastAsia="Heiti SC Medium" w:hAnsi="Heiti SC Medium"/>
          <w:color w:val="000000" w:themeColor="text1"/>
          <w:sz w:val="22"/>
        </w:rPr>
        <w:t>nsert_user_detail_info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CS-TC-USER-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6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test_insert_user_detail_info_1()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新增成員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password = “”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name = “林阿湘”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course_list = [“C-001”]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phone = “0912345678”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email = “Qpatty@gmail.com”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major = “”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role = “student”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 "message": "此人不存在"}（資料有空，回傳資料不得為空）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 "message": "此人不存在"}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C80EAA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CS-TC-USER-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7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test_insert_user_detail_info_2()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新增學生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password = “123”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name = “林阿湘”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course_list = [“C-001”]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phone = “0912345678”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email = “Qpatty@gmail.com”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major = “”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role = “student”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{“0”: 0}（資料無誤，新增成功）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{“0”: 0}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DB5DB6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lastRenderedPageBreak/>
              <w:t>Test Case 3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CS-TC-USER-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8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test_insert_user_detail_info_3()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新增老師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password = “456”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name = “梁小慈”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course_list = [“C-010”]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phone = “0987654321”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email = “cih@gmail.com”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major = “music”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role = “teacher”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{‘0’: 0}（資料無誤，新增成功）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{‘0’: 0}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Pr="00DB5DB6" w:rsidRDefault="00DB5DB6" w:rsidP="00C80EAA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C05EE9" w:rsidRDefault="00C05EE9" w:rsidP="00D251AA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delete_user_detail_info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</w:pP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CS-TC-USER-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9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test_delete_user_detail_info_1()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刪除特定成員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user_id = “”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“資料不得為空’’}（資料有空，回傳資料不得為空）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“資料不得為空’’}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P</w:t>
            </w: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ASS</w:t>
            </w:r>
          </w:p>
        </w:tc>
      </w:tr>
    </w:tbl>
    <w:p w:rsidR="00DB5DB6" w:rsidRDefault="00DB5DB6" w:rsidP="00DB5DB6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CS-TC-USER-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10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test_delete_user_detail_info_2()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刪除特定成員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user_id = “</w:t>
            </w:r>
            <w:r w:rsidRPr="00DB5DB6">
              <w:rPr>
                <w:rFonts w:ascii="Arial" w:eastAsia="Arial" w:hAnsi="Arial" w:cs="Arial"/>
                <w:color w:val="000000" w:themeColor="text1"/>
                <w:sz w:val="21"/>
                <w:shd w:val="clear" w:color="auto" w:fill="FAFAFA"/>
              </w:rPr>
              <w:t>110-S-103</w:t>
            </w: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lastRenderedPageBreak/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{‘0’: 0}（資料無誤，刪除成功）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直接報錯，跳離函式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FAILED</w:t>
            </w:r>
          </w:p>
        </w:tc>
      </w:tr>
    </w:tbl>
    <w:p w:rsidR="00DB5DB6" w:rsidRPr="00DB5DB6" w:rsidRDefault="00DB5DB6" w:rsidP="00C80EAA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FE0E4E" w:rsidRDefault="00FE0E4E" w:rsidP="00D251AA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 w:hint="eastAsia"/>
          <w:color w:val="000000" w:themeColor="text1"/>
          <w:sz w:val="22"/>
        </w:rPr>
        <w:t>e</w:t>
      </w:r>
      <w:r w:rsidRPr="00CE1562">
        <w:rPr>
          <w:rFonts w:ascii="Heiti SC Medium" w:eastAsia="Heiti SC Medium" w:hAnsi="Heiti SC Medium"/>
          <w:color w:val="000000" w:themeColor="text1"/>
          <w:sz w:val="22"/>
        </w:rPr>
        <w:t>dit_user_detail_info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CS-TC-USER-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11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test_edit_user_detail_info_1()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編輯特定成員資料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user_id = “</w:t>
            </w:r>
            <w:r w:rsidRPr="00DB5DB6">
              <w:rPr>
                <w:rFonts w:ascii="Arial" w:eastAsia="Arial" w:hAnsi="Arial" w:cs="Arial"/>
                <w:color w:val="000000" w:themeColor="text1"/>
                <w:sz w:val="21"/>
                <w:shd w:val="clear" w:color="auto" w:fill="FAFAFA"/>
              </w:rPr>
              <w:t>110-S-099</w:t>
            </w: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name = “”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delete_from_course_list = []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course_list = [‘C-001’]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phone = “0912345678”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email = “test@gmail.com”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major = “”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‘資料不得為空’}（資料有空，回傳資料不得為空）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DB5DB6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CS-TC-USER-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12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test_edit_user_detail_info_2()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編輯特定成員資料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user_id = “</w:t>
            </w:r>
            <w:r w:rsidRPr="00DB5DB6">
              <w:rPr>
                <w:rFonts w:ascii="Arial" w:eastAsia="Arial" w:hAnsi="Arial" w:cs="Arial"/>
                <w:color w:val="000000" w:themeColor="text1"/>
                <w:sz w:val="21"/>
                <w:shd w:val="clear" w:color="auto" w:fill="FAFAFA"/>
              </w:rPr>
              <w:t>110-S-099</w:t>
            </w: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name = “少安祺”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delete_from_course_list = []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course_list = [‘C-003’]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phone = “0999888777”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email = “angel@gmail.com”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major = “”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{‘0’: 0}（資料無誤，編輯成功）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{‘0’: 0}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lastRenderedPageBreak/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Pr="00DB5DB6" w:rsidRDefault="00DB5DB6" w:rsidP="00C80EAA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4D6601" w:rsidRPr="00CE1562" w:rsidRDefault="004D6601" w:rsidP="00D251AA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schedule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AC3548" w:rsidRPr="00CE1562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est Case 1</w:t>
            </w:r>
          </w:p>
        </w:tc>
      </w:tr>
      <w:tr w:rsidR="00AC3548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3548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CS-TC-USER-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13</w:t>
            </w:r>
          </w:p>
        </w:tc>
      </w:tr>
      <w:tr w:rsidR="00AC3548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est_</w:t>
            </w:r>
            <w:proofErr w:type="gramStart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schedule(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AC3548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嘗試以使用者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ID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取得相對應的課表</w:t>
            </w:r>
          </w:p>
        </w:tc>
      </w:tr>
      <w:tr w:rsidR="00AC3548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Input_user_id = “110-S-011”</w:t>
            </w:r>
          </w:p>
        </w:tc>
      </w:tr>
      <w:tr w:rsidR="00AC3548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D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存在，回傳相對應的課表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AC3548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AC3548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AC3548" w:rsidRPr="00CE1562" w:rsidRDefault="00AC3548" w:rsidP="00AC3548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AC579C" w:rsidRPr="00CE1562" w:rsidRDefault="004D6601" w:rsidP="00DD70AA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personal_info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AC3548" w:rsidRPr="00CE1562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est Case 1</w:t>
            </w:r>
          </w:p>
        </w:tc>
      </w:tr>
      <w:tr w:rsidR="00AC3548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3548" w:rsidRPr="00CE1562" w:rsidRDefault="00666918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CS-TC-USER-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14</w:t>
            </w:r>
          </w:p>
        </w:tc>
      </w:tr>
      <w:tr w:rsidR="00AC3548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test_personal_</w:t>
            </w:r>
            <w:proofErr w:type="gramStart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info(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AC3548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嘗試以學生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ID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取得相對應的使用者資料</w:t>
            </w:r>
          </w:p>
        </w:tc>
      </w:tr>
      <w:tr w:rsidR="00AC3548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Input_user_id = “110-S-011”</w:t>
            </w:r>
          </w:p>
        </w:tc>
      </w:tr>
      <w:tr w:rsidR="00AC3548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D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存在，回傳相對應的學生資料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AC3548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AC3548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AC3548" w:rsidRPr="00CE1562" w:rsidRDefault="00AC3548" w:rsidP="00C80EAA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0C2A3C" w:rsidRPr="00CE1562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 xml:space="preserve">est Case 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2</w:t>
            </w:r>
          </w:p>
        </w:tc>
      </w:tr>
      <w:tr w:rsidR="000C2A3C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3548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CS-TC-USER-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15</w:t>
            </w:r>
          </w:p>
        </w:tc>
      </w:tr>
      <w:tr w:rsidR="000C2A3C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3548" w:rsidRPr="00CE1562" w:rsidRDefault="00B77C9F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test_personal_info_2()</w:t>
            </w:r>
          </w:p>
        </w:tc>
      </w:tr>
      <w:tr w:rsidR="000C2A3C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嘗試以老師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ID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取得相對應的使用者資料</w:t>
            </w:r>
          </w:p>
        </w:tc>
      </w:tr>
      <w:tr w:rsidR="000C2A3C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lastRenderedPageBreak/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Input_user_id = “110-T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-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005”</w:t>
            </w:r>
          </w:p>
        </w:tc>
      </w:tr>
      <w:tr w:rsidR="000C2A3C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D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存在，回傳相對應的老師資料</w:t>
            </w:r>
            <w:r w:rsidR="00FE4533"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0C2A3C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3548" w:rsidRPr="00CE1562" w:rsidRDefault="00FE4533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0C2A3C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3548" w:rsidRPr="00CE1562" w:rsidRDefault="00FE4533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AC3548" w:rsidRPr="00CE1562" w:rsidRDefault="00AC3548" w:rsidP="00AC3548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D12EB3" w:rsidRPr="00CE1562" w:rsidRDefault="0048633C" w:rsidP="00D12EB3">
      <w:pPr>
        <w:pStyle w:val="ae"/>
        <w:numPr>
          <w:ilvl w:val="0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 w:hint="eastAsia"/>
          <w:color w:val="000000" w:themeColor="text1"/>
          <w:sz w:val="22"/>
        </w:rPr>
        <w:t>補課模組單元測試</w:t>
      </w:r>
    </w:p>
    <w:p w:rsidR="00D12EB3" w:rsidRDefault="00327BE2" w:rsidP="00D12EB3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cs_reschedule_list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CS-TC-ML-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test_cs_reschedule_</w:t>
            </w:r>
            <w:proofErr w:type="gramStart"/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list(</w:t>
            </w:r>
            <w:proofErr w:type="gramEnd"/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拿到補課頁面資訊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x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資料無誤，回傳當週補課資訊</w:t>
            </w: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Pr="00DB5DB6" w:rsidRDefault="00DB5DB6" w:rsidP="00C80EAA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DB5DB6" w:rsidRPr="00DB5DB6" w:rsidRDefault="00327BE2" w:rsidP="00DB5DB6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cs_reschedule_info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CS-TC-ML-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test_cs_reschedule_info_1()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拿到補課詳細資訊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weekday = “”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time = “21:00”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{‘message’: ‘資料不得為空’}</w:t>
            </w: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（資料有空，回傳資料不得為空）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{‘message’: ‘資料不得為空’}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DB5DB6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lastRenderedPageBreak/>
              <w:t>Test Case 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CS-TC-ML-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3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test_cs_reschedule_info_2()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拿到補課詳細資訊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weekday = “Mon”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time = “19:00”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  <w:highlight w:val="yellow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  <w:highlight w:val="yellow"/>
              </w:rPr>
              <w:t>（有人預約的時段）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[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 xml:space="preserve">  {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 xml:space="preserve">    "course_name": "1101歷史", 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 xml:space="preserve">    "lesson_time": "Tue, 01 Sep 2020 00:00:00 GMT", 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 xml:space="preserve">    "name": "戴倫‧裴斯"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 xml:space="preserve">  }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]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C80EAA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3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CS-TC-ML-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4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test_cs_reschedule_info_3()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拿到補課詳細資訊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weekday = “Tue”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time = “19:00”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  <w:highlight w:val="yellow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  <w:highlight w:val="yellow"/>
              </w:rPr>
              <w:t>（沒人預約的時段）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{“0”: 0}回傳補課詳細資訊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{‘0’:0}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Pr="00DB5DB6" w:rsidRDefault="00DB5DB6" w:rsidP="00DB5DB6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327BE2" w:rsidRDefault="00327BE2" w:rsidP="00D12EB3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edit_cs_reschedule_list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CS-TC-ML-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5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test_edit_cs_reschedule_list_1()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lastRenderedPageBreak/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編輯補課狀態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weekday = “”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time = “19:00”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new_state = ”1”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‘資料不得為空’}（資料有空，回傳資料不得為空）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{‘message’: ‘資料不得為空’}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C80EAA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CS-TC-ML-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6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test_edit_cs_reschedule_list_2()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編輯補課狀態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weekday = “Fri”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time = “19:00”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new_state = “1”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{‘0’: 0}（資料無誤，編輯補課狀態）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{‘0’:0}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DB5DB6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3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CS-TC-ML-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7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test_edit_cs_reschedule_list_3()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編輯補課狀態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weekday = “Fri”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time = “19:00”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new_state = “0”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{'message':'不可關閉補課時段'}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{'message':'不可關閉補課時段'}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5158E9" w:rsidRDefault="005158E9" w:rsidP="00C80EAA">
      <w:pPr>
        <w:rPr>
          <w:rFonts w:ascii="Heiti SC Medium" w:eastAsia="Heiti SC Medium" w:hAnsi="Heiti SC Medium"/>
          <w:color w:val="000000" w:themeColor="text1"/>
          <w:sz w:val="22"/>
        </w:rPr>
      </w:pPr>
    </w:p>
    <w:p w:rsidR="00DB5DB6" w:rsidRPr="00DB5DB6" w:rsidRDefault="005158E9" w:rsidP="00C80EAA">
      <w:pPr>
        <w:rPr>
          <w:rFonts w:ascii="Heiti SC Medium" w:eastAsia="Heiti SC Medium" w:hAnsi="Heiti SC Medium" w:hint="eastAsia"/>
          <w:color w:val="000000" w:themeColor="text1"/>
          <w:sz w:val="22"/>
        </w:rPr>
      </w:pPr>
      <w:r>
        <w:rPr>
          <w:rFonts w:ascii="Heiti SC Medium" w:eastAsia="Heiti SC Medium" w:hAnsi="Heiti SC Medium"/>
          <w:color w:val="000000" w:themeColor="text1"/>
          <w:sz w:val="22"/>
        </w:rPr>
        <w:br w:type="page"/>
      </w:r>
    </w:p>
    <w:p w:rsidR="00327BE2" w:rsidRDefault="00327BE2" w:rsidP="00D12EB3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lastRenderedPageBreak/>
        <w:t>cs_lesson_id_and_time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CS-TC-ML-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8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test_cs_lesson_id_and_time_1()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拿到特定course所有lesson的id&amp;time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course_id = “”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‘資料不得為空’’}（資料有空，回傳資料不得為空）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{‘message’: ‘資料不得為空’}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DB5DB6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bookmarkStart w:id="24" w:name="_gjdgxs" w:colFirst="0" w:colLast="0"/>
            <w:bookmarkEnd w:id="24"/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CS-TC-ML-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9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test_cs_lesson_id_and_time_2()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拿到特定course所有lesson的id&amp;time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course_id = “C-001”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{"lesson_id": …, "lesson_time</w:t>
            </w:r>
            <w:proofErr w:type="gramStart"/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":...</w:t>
            </w:r>
            <w:proofErr w:type="gramEnd"/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 xml:space="preserve">} </w:t>
            </w: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Pr="00DB5DB6" w:rsidRDefault="00DB5DB6" w:rsidP="00C80EAA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4D6601" w:rsidRPr="00CE1562" w:rsidRDefault="004D6601" w:rsidP="00D12EB3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student_reschedule_list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3F0686" w:rsidRPr="003F068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 w:themeFill="accent6" w:themeFillTint="33"/>
            <w:vAlign w:val="center"/>
          </w:tcPr>
          <w:p w:rsidR="00AC3548" w:rsidRPr="003F0686" w:rsidRDefault="00AC3548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3F0686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est Case 1</w:t>
            </w:r>
          </w:p>
        </w:tc>
      </w:tr>
      <w:tr w:rsidR="003F0686" w:rsidRPr="003F0686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3F0686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3548" w:rsidRPr="003F0686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CS-TC-ML-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10</w:t>
            </w:r>
          </w:p>
        </w:tc>
      </w:tr>
      <w:tr w:rsidR="003F0686" w:rsidRPr="003F0686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3F0686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3548" w:rsidRPr="003F0686" w:rsidRDefault="003F0686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test_reschedule_</w:t>
            </w:r>
            <w:proofErr w:type="gramStart"/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list(</w:t>
            </w:r>
            <w:proofErr w:type="gramEnd"/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3F0686" w:rsidRPr="003F0686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3F0686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3548" w:rsidRPr="003F0686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嘗試取得目前開放的補課時間</w:t>
            </w:r>
          </w:p>
        </w:tc>
      </w:tr>
      <w:tr w:rsidR="003F0686" w:rsidRPr="003F0686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3F0686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3548" w:rsidRPr="003F0686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X</w:t>
            </w:r>
          </w:p>
        </w:tc>
      </w:tr>
      <w:tr w:rsidR="003F0686" w:rsidRPr="003F0686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3F0686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3548" w:rsidRPr="003F0686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正確回傳所有補課時段的資訊</w:t>
            </w:r>
            <w:r w:rsidR="003F0686" w:rsidRPr="003F0686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3F0686" w:rsidRPr="003F0686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3F0686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lastRenderedPageBreak/>
              <w:t>R</w:t>
            </w:r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3548" w:rsidRPr="003F0686" w:rsidRDefault="003F0686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3F0686" w:rsidRPr="003F0686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3F0686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3548" w:rsidRPr="003F0686" w:rsidRDefault="003F0686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AC3548" w:rsidRPr="00CE1562" w:rsidRDefault="00AC3548" w:rsidP="00AC3548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4D6601" w:rsidRPr="00CE1562" w:rsidRDefault="004D6601" w:rsidP="00D12EB3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student_miss_lesson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3F0686" w:rsidRPr="003F068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 w:themeFill="accent6" w:themeFillTint="33"/>
            <w:vAlign w:val="center"/>
          </w:tcPr>
          <w:p w:rsidR="00AC3548" w:rsidRPr="003F0686" w:rsidRDefault="00AC3548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3F0686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est Case 1</w:t>
            </w:r>
          </w:p>
        </w:tc>
      </w:tr>
      <w:tr w:rsidR="003F0686" w:rsidRPr="003F0686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3F0686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3548" w:rsidRPr="003F0686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CS-TC-ML-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11</w:t>
            </w:r>
          </w:p>
        </w:tc>
      </w:tr>
      <w:tr w:rsidR="003F0686" w:rsidRPr="003F0686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3F0686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3548" w:rsidRPr="003F0686" w:rsidRDefault="003F0686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test_miss_</w:t>
            </w:r>
            <w:proofErr w:type="gramStart"/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lesson(</w:t>
            </w:r>
            <w:proofErr w:type="gramEnd"/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3F0686" w:rsidRPr="003F0686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3F0686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3548" w:rsidRPr="003F0686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嘗試取得目前開放的補課時間</w:t>
            </w:r>
          </w:p>
        </w:tc>
      </w:tr>
      <w:tr w:rsidR="003F0686" w:rsidRPr="003F0686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3F0686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3548" w:rsidRPr="003F0686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X</w:t>
            </w:r>
          </w:p>
        </w:tc>
      </w:tr>
      <w:tr w:rsidR="003F0686" w:rsidRPr="003F0686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3F0686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3548" w:rsidRPr="003F0686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正確回傳所有補課時段的資訊</w:t>
            </w:r>
            <w:r w:rsidR="003F0686" w:rsidRPr="003F0686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3F0686" w:rsidRPr="003F0686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3F0686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3548" w:rsidRPr="003F0686" w:rsidRDefault="003F0686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3F0686" w:rsidRPr="003F0686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3F0686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3548" w:rsidRPr="003F0686" w:rsidRDefault="003F0686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3F0686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AC3548" w:rsidRPr="00CE1562" w:rsidRDefault="00AC3548" w:rsidP="00C80EAA">
      <w:pPr>
        <w:rPr>
          <w:rFonts w:ascii="Heiti SC Medium" w:eastAsia="Heiti SC Medium" w:hAnsi="Heiti SC Medium" w:hint="eastAsia"/>
          <w:b/>
          <w:color w:val="000000" w:themeColor="text1"/>
          <w:sz w:val="22"/>
        </w:rPr>
      </w:pPr>
    </w:p>
    <w:p w:rsidR="004D6601" w:rsidRPr="00CE1562" w:rsidRDefault="004D6601" w:rsidP="00D12EB3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student_add_reservation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9D7C85" w:rsidRPr="00CE1562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est Case 1</w:t>
            </w:r>
          </w:p>
        </w:tc>
      </w:tr>
      <w:tr w:rsidR="009D7C85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3548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CS-TC-ML-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12</w:t>
            </w:r>
          </w:p>
        </w:tc>
      </w:tr>
      <w:tr w:rsidR="009D7C85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3548" w:rsidRPr="00CE1562" w:rsidRDefault="009D7C85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test_add_</w:t>
            </w:r>
            <w:proofErr w:type="gramStart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reservation(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9D7C85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嘗試以無錯誤的資料新增一筆補課預約</w:t>
            </w:r>
          </w:p>
        </w:tc>
      </w:tr>
      <w:tr w:rsidR="009D7C85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Input_user_id = “110-S-011”</w:t>
            </w:r>
          </w:p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nput_course_name 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“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110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1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歷史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”</w:t>
            </w:r>
          </w:p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nput_lesson_id = “L-003-000”</w:t>
            </w:r>
          </w:p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nput_datetime = “2021-01-11+1-19”</w:t>
            </w:r>
          </w:p>
        </w:tc>
      </w:tr>
      <w:tr w:rsidR="009D7C85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資料無誤，成功新增一筆預約補課資料</w:t>
            </w:r>
          </w:p>
        </w:tc>
      </w:tr>
      <w:tr w:rsidR="009D7C85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3548" w:rsidRPr="00CE1562" w:rsidRDefault="009D7C85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Success</w:t>
            </w:r>
          </w:p>
        </w:tc>
      </w:tr>
      <w:tr w:rsidR="009D7C85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3548" w:rsidRPr="00CE1562" w:rsidRDefault="009D7C85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AC3548" w:rsidRPr="00CE1562" w:rsidRDefault="00AC3548" w:rsidP="00AC3548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D11609" w:rsidRPr="00CE1562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est Case 2</w:t>
            </w:r>
          </w:p>
        </w:tc>
      </w:tr>
      <w:tr w:rsidR="00D11609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3548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CS-TC-ML-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13</w:t>
            </w:r>
          </w:p>
        </w:tc>
      </w:tr>
      <w:tr w:rsidR="00D11609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lastRenderedPageBreak/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3548" w:rsidRPr="00CE1562" w:rsidRDefault="009D7C85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test_add_reservation_2()</w:t>
            </w:r>
          </w:p>
        </w:tc>
      </w:tr>
      <w:tr w:rsidR="00D11609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嘗試以有空值的資料新增一筆補課預約</w:t>
            </w:r>
          </w:p>
        </w:tc>
      </w:tr>
      <w:tr w:rsidR="00D11609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Input_user_id = “110-S-011”</w:t>
            </w:r>
          </w:p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nput_course_name 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“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110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1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歷史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”</w:t>
            </w:r>
          </w:p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nput_lesson_id = “”</w:t>
            </w:r>
          </w:p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nput_datetime = “2021-01-11+1-19”</w:t>
            </w:r>
          </w:p>
        </w:tc>
      </w:tr>
      <w:tr w:rsidR="00D11609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資料錯誤，新增失敗，回傳錯誤訊息</w:t>
            </w:r>
          </w:p>
        </w:tc>
      </w:tr>
      <w:tr w:rsidR="00D11609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3548" w:rsidRPr="00CE1562" w:rsidRDefault="009D7C85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{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“message” : “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資料不得為空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” }</w:t>
            </w:r>
          </w:p>
        </w:tc>
      </w:tr>
      <w:tr w:rsidR="00D11609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3548" w:rsidRPr="00CE1562" w:rsidRDefault="009D7C85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AC3548" w:rsidRPr="00CE1562" w:rsidRDefault="00AC3548" w:rsidP="00C80EAA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4D6601" w:rsidRPr="00CE1562" w:rsidRDefault="004D6601" w:rsidP="00D12EB3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student_cancel_reservation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BD35B1" w:rsidRPr="00CE1562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est Case 1</w:t>
            </w:r>
          </w:p>
        </w:tc>
      </w:tr>
      <w:tr w:rsidR="00BD35B1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3548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CS-TC-ML-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14</w:t>
            </w:r>
          </w:p>
        </w:tc>
      </w:tr>
      <w:tr w:rsidR="00BD35B1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3548" w:rsidRPr="00CE1562" w:rsidRDefault="000E3403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test_cancel_</w:t>
            </w:r>
            <w:proofErr w:type="gramStart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reservation(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BD35B1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嘗試刪除已存在的預約資料</w:t>
            </w:r>
          </w:p>
        </w:tc>
      </w:tr>
      <w:tr w:rsidR="00BD35B1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Input_user_id = “110-S-011”</w:t>
            </w:r>
          </w:p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nput_lesson_id = “L-003-000”</w:t>
            </w:r>
          </w:p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nput_datetime = “2021-01-11+1-19”</w:t>
            </w:r>
          </w:p>
        </w:tc>
      </w:tr>
      <w:tr w:rsidR="00BD35B1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成功刪除</w:t>
            </w:r>
          </w:p>
        </w:tc>
      </w:tr>
      <w:tr w:rsidR="00BD35B1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3548" w:rsidRPr="00CE1562" w:rsidRDefault="001C184C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Success</w:t>
            </w:r>
          </w:p>
        </w:tc>
      </w:tr>
      <w:tr w:rsidR="00BD35B1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3548" w:rsidRPr="00CE1562" w:rsidRDefault="001C184C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P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ASS</w:t>
            </w:r>
          </w:p>
        </w:tc>
      </w:tr>
    </w:tbl>
    <w:p w:rsidR="00AC3548" w:rsidRPr="00CE1562" w:rsidRDefault="00AC3548" w:rsidP="00AC3548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296A20" w:rsidRPr="00CE1562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est Case 2</w:t>
            </w:r>
          </w:p>
        </w:tc>
      </w:tr>
      <w:tr w:rsidR="00296A20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3548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CS-TC-ML-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15</w:t>
            </w:r>
          </w:p>
        </w:tc>
      </w:tr>
      <w:tr w:rsidR="00296A20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3548" w:rsidRPr="00CE1562" w:rsidRDefault="00BD35B1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test_cancel_reservation_2()</w:t>
            </w:r>
          </w:p>
        </w:tc>
      </w:tr>
      <w:tr w:rsidR="00296A20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嘗試刪除不存在的預約資料</w:t>
            </w:r>
          </w:p>
        </w:tc>
      </w:tr>
      <w:tr w:rsidR="00296A20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Input_user_id = “110-S-011”</w:t>
            </w:r>
          </w:p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nput_lesson_id = “”</w:t>
            </w:r>
          </w:p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nput_datetime = “2021-01-11+1-19”</w:t>
            </w:r>
          </w:p>
        </w:tc>
      </w:tr>
      <w:tr w:rsidR="00296A20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刪除失敗，回傳錯誤訊息</w:t>
            </w:r>
          </w:p>
        </w:tc>
      </w:tr>
      <w:tr w:rsidR="00296A20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3548" w:rsidRPr="00CE1562" w:rsidRDefault="00BD35B1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{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“message” : “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資料不得為空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” }</w:t>
            </w:r>
          </w:p>
        </w:tc>
      </w:tr>
      <w:tr w:rsidR="00296A20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lastRenderedPageBreak/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3548" w:rsidRPr="00CE1562" w:rsidRDefault="00BD35B1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AC3548" w:rsidRPr="00CE1562" w:rsidRDefault="00AC3548" w:rsidP="00C80EAA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48633C" w:rsidRPr="00AC3548" w:rsidRDefault="0048633C" w:rsidP="0048633C">
      <w:pPr>
        <w:pStyle w:val="ae"/>
        <w:numPr>
          <w:ilvl w:val="0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</w:rPr>
      </w:pPr>
      <w:r w:rsidRPr="00AC3548">
        <w:rPr>
          <w:rFonts w:ascii="Heiti SC Medium" w:eastAsia="Heiti SC Medium" w:hAnsi="Heiti SC Medium" w:hint="eastAsia"/>
          <w:color w:val="000000" w:themeColor="text1"/>
        </w:rPr>
        <w:t>教室模組單元測試</w:t>
      </w:r>
    </w:p>
    <w:p w:rsidR="00D251AA" w:rsidRDefault="00327BE2" w:rsidP="00D251AA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cs_classroom_info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CS-TC-CLR-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test_cs_classroom_info_1()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拿到教室資訊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classroom_id = “”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‘資料不得為空’}（資料有空，回傳資料不得為空）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{‘message’: ‘資料不得為空’}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DB5DB6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CS-TC-CLR-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test_cs_classroom_info_2()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拿到教室資訊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classroom_id = “R-004”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{“capacity”: ...}資料無誤，回傳教室資訊</w:t>
            </w: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Pr="00DB5DB6" w:rsidRDefault="00DB5DB6" w:rsidP="00C80EAA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327BE2" w:rsidRDefault="00327BE2" w:rsidP="00D251AA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cs_classroom_list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CS-TC-CLR-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3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test_cs_classroom_</w:t>
            </w:r>
            <w:proofErr w:type="gramStart"/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list(</w:t>
            </w:r>
            <w:proofErr w:type="gramEnd"/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lastRenderedPageBreak/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拿到所有教室資訊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x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資料無誤，回傳所有教室資訊</w:t>
            </w: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Pr="00DB5DB6" w:rsidRDefault="00DB5DB6" w:rsidP="00DB5DB6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327BE2" w:rsidRDefault="00327BE2" w:rsidP="00D251AA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cs_classroom_info_by_name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CS-TC-CLR-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4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test_cs_classroom_info_by_name_1()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拿到特定教室資訊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name = “”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‘資料不得為空’}（資料有空，回傳資料不得為空）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{‘message’: ‘資料不得為空’}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C80EAA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sz w:val="21"/>
              </w:rPr>
              <w:t>Test Case 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sz w:val="21"/>
                <w:szCs w:val="20"/>
              </w:rPr>
            </w:pPr>
            <w:r w:rsidRPr="00666918">
              <w:rPr>
                <w:rFonts w:ascii="Heiti SC Medium" w:eastAsia="Heiti SC Medium" w:hAnsi="Heiti SC Medium" w:cs="Heiti SC Medium"/>
                <w:sz w:val="21"/>
                <w:szCs w:val="20"/>
              </w:rPr>
              <w:t>CS-TC-CLR-</w:t>
            </w:r>
            <w:r>
              <w:rPr>
                <w:rFonts w:ascii="Heiti SC Medium" w:eastAsia="Heiti SC Medium" w:hAnsi="Heiti SC Medium" w:cs="Heiti SC Medium"/>
                <w:sz w:val="21"/>
                <w:szCs w:val="20"/>
              </w:rPr>
              <w:t>5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sz w:val="21"/>
                <w:szCs w:val="20"/>
              </w:rPr>
            </w:pPr>
            <w:r w:rsidRPr="00DB5DB6">
              <w:rPr>
                <w:rFonts w:ascii="Heiti SC Medium" w:eastAsia="Heiti SC Medium" w:hAnsi="Heiti SC Medium" w:cs="Heiti SC Medium"/>
                <w:sz w:val="21"/>
              </w:rPr>
              <w:t>test_cs_classroom_info_by_name_2()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sz w:val="21"/>
              </w:rPr>
              <w:t>拿到特定教室資訊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sz w:val="21"/>
              </w:rPr>
              <w:t>name = “</w:t>
            </w:r>
            <w:r w:rsidRPr="00DB5DB6">
              <w:rPr>
                <w:rFonts w:ascii="Heiti SC Medium" w:eastAsia="Heiti SC Medium" w:hAnsi="Heiti SC Medium" w:cs="Heiti SC Medium"/>
                <w:sz w:val="21"/>
                <w:szCs w:val="20"/>
              </w:rPr>
              <w:t>CS104</w:t>
            </w:r>
            <w:r w:rsidRPr="00DB5DB6">
              <w:rPr>
                <w:rFonts w:ascii="Heiti SC Medium" w:eastAsia="Heiti SC Medium" w:hAnsi="Heiti SC Medium" w:cs="Heiti SC Medium"/>
                <w:sz w:val="21"/>
              </w:rPr>
              <w:t>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sz w:val="21"/>
              </w:rPr>
              <w:t>{“capacity” : ...}資料無誤，回傳特定教室資訊</w:t>
            </w:r>
            <w:r w:rsidRPr="00DB5DB6">
              <w:rPr>
                <w:rFonts w:ascii="Heiti SC Medium" w:eastAsia="Heiti SC Medium" w:hAnsi="Heiti SC Medium" w:cs="Heiti SC Medium" w:hint="eastAsia"/>
                <w:sz w:val="21"/>
              </w:rPr>
              <w:t>，且與比對資料相同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sz w:val="21"/>
              </w:rPr>
              <w:t>比對相同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sz w:val="21"/>
              </w:rPr>
              <w:t>PASS</w:t>
            </w:r>
          </w:p>
        </w:tc>
      </w:tr>
    </w:tbl>
    <w:p w:rsidR="005158E9" w:rsidRDefault="005158E9" w:rsidP="00DB5DB6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p w:rsidR="00DB5DB6" w:rsidRPr="00DB5DB6" w:rsidRDefault="005158E9" w:rsidP="005158E9">
      <w:pPr>
        <w:rPr>
          <w:rFonts w:ascii="Heiti SC Medium" w:eastAsia="Heiti SC Medium" w:hAnsi="Heiti SC Medium" w:hint="eastAsia"/>
          <w:color w:val="000000" w:themeColor="text1"/>
          <w:sz w:val="22"/>
        </w:rPr>
      </w:pPr>
      <w:r>
        <w:rPr>
          <w:rFonts w:ascii="Heiti SC Medium" w:eastAsia="Heiti SC Medium" w:hAnsi="Heiti SC Medium"/>
          <w:color w:val="000000" w:themeColor="text1"/>
          <w:sz w:val="22"/>
        </w:rPr>
        <w:br w:type="page"/>
      </w:r>
    </w:p>
    <w:p w:rsidR="00327BE2" w:rsidRDefault="00327BE2" w:rsidP="00D251AA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lastRenderedPageBreak/>
        <w:t>insert_cs_classroom_info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CS-TC-CLR-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6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test_insert_cs_classroom_info_1()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新增教室資訊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name = “”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capacity = “35”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‘資料不得為空’}（資料有空，回傳資料不得為空）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{‘message’: ‘資料不得為空’}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C80EAA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CS-TC-CLR-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7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test_insert_cs_classroom_info_2()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新增教室資訊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name = “CS205”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capacity = “30”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{‘0’:0}（資料無誤，新增教室）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{‘0’:0}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Pr="00DB5DB6" w:rsidRDefault="00DB5DB6" w:rsidP="00DB5DB6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327BE2" w:rsidRDefault="00327BE2" w:rsidP="00D251AA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 w:hint="eastAsia"/>
          <w:color w:val="000000" w:themeColor="text1"/>
          <w:sz w:val="22"/>
        </w:rPr>
        <w:t>delete_cs_classroom_info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CS-TC-CLR-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8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test_delete_cs_classroom_info_1()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刪除特定教室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classroom_id = “”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‘資料不得為空’}（資料有空，回傳資料不得為空）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lastRenderedPageBreak/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{‘message’: ‘資料不得為空’}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C80EAA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CS-TC-CLR-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9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test_delete_cs_classroom_info_2()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刪除特定教室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classroom_id = “R-009”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{‘0’:0}（資料無誤，刪除教室）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{‘0’:0}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Pr="00DB5DB6" w:rsidRDefault="00DB5DB6" w:rsidP="00DB5DB6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327BE2" w:rsidRDefault="00327BE2" w:rsidP="00D251AA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edit_cs_classroom_info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CS-TC-CLR-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10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test_edit_cs_classroom_info_1()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編輯教室資訊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classroom_id = “”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name = “CS205”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capacity = “7”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‘資料不得為空’}（資料有空，回傳資料不得為空）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{‘message’: ‘資料不得為空’}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C80EAA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CS-TC-CLR-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11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test_edit_cs_classroom_info_2()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編輯教室資訊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lastRenderedPageBreak/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classroom_id = “R-008”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name = “</w:t>
            </w:r>
            <w:r w:rsidRPr="00DB5DB6">
              <w:rPr>
                <w:rFonts w:ascii="Arial" w:eastAsia="Arial" w:hAnsi="Arial" w:cs="Arial"/>
                <w:color w:val="000000" w:themeColor="text1"/>
                <w:sz w:val="21"/>
                <w:shd w:val="clear" w:color="auto" w:fill="FAFAFA"/>
              </w:rPr>
              <w:t>ANTH215</w:t>
            </w: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capacity = “34”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{‘0’:0}（資料無誤，編輯教室）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{‘0’:0}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Pr="00DB5DB6" w:rsidRDefault="00DB5DB6" w:rsidP="00DB5DB6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48633C" w:rsidRPr="00AC3548" w:rsidRDefault="0048633C" w:rsidP="0048633C">
      <w:pPr>
        <w:pStyle w:val="ae"/>
        <w:numPr>
          <w:ilvl w:val="0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</w:rPr>
      </w:pPr>
      <w:r w:rsidRPr="00AC3548">
        <w:rPr>
          <w:rFonts w:ascii="Heiti SC Medium" w:eastAsia="Heiti SC Medium" w:hAnsi="Heiti SC Medium" w:hint="eastAsia"/>
          <w:color w:val="000000" w:themeColor="text1"/>
        </w:rPr>
        <w:t>課程模組單元測試</w:t>
      </w:r>
    </w:p>
    <w:p w:rsidR="00A405C2" w:rsidRDefault="00172FA1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cs_schedule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1861B0" w:rsidRPr="001861B0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1861B0" w:rsidRPr="001861B0" w:rsidRDefault="001861B0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1861B0" w:rsidRPr="001861B0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1861B0" w:rsidRPr="001861B0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1</w:t>
            </w:r>
          </w:p>
        </w:tc>
      </w:tr>
      <w:tr w:rsidR="001861B0" w:rsidRPr="001861B0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test_cs_</w:t>
            </w:r>
            <w:proofErr w:type="gramStart"/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schedule(</w:t>
            </w:r>
            <w:proofErr w:type="gramEnd"/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)</w:t>
            </w:r>
          </w:p>
        </w:tc>
      </w:tr>
      <w:tr w:rsidR="001861B0" w:rsidRPr="001861B0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拿到補習班當日的課表</w:t>
            </w:r>
          </w:p>
        </w:tc>
      </w:tr>
      <w:tr w:rsidR="001861B0" w:rsidRPr="001861B0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x</w:t>
            </w:r>
          </w:p>
        </w:tc>
      </w:tr>
      <w:tr w:rsidR="001861B0" w:rsidRPr="001861B0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資料無誤，回傳當日課表</w:t>
            </w:r>
            <w:r w:rsidRPr="001861B0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1861B0" w:rsidRPr="001861B0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1861B0" w:rsidRPr="001861B0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1861B0" w:rsidRPr="001861B0" w:rsidRDefault="001861B0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1861B0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1861B0" w:rsidRPr="001861B0" w:rsidRDefault="001861B0" w:rsidP="00C80EAA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D12EB3" w:rsidRDefault="00D12EB3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 w:hint="eastAsia"/>
          <w:color w:val="000000" w:themeColor="text1"/>
          <w:sz w:val="22"/>
        </w:rPr>
        <w:t>c</w:t>
      </w:r>
      <w:r w:rsidRPr="00CE1562">
        <w:rPr>
          <w:rFonts w:ascii="Heiti SC Medium" w:eastAsia="Heiti SC Medium" w:hAnsi="Heiti SC Medium"/>
          <w:color w:val="000000" w:themeColor="text1"/>
          <w:sz w:val="22"/>
        </w:rPr>
        <w:t>s_course_list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test_cs_course_</w:t>
            </w:r>
            <w:proofErr w:type="gramStart"/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list(</w:t>
            </w:r>
            <w:proofErr w:type="gramEnd"/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拿到補習班所有課程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x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資料無誤，回傳所有課程</w:t>
            </w: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Pr="00DB5DB6" w:rsidRDefault="00DB5DB6" w:rsidP="00DB5DB6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D12EB3" w:rsidRDefault="00D12EB3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 w:hint="eastAsia"/>
          <w:color w:val="000000" w:themeColor="text1"/>
          <w:sz w:val="22"/>
        </w:rPr>
        <w:lastRenderedPageBreak/>
        <w:t>c</w:t>
      </w:r>
      <w:r w:rsidRPr="00CE1562">
        <w:rPr>
          <w:rFonts w:ascii="Heiti SC Medium" w:eastAsia="Heiti SC Medium" w:hAnsi="Heiti SC Medium"/>
          <w:color w:val="000000" w:themeColor="text1"/>
          <w:sz w:val="22"/>
        </w:rPr>
        <w:t>s_course_info_by_name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3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test_cs_course_info_by_name_1()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拿到特定課程的詳細資料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name = “”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‘資料不得為空’}（資料有空，回傳資料不得為空）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C80EAA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4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test_cs_course_info_by_name_2()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拿到特定課程的詳細資料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name = “</w:t>
            </w: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  <w:szCs w:val="20"/>
              </w:rPr>
              <w:t>1101數學</w:t>
            </w: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資料無誤，回傳</w:t>
            </w: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  <w:szCs w:val="20"/>
              </w:rPr>
              <w:t>1101數學</w:t>
            </w: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的詳細資料</w:t>
            </w: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Pr="00DB5DB6" w:rsidRDefault="00DB5DB6" w:rsidP="00DB5DB6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D12EB3" w:rsidRDefault="00D12EB3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 w:hint="eastAsia"/>
          <w:color w:val="000000" w:themeColor="text1"/>
          <w:sz w:val="22"/>
        </w:rPr>
        <w:t>c</w:t>
      </w:r>
      <w:r w:rsidRPr="00CE1562">
        <w:rPr>
          <w:rFonts w:ascii="Heiti SC Medium" w:eastAsia="Heiti SC Medium" w:hAnsi="Heiti SC Medium"/>
          <w:color w:val="000000" w:themeColor="text1"/>
          <w:sz w:val="22"/>
        </w:rPr>
        <w:t>s_course_student_list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5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test_cs_course_student_list_1()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拿到特定課程的學生清單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course_id = “”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‘資料不得為空’’}（資料有空，回傳資料不得為空）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lastRenderedPageBreak/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C80EAA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6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test_cs_course_student_list_2()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拿到特定課程的學生清單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course_id = “</w:t>
            </w: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  <w:szCs w:val="20"/>
              </w:rPr>
              <w:t>C-001</w:t>
            </w: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資料無誤，回傳</w:t>
            </w: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  <w:szCs w:val="20"/>
              </w:rPr>
              <w:t>C-001</w:t>
            </w: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的學生清單</w:t>
            </w: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Pr="00DB5DB6" w:rsidRDefault="00DB5DB6" w:rsidP="00DB5DB6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D12EB3" w:rsidRDefault="00D12EB3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insert_cs_course_info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7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test_insert_cs_course_info_1()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新增課程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{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 "name</w:t>
            </w:r>
            <w:proofErr w:type="gramStart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" :</w:t>
            </w:r>
            <w:proofErr w:type="gramEnd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"",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 "start_time</w:t>
            </w:r>
            <w:proofErr w:type="gramStart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" :</w:t>
            </w:r>
            <w:proofErr w:type="gramEnd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"2021-01-06",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 "course_time</w:t>
            </w:r>
            <w:proofErr w:type="gramStart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" :</w:t>
            </w:r>
            <w:proofErr w:type="gramEnd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"22:09~23:09-Sun",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 "teacher" : </w:t>
            </w:r>
            <w:r w:rsidRPr="00DB5DB6">
              <w:rPr>
                <w:rFonts w:ascii="Gungsuh" w:eastAsia="Gungsuh" w:hAnsi="Gungsuh" w:cs="Gungsuh"/>
                <w:color w:val="000000" w:themeColor="text1"/>
                <w:sz w:val="21"/>
                <w:szCs w:val="18"/>
              </w:rPr>
              <w:t>"科拉</w:t>
            </w:r>
            <w:r w:rsidRPr="00DB5DB6">
              <w:rPr>
                <w:rFonts w:ascii="新細明體" w:hAnsi="新細明體" w:cs="新細明體" w:hint="eastAsia"/>
                <w:color w:val="000000" w:themeColor="text1"/>
                <w:sz w:val="21"/>
                <w:szCs w:val="18"/>
              </w:rPr>
              <w:t>‧</w:t>
            </w:r>
            <w:r w:rsidRPr="00DB5DB6">
              <w:rPr>
                <w:rFonts w:ascii="Gungsuh" w:eastAsia="Gungsuh" w:hAnsi="Gungsuh" w:cs="Gungsuh"/>
                <w:color w:val="000000" w:themeColor="text1"/>
                <w:sz w:val="21"/>
                <w:szCs w:val="18"/>
              </w:rPr>
              <w:t>阮"</w:t>
            </w: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 "summary</w:t>
            </w:r>
            <w:proofErr w:type="gramStart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" :</w:t>
            </w:r>
            <w:proofErr w:type="gramEnd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"",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 "classroom</w:t>
            </w:r>
            <w:proofErr w:type="gramStart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" :</w:t>
            </w:r>
            <w:proofErr w:type="gramEnd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{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     "capacity": 45,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     "classroom_id": "R-002",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     "name": "CS023"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 }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‘資料不得為空’}（資料有空，回傳資料不得為空）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lastRenderedPageBreak/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DB5DB6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8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test_insert_cs_course_info_2()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新增課程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{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"name" : </w:t>
            </w:r>
            <w:r w:rsidRPr="00DB5DB6">
              <w:rPr>
                <w:rFonts w:ascii="Gungsuh" w:eastAsia="Gungsuh" w:hAnsi="Gungsuh" w:cs="Gungsuh"/>
                <w:color w:val="000000" w:themeColor="text1"/>
                <w:sz w:val="21"/>
                <w:szCs w:val="18"/>
              </w:rPr>
              <w:t>"1101軟工"</w:t>
            </w: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"start_time</w:t>
            </w:r>
            <w:proofErr w:type="gramStart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" :</w:t>
            </w:r>
            <w:proofErr w:type="gramEnd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"2021-01-06",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"course_time</w:t>
            </w:r>
            <w:proofErr w:type="gramStart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" :</w:t>
            </w:r>
            <w:proofErr w:type="gramEnd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"22:09~23:09-Sun",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"teacher" : </w:t>
            </w:r>
            <w:r w:rsidRPr="00DB5DB6">
              <w:rPr>
                <w:rFonts w:ascii="Gungsuh" w:eastAsia="Gungsuh" w:hAnsi="Gungsuh" w:cs="Gungsuh"/>
                <w:color w:val="000000" w:themeColor="text1"/>
                <w:sz w:val="21"/>
                <w:szCs w:val="18"/>
              </w:rPr>
              <w:t>"科拉</w:t>
            </w:r>
            <w:r w:rsidRPr="00DB5DB6">
              <w:rPr>
                <w:rFonts w:ascii="新細明體" w:hAnsi="新細明體" w:cs="新細明體" w:hint="eastAsia"/>
                <w:color w:val="000000" w:themeColor="text1"/>
                <w:sz w:val="21"/>
                <w:szCs w:val="18"/>
              </w:rPr>
              <w:t>‧</w:t>
            </w:r>
            <w:r w:rsidRPr="00DB5DB6">
              <w:rPr>
                <w:rFonts w:ascii="Gungsuh" w:eastAsia="Gungsuh" w:hAnsi="Gungsuh" w:cs="Gungsuh"/>
                <w:color w:val="000000" w:themeColor="text1"/>
                <w:sz w:val="21"/>
                <w:szCs w:val="18"/>
              </w:rPr>
              <w:t>阮"</w:t>
            </w: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"summary</w:t>
            </w:r>
            <w:proofErr w:type="gramStart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" :</w:t>
            </w:r>
            <w:proofErr w:type="gramEnd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"",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"classroom</w:t>
            </w:r>
            <w:proofErr w:type="gramStart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" :</w:t>
            </w:r>
            <w:proofErr w:type="gramEnd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{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    "capacity": 45,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    "classroom_id": "R-002",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    "name": "CS023"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}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{‘0’: 0}（資料無誤，編輯成功）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{‘0’: 0}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Pr="00DB5DB6" w:rsidRDefault="00DB5DB6" w:rsidP="00DB5DB6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D12EB3" w:rsidRDefault="00D12EB3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delete_cs_course_info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9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test_delete_cs_course_info_1()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刪除特定課程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course_id = “”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lastRenderedPageBreak/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‘資料不得為空’}（資料有空，回傳資料不得為空）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DB5DB6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10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test_delete_cs_course_info_2()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刪除特定課程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course_id = “</w:t>
            </w: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  <w:szCs w:val="20"/>
              </w:rPr>
              <w:t>C-022</w:t>
            </w: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{‘0’: 0}（資料無誤，刪除成功）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直接報錯，跳出函式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FAILED</w:t>
            </w:r>
          </w:p>
        </w:tc>
      </w:tr>
    </w:tbl>
    <w:p w:rsidR="00DB5DB6" w:rsidRPr="00DB5DB6" w:rsidRDefault="00DB5DB6" w:rsidP="00DB5DB6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D12EB3" w:rsidRDefault="00D12EB3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edit_cs_course_info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11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test_edit_cs_course_info_1()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編輯特定課程的資料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C80EAA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{"course_id</w:t>
            </w:r>
            <w:proofErr w:type="gramStart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" :</w:t>
            </w:r>
            <w:proofErr w:type="gramEnd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"",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"name" : </w:t>
            </w:r>
            <w:r w:rsidRPr="00DB5DB6">
              <w:rPr>
                <w:rFonts w:ascii="Gungsuh" w:eastAsia="Gungsuh" w:hAnsi="Gungsuh" w:cs="Gungsuh"/>
                <w:color w:val="000000" w:themeColor="text1"/>
                <w:sz w:val="21"/>
                <w:szCs w:val="18"/>
              </w:rPr>
              <w:t>"測試課程-軟工"</w:t>
            </w: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"start_time</w:t>
            </w:r>
            <w:proofErr w:type="gramStart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" :</w:t>
            </w:r>
            <w:proofErr w:type="gramEnd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"2021-01-06",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"course_time</w:t>
            </w:r>
            <w:proofErr w:type="gramStart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" :</w:t>
            </w:r>
            <w:proofErr w:type="gramEnd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"22:09~23:09-Sun",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"old_teacher" : </w:t>
            </w:r>
            <w:r w:rsidRPr="00DB5DB6">
              <w:rPr>
                <w:rFonts w:ascii="Gungsuh" w:eastAsia="Gungsuh" w:hAnsi="Gungsuh" w:cs="Gungsuh"/>
                <w:color w:val="000000" w:themeColor="text1"/>
                <w:sz w:val="21"/>
                <w:szCs w:val="18"/>
              </w:rPr>
              <w:t>"科拉</w:t>
            </w:r>
            <w:r w:rsidRPr="00DB5DB6">
              <w:rPr>
                <w:rFonts w:ascii="新細明體" w:hAnsi="新細明體" w:cs="新細明體" w:hint="eastAsia"/>
                <w:color w:val="000000" w:themeColor="text1"/>
                <w:sz w:val="21"/>
                <w:szCs w:val="18"/>
              </w:rPr>
              <w:t>‧</w:t>
            </w:r>
            <w:r w:rsidRPr="00DB5DB6">
              <w:rPr>
                <w:rFonts w:ascii="Gungsuh" w:eastAsia="Gungsuh" w:hAnsi="Gungsuh" w:cs="Gungsuh"/>
                <w:color w:val="000000" w:themeColor="text1"/>
                <w:sz w:val="21"/>
                <w:szCs w:val="18"/>
              </w:rPr>
              <w:t>阮"</w:t>
            </w: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"new_teacher" : </w:t>
            </w:r>
            <w:r w:rsidRPr="00DB5DB6">
              <w:rPr>
                <w:rFonts w:ascii="Gungsuh" w:eastAsia="Gungsuh" w:hAnsi="Gungsuh" w:cs="Gungsuh"/>
                <w:color w:val="000000" w:themeColor="text1"/>
                <w:sz w:val="21"/>
                <w:szCs w:val="18"/>
              </w:rPr>
              <w:t>"測試人員-湘"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"summary</w:t>
            </w:r>
            <w:proofErr w:type="gramStart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" :</w:t>
            </w:r>
            <w:proofErr w:type="gramEnd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"",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"classroom</w:t>
            </w:r>
            <w:proofErr w:type="gramStart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" :</w:t>
            </w:r>
            <w:proofErr w:type="gramEnd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{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    "capacity": 45,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    "classroom_id": "R-002",</w:t>
            </w:r>
          </w:p>
          <w:p w:rsidR="00DB5DB6" w:rsidRPr="00DB5DB6" w:rsidRDefault="00DB5DB6" w:rsidP="00C80EAA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    "name": "CS023"}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lastRenderedPageBreak/>
              <w:t>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lastRenderedPageBreak/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‘資料不得為空’}（資料有空，回傳資料不得為空）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DB5DB6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12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test_edit_cs_course_info_2()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編輯特定課程的資料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C80EAA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{"course_id</w:t>
            </w:r>
            <w:proofErr w:type="gramStart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" :</w:t>
            </w:r>
            <w:proofErr w:type="gramEnd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"C-022",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"name" : </w:t>
            </w:r>
            <w:r w:rsidRPr="00DB5DB6">
              <w:rPr>
                <w:rFonts w:ascii="Gungsuh" w:eastAsia="Gungsuh" w:hAnsi="Gungsuh" w:cs="Gungsuh"/>
                <w:color w:val="000000" w:themeColor="text1"/>
                <w:sz w:val="21"/>
                <w:szCs w:val="18"/>
              </w:rPr>
              <w:t>"測試課程-軟工"</w:t>
            </w: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"start_time</w:t>
            </w:r>
            <w:proofErr w:type="gramStart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" :</w:t>
            </w:r>
            <w:proofErr w:type="gramEnd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"2021-01-06",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"course_time</w:t>
            </w:r>
            <w:proofErr w:type="gramStart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" :</w:t>
            </w:r>
            <w:proofErr w:type="gramEnd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"22:09~23:09-Sun",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"old_teacher" : </w:t>
            </w:r>
            <w:r w:rsidRPr="00DB5DB6">
              <w:rPr>
                <w:rFonts w:ascii="Gungsuh" w:eastAsia="Gungsuh" w:hAnsi="Gungsuh" w:cs="Gungsuh"/>
                <w:color w:val="000000" w:themeColor="text1"/>
                <w:sz w:val="21"/>
                <w:szCs w:val="18"/>
              </w:rPr>
              <w:t>"科拉</w:t>
            </w:r>
            <w:r w:rsidRPr="00DB5DB6">
              <w:rPr>
                <w:rFonts w:ascii="新細明體" w:hAnsi="新細明體" w:cs="新細明體" w:hint="eastAsia"/>
                <w:color w:val="000000" w:themeColor="text1"/>
                <w:sz w:val="21"/>
                <w:szCs w:val="18"/>
              </w:rPr>
              <w:t>‧</w:t>
            </w:r>
            <w:r w:rsidRPr="00DB5DB6">
              <w:rPr>
                <w:rFonts w:ascii="Gungsuh" w:eastAsia="Gungsuh" w:hAnsi="Gungsuh" w:cs="Gungsuh"/>
                <w:color w:val="000000" w:themeColor="text1"/>
                <w:sz w:val="21"/>
                <w:szCs w:val="18"/>
              </w:rPr>
              <w:t>阮"</w:t>
            </w: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"new_teacher" : </w:t>
            </w:r>
            <w:r w:rsidRPr="00DB5DB6">
              <w:rPr>
                <w:rFonts w:ascii="Gungsuh" w:eastAsia="Gungsuh" w:hAnsi="Gungsuh" w:cs="Gungsuh"/>
                <w:color w:val="000000" w:themeColor="text1"/>
                <w:sz w:val="21"/>
                <w:szCs w:val="18"/>
              </w:rPr>
              <w:t>"測試人員-湘"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"summary</w:t>
            </w:r>
            <w:proofErr w:type="gramStart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" :</w:t>
            </w:r>
            <w:proofErr w:type="gramEnd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"",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"classroom</w:t>
            </w:r>
            <w:proofErr w:type="gramStart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" :</w:t>
            </w:r>
            <w:proofErr w:type="gramEnd"/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{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    "capacity": 45,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    "classroom_id": "R-002",</w:t>
            </w:r>
          </w:p>
          <w:p w:rsidR="00DB5DB6" w:rsidRPr="00DB5DB6" w:rsidRDefault="00DB5DB6" w:rsidP="00C80EAA">
            <w:pPr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 xml:space="preserve">      "name": "CS023"}</w:t>
            </w:r>
          </w:p>
          <w:p w:rsidR="00DB5DB6" w:rsidRPr="00DB5DB6" w:rsidRDefault="00DB5DB6" w:rsidP="00144AAC">
            <w:pPr>
              <w:shd w:val="clear" w:color="auto" w:fill="FFFFFE"/>
              <w:spacing w:line="360" w:lineRule="auto"/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Courier New" w:eastAsia="Courier New" w:hAnsi="Courier New" w:cs="Courier New"/>
                <w:color w:val="000000" w:themeColor="text1"/>
                <w:sz w:val="21"/>
                <w:szCs w:val="18"/>
              </w:rPr>
              <w:t>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{‘0’: 0}（資料無誤，編輯成功）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直接報錯，跳離函式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FAILED</w:t>
            </w:r>
          </w:p>
        </w:tc>
      </w:tr>
    </w:tbl>
    <w:p w:rsidR="00DB5DB6" w:rsidRPr="00DB5DB6" w:rsidRDefault="00DB5DB6" w:rsidP="00DB5DB6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D12EB3" w:rsidRDefault="00D12EB3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cs_course_attendence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13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test_cs_course_attendence_1()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lastRenderedPageBreak/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拿到特定lesson的出缺席紀錄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lesson_id = “”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‘資料不得為空’}（資料有空，回傳資料不得為空）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DB5DB6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14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test_cs_course_attendence_2()</w:t>
            </w:r>
          </w:p>
        </w:tc>
      </w:tr>
      <w:tr w:rsidR="00DB5DB6" w:rsidRPr="00DB5DB6" w:rsidTr="00144AAC">
        <w:trPr>
          <w:trHeight w:val="495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拿到特定lesson的出缺席紀錄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  <w:highlight w:val="yellow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 xml:space="preserve">lesson_id = “L-001-014” </w:t>
            </w: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  <w:highlight w:val="yellow"/>
              </w:rPr>
              <w:t>//找學生有出席＆缺席的課（資料庫要改）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資料無誤，回傳L-001-014的出缺席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直接報錯，跳出函式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FAILED</w:t>
            </w:r>
          </w:p>
        </w:tc>
      </w:tr>
    </w:tbl>
    <w:p w:rsidR="00DB5DB6" w:rsidRPr="00DB5DB6" w:rsidRDefault="00DB5DB6" w:rsidP="00DB5DB6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D12EB3" w:rsidRDefault="00327BE2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cs_student_attendence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15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test_cs_student_attendence_1()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拿到特定學生的出缺席紀錄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user_id = “”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course_id = “C-001”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‘資料不得為空’}（資料有空，回傳資料不得為空）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5158E9" w:rsidRDefault="005158E9" w:rsidP="00DB5DB6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p w:rsidR="00DB5DB6" w:rsidRDefault="005158E9" w:rsidP="005158E9">
      <w:pPr>
        <w:rPr>
          <w:rFonts w:ascii="Heiti SC Medium" w:eastAsia="Heiti SC Medium" w:hAnsi="Heiti SC Medium" w:hint="eastAsia"/>
          <w:color w:val="000000" w:themeColor="text1"/>
          <w:sz w:val="22"/>
        </w:rPr>
      </w:pPr>
      <w:r>
        <w:rPr>
          <w:rFonts w:ascii="Heiti SC Medium" w:eastAsia="Heiti SC Medium" w:hAnsi="Heiti SC Medium"/>
          <w:color w:val="000000" w:themeColor="text1"/>
          <w:sz w:val="22"/>
        </w:rPr>
        <w:br w:type="page"/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lastRenderedPageBreak/>
              <w:t>Test Case 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16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test_cs_student_attendence_2()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拿到特定學生的出缺席紀錄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user_id = “</w:t>
            </w:r>
            <w:r w:rsidRPr="00DB5DB6">
              <w:rPr>
                <w:rFonts w:ascii="Arial" w:eastAsia="Arial" w:hAnsi="Arial" w:cs="Arial"/>
                <w:color w:val="000000" w:themeColor="text1"/>
                <w:sz w:val="21"/>
                <w:shd w:val="clear" w:color="auto" w:fill="FAFAFA"/>
              </w:rPr>
              <w:t>110-S-012</w:t>
            </w: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course_id = “</w:t>
            </w:r>
            <w:r w:rsidRPr="00DB5DB6">
              <w:rPr>
                <w:rFonts w:ascii="Arial" w:eastAsia="Arial" w:hAnsi="Arial" w:cs="Arial"/>
                <w:color w:val="000000" w:themeColor="text1"/>
                <w:sz w:val="21"/>
                <w:shd w:val="clear" w:color="auto" w:fill="FAFAFA"/>
              </w:rPr>
              <w:t>C-001</w:t>
            </w: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資料無誤，回傳特定學生的出缺席紀錄</w:t>
            </w: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Pr="00DB5DB6" w:rsidRDefault="00DB5DB6" w:rsidP="00DB5DB6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327BE2" w:rsidRDefault="00327BE2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edit_cs_course_attendence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1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17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test_edit_course_attendence_1()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編輯出缺席紀錄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user_id = “”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 xml:space="preserve">lesson_id = “L-001-014” 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isAttendence = “1”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{‘message’: ‘資料不得為空’}（資料有空，回傳資料不得為空）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 w:hint="eastAsia"/>
                <w:color w:val="000000" w:themeColor="text1"/>
                <w:sz w:val="21"/>
              </w:rPr>
              <w:t>{‘message’: ‘資料不得為空’}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5158E9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2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18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test_edit_course_attendence_2()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編輯出缺席紀錄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user_id = “110-S-100”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lesson_id = “L-001-014”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isAttendence = “0”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{‘0’:0}（資料無誤，編輯出缺席紀錄）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lastRenderedPageBreak/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{‘0’:0}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Default="00DB5DB6" w:rsidP="00DB5DB6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7"/>
      </w:tblGrid>
      <w:tr w:rsidR="00DB5DB6" w:rsidRPr="00DB5DB6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DB5DB6" w:rsidRPr="00DB5DB6" w:rsidRDefault="00DB5DB6" w:rsidP="00144AAC">
            <w:pPr>
              <w:jc w:val="center"/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b/>
                <w:color w:val="000000" w:themeColor="text1"/>
                <w:sz w:val="21"/>
              </w:rPr>
              <w:t>Test Case 3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Case ID</w:t>
            </w:r>
          </w:p>
        </w:tc>
        <w:tc>
          <w:tcPr>
            <w:tcW w:w="7087" w:type="dxa"/>
            <w:vAlign w:val="center"/>
          </w:tcPr>
          <w:p w:rsidR="00DB5DB6" w:rsidRPr="00DB5DB6" w:rsidRDefault="00666918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19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Function Name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test_edit_course_attendence_3()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Proposal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編輯出缺席紀錄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Input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user_id = “110-S-103”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lesson_id = “L-001-014”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isAttendence = “1”</w:t>
            </w:r>
          </w:p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  <w:highlight w:val="yellow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  <w:highlight w:val="yellow"/>
              </w:rPr>
              <w:t>（資料庫預設所有人出席，測試前要改成缺席）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Expected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{‘0’:0}（資料無誤，編輯出缺席紀錄）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Real Output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{‘0’:0}</w:t>
            </w:r>
          </w:p>
        </w:tc>
      </w:tr>
      <w:tr w:rsidR="00DB5DB6" w:rsidRPr="00DB5DB6" w:rsidTr="00144AAC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Test Result</w:t>
            </w:r>
          </w:p>
        </w:tc>
        <w:tc>
          <w:tcPr>
            <w:tcW w:w="7087" w:type="dxa"/>
            <w:vAlign w:val="center"/>
          </w:tcPr>
          <w:p w:rsidR="00DB5DB6" w:rsidRPr="00DB5DB6" w:rsidRDefault="00DB5DB6" w:rsidP="00144AAC">
            <w:pPr>
              <w:jc w:val="both"/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</w:pPr>
            <w:r w:rsidRPr="00DB5DB6">
              <w:rPr>
                <w:rFonts w:ascii="Heiti SC Medium" w:eastAsia="Heiti SC Medium" w:hAnsi="Heiti SC Medium" w:cs="Heiti SC Medium"/>
                <w:color w:val="000000" w:themeColor="text1"/>
                <w:sz w:val="21"/>
              </w:rPr>
              <w:t>PASS</w:t>
            </w:r>
          </w:p>
        </w:tc>
      </w:tr>
    </w:tbl>
    <w:p w:rsidR="00DB5DB6" w:rsidRPr="00DB5DB6" w:rsidRDefault="00DB5DB6" w:rsidP="005158E9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327BE2" w:rsidRPr="00CE1562" w:rsidRDefault="004D6601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course_info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0927F7" w:rsidRPr="00CE1562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est Case 1</w:t>
            </w:r>
          </w:p>
        </w:tc>
      </w:tr>
      <w:tr w:rsidR="000927F7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3548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20</w:t>
            </w:r>
          </w:p>
        </w:tc>
      </w:tr>
      <w:tr w:rsidR="000927F7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3548" w:rsidRPr="00CE1562" w:rsidRDefault="000C2A3C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test_course_</w:t>
            </w:r>
            <w:proofErr w:type="gramStart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info(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0927F7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嘗試以課程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id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取得相對應的課程資料</w:t>
            </w:r>
          </w:p>
        </w:tc>
      </w:tr>
      <w:tr w:rsidR="000927F7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Input_course_id = “C-003”</w:t>
            </w:r>
          </w:p>
        </w:tc>
      </w:tr>
      <w:tr w:rsidR="000927F7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course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存在，回傳相對應的課程資料</w:t>
            </w:r>
            <w:r w:rsidR="000927F7"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0927F7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3548" w:rsidRPr="00CE1562" w:rsidRDefault="000927F7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0927F7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3548" w:rsidRPr="00CE1562" w:rsidRDefault="000927F7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5158E9" w:rsidRDefault="005158E9" w:rsidP="00AC3548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p w:rsidR="00AC3548" w:rsidRPr="00CE1562" w:rsidRDefault="005158E9" w:rsidP="005158E9">
      <w:pPr>
        <w:rPr>
          <w:rFonts w:ascii="Heiti SC Medium" w:eastAsia="Heiti SC Medium" w:hAnsi="Heiti SC Medium" w:hint="eastAsia"/>
          <w:color w:val="000000" w:themeColor="text1"/>
          <w:sz w:val="22"/>
        </w:rPr>
      </w:pPr>
      <w:r>
        <w:rPr>
          <w:rFonts w:ascii="Heiti SC Medium" w:eastAsia="Heiti SC Medium" w:hAnsi="Heiti SC Medium"/>
          <w:color w:val="000000" w:themeColor="text1"/>
          <w:sz w:val="22"/>
        </w:rPr>
        <w:br w:type="page"/>
      </w:r>
    </w:p>
    <w:p w:rsidR="004D6601" w:rsidRPr="00CE1562" w:rsidRDefault="004D6601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lastRenderedPageBreak/>
        <w:t>student_course_progress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57514E" w:rsidRPr="00CE1562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est Case 1</w:t>
            </w:r>
          </w:p>
        </w:tc>
      </w:tr>
      <w:tr w:rsidR="0057514E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3548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21</w:t>
            </w:r>
          </w:p>
        </w:tc>
      </w:tr>
      <w:tr w:rsidR="0057514E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3548" w:rsidRPr="00CE1562" w:rsidRDefault="0057514E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test_student_course_</w:t>
            </w:r>
            <w:proofErr w:type="gramStart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progress(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57514E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嘗試以課程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id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取得相對應的課程進度</w:t>
            </w:r>
          </w:p>
        </w:tc>
      </w:tr>
      <w:tr w:rsidR="0057514E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Input_course_id = “C-003”</w:t>
            </w:r>
          </w:p>
        </w:tc>
      </w:tr>
      <w:tr w:rsidR="0057514E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course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存在，回傳相對應的課程進度</w:t>
            </w:r>
            <w:r w:rsidR="002E3B1B"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57514E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3548" w:rsidRPr="00CE1562" w:rsidRDefault="002E3B1B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57514E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3548" w:rsidRPr="00CE1562" w:rsidRDefault="002E3B1B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AC3548" w:rsidRPr="00CE1562" w:rsidRDefault="00AC3548" w:rsidP="005158E9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4D6601" w:rsidRPr="00CE1562" w:rsidRDefault="004D6601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student_course_homework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A37DAA" w:rsidRPr="00CE1562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est Case 1</w:t>
            </w:r>
          </w:p>
        </w:tc>
      </w:tr>
      <w:tr w:rsidR="00A37DAA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3548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22</w:t>
            </w:r>
          </w:p>
        </w:tc>
      </w:tr>
      <w:tr w:rsidR="00A37DAA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3548" w:rsidRPr="00CE1562" w:rsidRDefault="009120B3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est_student_course_</w:t>
            </w:r>
            <w:proofErr w:type="gramStart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homework(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A37DAA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嘗試以課程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id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取得相對應的課程作業</w:t>
            </w:r>
          </w:p>
        </w:tc>
      </w:tr>
      <w:tr w:rsidR="00A37DAA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Input_course_id = “C-003”</w:t>
            </w:r>
          </w:p>
        </w:tc>
      </w:tr>
      <w:tr w:rsidR="00A37DAA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course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存在，回傳相對應的課程作業</w:t>
            </w:r>
            <w:r w:rsidR="00BC3E17"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A37DAA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3548" w:rsidRPr="00CE1562" w:rsidRDefault="00BC3E17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A37DAA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3548" w:rsidRPr="00CE1562" w:rsidRDefault="00BC3E17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AC3548" w:rsidRPr="00CE1562" w:rsidRDefault="00AC3548" w:rsidP="00AC3548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4D6601" w:rsidRPr="00CE1562" w:rsidRDefault="004D6601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student_course_grade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0C362D" w:rsidRPr="00CE1562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est Case 1</w:t>
            </w:r>
          </w:p>
        </w:tc>
      </w:tr>
      <w:tr w:rsidR="000C362D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3548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23</w:t>
            </w:r>
          </w:p>
        </w:tc>
      </w:tr>
      <w:tr w:rsidR="000C362D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3548" w:rsidRPr="00CE1562" w:rsidRDefault="00A37DA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test_student_course_</w:t>
            </w:r>
            <w:proofErr w:type="gramStart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grade(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0C362D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嘗試以有存在的學生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ID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以及課程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ID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取得該學生的課程成績</w:t>
            </w:r>
          </w:p>
        </w:tc>
      </w:tr>
      <w:tr w:rsidR="000C362D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Input_user_id = “110-S-011”</w:t>
            </w:r>
          </w:p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Input_course_id = “C-003”</w:t>
            </w:r>
          </w:p>
        </w:tc>
      </w:tr>
      <w:tr w:rsidR="000C362D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lastRenderedPageBreak/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輸入資料正確，回傳相對應的學生的課程成績</w:t>
            </w:r>
            <w:r w:rsidR="00CC4821"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0C362D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3548" w:rsidRPr="00CE1562" w:rsidRDefault="00CC4821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0C362D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3548" w:rsidRPr="00CE1562" w:rsidRDefault="00CC4821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AC3548" w:rsidRPr="00CE1562" w:rsidRDefault="00AC3548" w:rsidP="00AC3548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4D6601" w:rsidRPr="00CE1562" w:rsidRDefault="004D6601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student_course_attendence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0C362D" w:rsidRPr="00CE1562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est Case 1</w:t>
            </w:r>
          </w:p>
        </w:tc>
      </w:tr>
      <w:tr w:rsidR="000C362D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3548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24</w:t>
            </w:r>
          </w:p>
        </w:tc>
      </w:tr>
      <w:tr w:rsidR="000C362D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3548" w:rsidRPr="00CE1562" w:rsidRDefault="000C362D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test_student_course_</w:t>
            </w:r>
            <w:proofErr w:type="gramStart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attendence(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0C362D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嘗試以有存在的學生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ID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以及課程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ID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取得該學生的課程出缺席</w:t>
            </w:r>
          </w:p>
        </w:tc>
      </w:tr>
      <w:tr w:rsidR="000C362D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Input_user_id = “110-S-011”</w:t>
            </w:r>
          </w:p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Input_course_id = “C-003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”</w:t>
            </w:r>
          </w:p>
        </w:tc>
      </w:tr>
      <w:tr w:rsidR="000C362D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輸入資料正確，回傳相對應的學生的課程出缺席</w:t>
            </w:r>
            <w:r w:rsidR="000C362D"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0C362D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3548" w:rsidRPr="00CE1562" w:rsidRDefault="000C362D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0C362D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3548" w:rsidRPr="00CE1562" w:rsidRDefault="000C362D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AC3548" w:rsidRPr="00CE1562" w:rsidRDefault="00AC3548" w:rsidP="00AC3548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4D6601" w:rsidRPr="00CE1562" w:rsidRDefault="004D6601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student_course_personal_plan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0C362D" w:rsidRPr="00CE1562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est Case 1</w:t>
            </w:r>
          </w:p>
        </w:tc>
      </w:tr>
      <w:tr w:rsidR="000C362D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3548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25</w:t>
            </w:r>
          </w:p>
        </w:tc>
      </w:tr>
      <w:tr w:rsidR="000C362D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3548" w:rsidRPr="00CE1562" w:rsidRDefault="000C362D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test_student_course_personal_</w:t>
            </w:r>
            <w:proofErr w:type="gramStart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plan(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0C362D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嘗試以有存在的學生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ID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以及課程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ID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取得該學生的課程個人計畫</w:t>
            </w:r>
          </w:p>
        </w:tc>
      </w:tr>
      <w:tr w:rsidR="000C362D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Input_user_id = “110-S-011”</w:t>
            </w:r>
          </w:p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Input_course_id = “C-003”</w:t>
            </w:r>
          </w:p>
        </w:tc>
      </w:tr>
      <w:tr w:rsidR="000C362D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輸入資料正確，回傳相對應的學生的課程個人計畫</w:t>
            </w:r>
            <w:r w:rsidR="000C362D"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0C362D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3548" w:rsidRPr="00CE1562" w:rsidRDefault="000C362D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0C362D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3548" w:rsidRPr="00CE1562" w:rsidRDefault="00AC354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3548" w:rsidRPr="00CE1562" w:rsidRDefault="000C362D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5158E9" w:rsidRDefault="005158E9" w:rsidP="00AC3548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p w:rsidR="00AC3548" w:rsidRPr="00CE1562" w:rsidRDefault="005158E9" w:rsidP="005158E9">
      <w:pPr>
        <w:rPr>
          <w:rFonts w:ascii="Heiti SC Medium" w:eastAsia="Heiti SC Medium" w:hAnsi="Heiti SC Medium" w:hint="eastAsia"/>
          <w:color w:val="000000" w:themeColor="text1"/>
          <w:sz w:val="22"/>
        </w:rPr>
      </w:pPr>
      <w:r>
        <w:rPr>
          <w:rFonts w:ascii="Heiti SC Medium" w:eastAsia="Heiti SC Medium" w:hAnsi="Heiti SC Medium"/>
          <w:color w:val="000000" w:themeColor="text1"/>
          <w:sz w:val="22"/>
        </w:rPr>
        <w:br w:type="page"/>
      </w:r>
    </w:p>
    <w:p w:rsidR="00002493" w:rsidRPr="00CE1562" w:rsidRDefault="00002493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lastRenderedPageBreak/>
        <w:t>teacher_course_communication_book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3D59FF" w:rsidRPr="00CE1562" w:rsidTr="00AC2C2A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AC2C2A" w:rsidRPr="00CE1562" w:rsidRDefault="00AC2C2A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est Case 1</w:t>
            </w:r>
          </w:p>
        </w:tc>
      </w:tr>
      <w:tr w:rsidR="003D59FF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2C2A" w:rsidRPr="00CE1562" w:rsidRDefault="00666918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26</w:t>
            </w:r>
          </w:p>
        </w:tc>
      </w:tr>
      <w:tr w:rsidR="003D59FF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2C2A" w:rsidRPr="00CE1562" w:rsidRDefault="003D59FF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est_course_communication_</w:t>
            </w:r>
            <w:proofErr w:type="gramStart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book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3D59FF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獲取聯絡簿資訊</w:t>
            </w:r>
          </w:p>
        </w:tc>
      </w:tr>
      <w:tr w:rsidR="003D59FF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nput_ course_id 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“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ab/>
              <w:t>C-00</w:t>
            </w:r>
            <w:r w:rsidRPr="00CE1562">
              <w:rPr>
                <w:rFonts w:ascii="Heiti SC Medium" w:hAnsi="Heiti SC Medium"/>
                <w:color w:val="000000" w:themeColor="text1"/>
                <w:sz w:val="21"/>
              </w:rPr>
              <w:t>9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”</w:t>
            </w:r>
          </w:p>
        </w:tc>
      </w:tr>
      <w:tr w:rsidR="003D59FF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8D46FE" w:rsidRPr="00CE1562" w:rsidRDefault="00AC2C2A" w:rsidP="00144AAC">
            <w:pPr>
              <w:jc w:val="both"/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資料無誤，</w:t>
            </w:r>
            <w:r w:rsidR="008D46FE"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回傳正確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聯絡簿</w:t>
            </w:r>
            <w:r w:rsidR="008D46FE"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資訊，與預期結果比對相同</w:t>
            </w:r>
          </w:p>
        </w:tc>
      </w:tr>
      <w:tr w:rsidR="003D59FF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2C2A" w:rsidRPr="00CE1562" w:rsidRDefault="00297B44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比對正確</w:t>
            </w:r>
          </w:p>
        </w:tc>
      </w:tr>
      <w:tr w:rsidR="003D59FF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2C2A" w:rsidRPr="00CE1562" w:rsidRDefault="008D46FE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AC2C2A" w:rsidRPr="00CE1562" w:rsidRDefault="00AC2C2A" w:rsidP="005158E9">
      <w:pPr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002493" w:rsidRPr="00CE1562" w:rsidRDefault="00002493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teacher_edit_course_communication_book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2C3600" w:rsidRPr="00CE1562" w:rsidTr="00AC2C2A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AC2C2A" w:rsidRPr="00CE1562" w:rsidRDefault="00AC2C2A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 xml:space="preserve">est Case 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1</w:t>
            </w:r>
          </w:p>
        </w:tc>
      </w:tr>
      <w:tr w:rsidR="002C3600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2C2A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27</w:t>
            </w:r>
          </w:p>
        </w:tc>
      </w:tr>
      <w:tr w:rsidR="002C3600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2C2A" w:rsidRPr="00CE1562" w:rsidRDefault="003D59FF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_edit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_course_communication_</w:t>
            </w:r>
            <w:proofErr w:type="gramStart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book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2C3600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嘗試以無錯誤的資料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編輯一筆聯絡簿</w:t>
            </w:r>
          </w:p>
        </w:tc>
      </w:tr>
      <w:tr w:rsidR="002C3600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nput_ lesson_id 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“L-013-000”</w:t>
            </w:r>
          </w:p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 lesson_time= “2020-09-01”</w:t>
            </w:r>
          </w:p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nput_deadline 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“2021-01-13”</w:t>
            </w:r>
          </w:p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 xml:space="preserve"> p</w:t>
            </w:r>
            <w:r w:rsidRPr="00CE1562">
              <w:rPr>
                <w:rFonts w:ascii="Heiti SC Medium" w:eastAsia="Heiti SC Medium" w:hAnsi="Heiti SC Medium" w:cs="新細明體"/>
                <w:color w:val="000000" w:themeColor="text1"/>
                <w:sz w:val="21"/>
              </w:rPr>
              <w:t>rogress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= “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英文第一課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”</w:t>
            </w:r>
          </w:p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nput_context = “Workbook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 xml:space="preserve"> 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p</w:t>
            </w:r>
            <w:r w:rsidRPr="00CE1562">
              <w:rPr>
                <w:rFonts w:ascii="Heiti SC Medium" w:eastAsia="Heiti SC Medium" w:hAnsi="Heiti SC Medium" w:cs="新細明體"/>
                <w:color w:val="000000" w:themeColor="text1"/>
                <w:sz w:val="21"/>
              </w:rPr>
              <w:t>2~p5,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單字本1</w:t>
            </w:r>
            <w:r w:rsidRPr="00CE1562">
              <w:rPr>
                <w:rFonts w:ascii="Heiti SC Medium" w:eastAsia="Heiti SC Medium" w:hAnsi="Heiti SC Medium" w:cs="新細明體"/>
                <w:color w:val="000000" w:themeColor="text1"/>
                <w:sz w:val="21"/>
              </w:rPr>
              <w:t>~10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”</w:t>
            </w:r>
          </w:p>
        </w:tc>
      </w:tr>
      <w:tr w:rsidR="002C3600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資料無誤，成功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編輯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一筆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聯絡簿</w:t>
            </w:r>
            <w:r w:rsidR="006A0F05"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，回傳</w:t>
            </w:r>
            <w:r w:rsidR="006A0F05" w:rsidRPr="00CE1562">
              <w:rPr>
                <w:rFonts w:ascii="Heiti SC Medium" w:eastAsia="Heiti SC Medium" w:hAnsi="Heiti SC Medium" w:cs="新細明體"/>
                <w:color w:val="000000" w:themeColor="text1"/>
                <w:sz w:val="21"/>
              </w:rPr>
              <w:t>Success</w:t>
            </w:r>
          </w:p>
        </w:tc>
      </w:tr>
      <w:tr w:rsidR="002C3600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2C2A" w:rsidRPr="00CE1562" w:rsidRDefault="006A0F05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Success</w:t>
            </w:r>
          </w:p>
        </w:tc>
      </w:tr>
      <w:tr w:rsidR="002C3600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2C2A" w:rsidRPr="00CE1562" w:rsidRDefault="002C3600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AC2C2A" w:rsidRPr="00CE1562" w:rsidRDefault="00AC2C2A" w:rsidP="00AC2C2A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2C3600" w:rsidRPr="00CE1562" w:rsidTr="00AC2C2A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AC2C2A" w:rsidRPr="00CE1562" w:rsidRDefault="00AC2C2A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 xml:space="preserve">est Case 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2</w:t>
            </w:r>
          </w:p>
        </w:tc>
      </w:tr>
      <w:tr w:rsidR="002C3600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2C2A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28</w:t>
            </w:r>
          </w:p>
        </w:tc>
      </w:tr>
      <w:tr w:rsidR="002C3600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2C2A" w:rsidRPr="00CE1562" w:rsidRDefault="002C3600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est_edit_course_communication_book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_2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()</w:t>
            </w:r>
          </w:p>
        </w:tc>
      </w:tr>
      <w:tr w:rsidR="002C3600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嘗試以有空</w:t>
            </w:r>
            <w:r w:rsidRPr="00CE1562">
              <w:rPr>
                <w:rFonts w:ascii="微軟正黑體" w:eastAsia="微軟正黑體" w:hAnsi="微軟正黑體" w:cs="微軟正黑體" w:hint="eastAsia"/>
                <w:color w:val="000000" w:themeColor="text1"/>
                <w:sz w:val="21"/>
              </w:rPr>
              <w:t>值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的資料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編輯一筆聯絡簿</w:t>
            </w:r>
          </w:p>
        </w:tc>
      </w:tr>
      <w:tr w:rsidR="002C3600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lastRenderedPageBreak/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nput_ lesson_id 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“L-013-001”</w:t>
            </w:r>
          </w:p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 lesson_time= “2020-09-08”</w:t>
            </w:r>
          </w:p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nput_deadline 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“2021-01-14”</w:t>
            </w:r>
          </w:p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 xml:space="preserve"> p</w:t>
            </w:r>
            <w:r w:rsidRPr="00CE1562">
              <w:rPr>
                <w:rFonts w:ascii="Heiti SC Medium" w:eastAsia="Heiti SC Medium" w:hAnsi="Heiti SC Medium" w:cs="新細明體"/>
                <w:color w:val="000000" w:themeColor="text1"/>
                <w:sz w:val="21"/>
              </w:rPr>
              <w:t>rogress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= “”</w:t>
            </w:r>
          </w:p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nput_context = “”</w:t>
            </w:r>
          </w:p>
        </w:tc>
      </w:tr>
      <w:tr w:rsidR="002C3600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資料錯誤，回傳錯誤訊息</w:t>
            </w:r>
          </w:p>
        </w:tc>
      </w:tr>
      <w:tr w:rsidR="002C3600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2C2A" w:rsidRPr="00CE1562" w:rsidRDefault="006A0F05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{“message” : “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資料不得為空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”}</w:t>
            </w:r>
          </w:p>
        </w:tc>
      </w:tr>
      <w:tr w:rsidR="002C3600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2C2A" w:rsidRPr="00CE1562" w:rsidRDefault="00BB748E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AC2C2A" w:rsidRPr="00CE1562" w:rsidRDefault="00AC2C2A" w:rsidP="00AC2C2A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E6041E" w:rsidRPr="00CE1562" w:rsidRDefault="00E6041E" w:rsidP="00E6041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teacher_delete</w:t>
      </w:r>
      <w:r w:rsidRPr="00CE1562">
        <w:rPr>
          <w:rFonts w:ascii="Heiti SC Medium" w:eastAsia="Heiti SC Medium" w:hAnsi="Heiti SC Medium" w:hint="eastAsia"/>
          <w:color w:val="000000" w:themeColor="text1"/>
          <w:sz w:val="22"/>
        </w:rPr>
        <w:t>_</w:t>
      </w:r>
      <w:r w:rsidRPr="00CE1562">
        <w:rPr>
          <w:rFonts w:ascii="Heiti SC Medium" w:eastAsia="Heiti SC Medium" w:hAnsi="Heiti SC Medium"/>
          <w:color w:val="000000" w:themeColor="text1"/>
          <w:sz w:val="22"/>
        </w:rPr>
        <w:t>course_communication_book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74072C" w:rsidRPr="00CE1562" w:rsidTr="00AC2C2A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AC2C2A" w:rsidRPr="00CE1562" w:rsidRDefault="00AC2C2A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 xml:space="preserve">est Case 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1</w:t>
            </w:r>
          </w:p>
        </w:tc>
      </w:tr>
      <w:tr w:rsidR="0074072C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2C2A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29</w:t>
            </w:r>
          </w:p>
        </w:tc>
      </w:tr>
      <w:tr w:rsidR="0074072C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2C2A" w:rsidRPr="00CE1562" w:rsidRDefault="007D5903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est_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delete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_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course_communication_</w:t>
            </w:r>
            <w:proofErr w:type="gramStart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book(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74072C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嘗試以無錯誤的資料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刪除一筆聯絡簿</w:t>
            </w:r>
          </w:p>
        </w:tc>
      </w:tr>
      <w:tr w:rsidR="0074072C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nput_ lesson_id 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“L-013-000”</w:t>
            </w:r>
          </w:p>
        </w:tc>
      </w:tr>
      <w:tr w:rsidR="0074072C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資料無誤，成功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刪除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一筆聯絡簿</w:t>
            </w:r>
            <w:r w:rsidR="007D5903"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，回傳</w:t>
            </w:r>
            <w:r w:rsidR="007D5903" w:rsidRPr="00CE1562">
              <w:rPr>
                <w:rFonts w:ascii="Heiti SC Medium" w:eastAsia="Heiti SC Medium" w:hAnsi="Heiti SC Medium" w:cs="新細明體"/>
                <w:color w:val="000000" w:themeColor="text1"/>
                <w:sz w:val="21"/>
              </w:rPr>
              <w:t>Success</w:t>
            </w:r>
          </w:p>
        </w:tc>
      </w:tr>
      <w:tr w:rsidR="0074072C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2C2A" w:rsidRPr="00CE1562" w:rsidRDefault="007D5903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cs="新細明體"/>
                <w:color w:val="000000" w:themeColor="text1"/>
                <w:sz w:val="21"/>
              </w:rPr>
              <w:t>Success</w:t>
            </w:r>
          </w:p>
        </w:tc>
      </w:tr>
      <w:tr w:rsidR="0074072C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2C2A" w:rsidRPr="00CE1562" w:rsidRDefault="0074072C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P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ASS</w:t>
            </w:r>
          </w:p>
        </w:tc>
      </w:tr>
    </w:tbl>
    <w:p w:rsidR="00AC2C2A" w:rsidRPr="00CE1562" w:rsidRDefault="00AC2C2A" w:rsidP="00AC2C2A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002493" w:rsidRPr="00CE1562" w:rsidRDefault="00002493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teacher_course_personal_plan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74072C" w:rsidRPr="00CE1562" w:rsidTr="00AC2C2A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AC2C2A" w:rsidRPr="00CE1562" w:rsidRDefault="00AC2C2A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 xml:space="preserve">est Case </w:t>
            </w:r>
            <w:r w:rsidR="00AE3D2D"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1</w:t>
            </w:r>
          </w:p>
        </w:tc>
      </w:tr>
      <w:tr w:rsidR="0074072C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2C2A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30</w:t>
            </w:r>
          </w:p>
        </w:tc>
      </w:tr>
      <w:tr w:rsidR="0074072C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2C2A" w:rsidRPr="00CE1562" w:rsidRDefault="0074072C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est_course_personal_</w:t>
            </w:r>
            <w:proofErr w:type="gramStart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plan(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74072C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獲取個人計畫資訊個人計畫</w:t>
            </w:r>
          </w:p>
        </w:tc>
      </w:tr>
      <w:tr w:rsidR="0074072C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nput_ student_id 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“110-S-098”</w:t>
            </w:r>
          </w:p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 course_id = “C-013”</w:t>
            </w:r>
          </w:p>
        </w:tc>
      </w:tr>
      <w:tr w:rsidR="0074072C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資料無誤，成功顯示個人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計畫</w:t>
            </w:r>
            <w:r w:rsidR="00297B44"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74072C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2C2A" w:rsidRPr="00CE1562" w:rsidRDefault="00297B44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比對正確</w:t>
            </w:r>
          </w:p>
        </w:tc>
      </w:tr>
      <w:tr w:rsidR="0074072C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2C2A" w:rsidRPr="00CE1562" w:rsidRDefault="0074072C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P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ASS</w:t>
            </w:r>
          </w:p>
        </w:tc>
      </w:tr>
    </w:tbl>
    <w:p w:rsidR="00AC2C2A" w:rsidRPr="00CE1562" w:rsidRDefault="00AC2C2A" w:rsidP="00AC2C2A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002493" w:rsidRPr="00CE1562" w:rsidRDefault="00002493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teacher_no_plan_lesson_time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AC2C2A" w:rsidRPr="00CE1562" w:rsidTr="00AC2C2A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AC2C2A" w:rsidRPr="00CE1562" w:rsidRDefault="00AC2C2A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 xml:space="preserve">est Case </w:t>
            </w:r>
            <w:r w:rsidR="00AE3D2D"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1</w:t>
            </w:r>
          </w:p>
        </w:tc>
      </w:tr>
      <w:tr w:rsidR="00AC2C2A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2C2A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31</w:t>
            </w:r>
          </w:p>
        </w:tc>
      </w:tr>
      <w:tr w:rsidR="00AC2C2A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2C2A" w:rsidRPr="00CE1562" w:rsidRDefault="00FA0696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est_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teacher_no_plan_lesson_</w:t>
            </w:r>
            <w:proofErr w:type="gramStart"/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time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AC2C2A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在增加個人計畫時顯示</w:t>
            </w:r>
            <w:r w:rsidRPr="00CE1562">
              <w:rPr>
                <w:rFonts w:ascii="Heiti SC Medium" w:eastAsia="Heiti SC Medium" w:hAnsi="Heiti SC Medium"/>
                <w:color w:val="000000" w:themeColor="text1"/>
                <w:spacing w:val="5"/>
                <w:sz w:val="21"/>
                <w:shd w:val="clear" w:color="auto" w:fill="F7F7F7"/>
              </w:rPr>
              <w:t>沒計畫的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pacing w:val="5"/>
                <w:sz w:val="21"/>
                <w:shd w:val="clear" w:color="auto" w:fill="F7F7F7"/>
              </w:rPr>
              <w:t>課程</w:t>
            </w:r>
            <w:r w:rsidRPr="00CE1562">
              <w:rPr>
                <w:rFonts w:ascii="Heiti SC Medium" w:eastAsia="Heiti SC Medium" w:hAnsi="Heiti SC Medium"/>
                <w:color w:val="000000" w:themeColor="text1"/>
                <w:spacing w:val="5"/>
                <w:sz w:val="21"/>
                <w:shd w:val="clear" w:color="auto" w:fill="F7F7F7"/>
              </w:rPr>
              <w:t>時間</w:t>
            </w:r>
          </w:p>
        </w:tc>
      </w:tr>
      <w:tr w:rsidR="00AC2C2A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nput_ student_id 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“110-S-086”</w:t>
            </w:r>
          </w:p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 course_id = “C-005”</w:t>
            </w:r>
          </w:p>
        </w:tc>
      </w:tr>
      <w:tr w:rsidR="00AC2C2A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資料無誤，成功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顯示沒計畫的課程時間</w:t>
            </w:r>
            <w:r w:rsidR="00297B44"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AC2C2A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FA0696" w:rsidRPr="00CE1562" w:rsidRDefault="00297B44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比對正確</w:t>
            </w:r>
          </w:p>
        </w:tc>
      </w:tr>
      <w:tr w:rsidR="00AC2C2A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2C2A" w:rsidRPr="00CE1562" w:rsidRDefault="00FA0696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AC2C2A" w:rsidRPr="00CE1562" w:rsidRDefault="00AC2C2A" w:rsidP="00AC2C2A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002493" w:rsidRPr="00CE1562" w:rsidRDefault="00002493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teacher_edit_course_personal_plan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A235B5" w:rsidRPr="00CE1562" w:rsidTr="00AC2C2A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AC2C2A" w:rsidRPr="00CE1562" w:rsidRDefault="00AC2C2A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 xml:space="preserve">est Case </w:t>
            </w:r>
            <w:r w:rsidR="00AE3D2D"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1</w:t>
            </w:r>
          </w:p>
        </w:tc>
      </w:tr>
      <w:tr w:rsidR="00A235B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2C2A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32</w:t>
            </w:r>
          </w:p>
        </w:tc>
      </w:tr>
      <w:tr w:rsidR="00A235B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2C2A" w:rsidRPr="00CE1562" w:rsidRDefault="0097758A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est_edit_course_personal_</w:t>
            </w:r>
            <w:proofErr w:type="gramStart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plan(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A235B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嘗試以無錯誤的資料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新增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一筆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個人計畫</w:t>
            </w:r>
          </w:p>
        </w:tc>
      </w:tr>
      <w:tr w:rsidR="00A235B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nput_ lesson_id 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“L-013-000”</w:t>
            </w:r>
          </w:p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 student_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 w:cs="新細明體"/>
                <w:color w:val="000000" w:themeColor="text1"/>
                <w:sz w:val="21"/>
              </w:rPr>
              <w:t>d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= “110-S-098”</w:t>
            </w:r>
          </w:p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nput_deadline 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“2021-01-13”</w:t>
            </w:r>
          </w:p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nput_context = “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單字考不及格，罰寫單字1~10五遍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”</w:t>
            </w:r>
          </w:p>
        </w:tc>
      </w:tr>
      <w:tr w:rsidR="00A235B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資料無誤，成功新增一筆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個人計畫</w:t>
            </w:r>
          </w:p>
        </w:tc>
      </w:tr>
      <w:tr w:rsidR="00A235B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2C2A" w:rsidRPr="00CE1562" w:rsidRDefault="00287EA3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Success</w:t>
            </w:r>
          </w:p>
        </w:tc>
      </w:tr>
      <w:tr w:rsidR="00A235B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2C2A" w:rsidRPr="00CE1562" w:rsidRDefault="00287EA3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P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ASS</w:t>
            </w:r>
          </w:p>
        </w:tc>
      </w:tr>
    </w:tbl>
    <w:p w:rsidR="00AC2C2A" w:rsidRPr="00CE1562" w:rsidRDefault="00AC2C2A" w:rsidP="00AC2C2A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A235B5" w:rsidRPr="00CE1562" w:rsidTr="00AC2C2A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AC2C2A" w:rsidRPr="00CE1562" w:rsidRDefault="00AC2C2A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 xml:space="preserve">est Case </w:t>
            </w:r>
            <w:r w:rsidR="00AE3D2D"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2</w:t>
            </w:r>
          </w:p>
        </w:tc>
      </w:tr>
      <w:tr w:rsidR="00A235B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2C2A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33</w:t>
            </w:r>
          </w:p>
        </w:tc>
      </w:tr>
      <w:tr w:rsidR="00A235B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E3D2D" w:rsidRPr="00CE1562" w:rsidRDefault="00AE3D2D" w:rsidP="00AE3D2D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E3D2D" w:rsidRPr="00CE1562" w:rsidRDefault="00AE3D2D" w:rsidP="00AE3D2D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est_edit_course_personal_plan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_2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()</w:t>
            </w:r>
          </w:p>
        </w:tc>
      </w:tr>
      <w:tr w:rsidR="00A235B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lastRenderedPageBreak/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嘗試以無錯誤的資料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編輯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一筆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個人計畫</w:t>
            </w:r>
          </w:p>
        </w:tc>
      </w:tr>
      <w:tr w:rsidR="00A235B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nput_ lesson_id 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“L-013-000”</w:t>
            </w:r>
          </w:p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 student_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 w:cs="新細明體"/>
                <w:color w:val="000000" w:themeColor="text1"/>
                <w:sz w:val="21"/>
              </w:rPr>
              <w:t>d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= “110-S-098”</w:t>
            </w:r>
          </w:p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nput_deadline 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“2021-01-20”</w:t>
            </w:r>
          </w:p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nput_context = “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上課不認真，回去抄五遍課文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”</w:t>
            </w:r>
          </w:p>
        </w:tc>
      </w:tr>
      <w:tr w:rsidR="00A235B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資料無誤，成功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編輯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一筆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個人計畫</w:t>
            </w:r>
          </w:p>
        </w:tc>
      </w:tr>
      <w:tr w:rsidR="00A235B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2C2A" w:rsidRPr="00CE1562" w:rsidRDefault="00AA41C7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Success</w:t>
            </w:r>
          </w:p>
        </w:tc>
      </w:tr>
      <w:tr w:rsidR="00A235B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2C2A" w:rsidRPr="00CE1562" w:rsidRDefault="00AA41C7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AC2C2A" w:rsidRPr="00CE1562" w:rsidRDefault="00AC2C2A" w:rsidP="00AC2C2A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A235B5" w:rsidRPr="00CE1562" w:rsidTr="00AC2C2A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AC2C2A" w:rsidRPr="00CE1562" w:rsidRDefault="00AC2C2A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 xml:space="preserve">est Case </w:t>
            </w:r>
            <w:r w:rsidR="00AA41C7"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3</w:t>
            </w:r>
          </w:p>
        </w:tc>
      </w:tr>
      <w:tr w:rsidR="00A235B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2C2A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34</w:t>
            </w:r>
          </w:p>
        </w:tc>
      </w:tr>
      <w:tr w:rsidR="00A235B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235B5" w:rsidRPr="00CE1562" w:rsidRDefault="00A235B5" w:rsidP="00A235B5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235B5" w:rsidRPr="00CE1562" w:rsidRDefault="00A235B5" w:rsidP="00A235B5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est_edit_course_personal_plan_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3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()</w:t>
            </w:r>
          </w:p>
        </w:tc>
      </w:tr>
      <w:tr w:rsidR="00A235B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235B5" w:rsidRPr="00CE1562" w:rsidRDefault="00A235B5" w:rsidP="00A235B5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235B5" w:rsidRPr="00CE1562" w:rsidRDefault="00A235B5" w:rsidP="00A235B5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嘗試以有空</w:t>
            </w:r>
            <w:r w:rsidRPr="00CE1562">
              <w:rPr>
                <w:rFonts w:ascii="微軟正黑體" w:eastAsia="微軟正黑體" w:hAnsi="微軟正黑體" w:cs="微軟正黑體" w:hint="eastAsia"/>
                <w:color w:val="000000" w:themeColor="text1"/>
                <w:sz w:val="21"/>
              </w:rPr>
              <w:t>值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的資料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編輯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一筆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個人計畫</w:t>
            </w:r>
          </w:p>
        </w:tc>
      </w:tr>
      <w:tr w:rsidR="00A235B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235B5" w:rsidRPr="00CE1562" w:rsidRDefault="00A235B5" w:rsidP="00A235B5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235B5" w:rsidRPr="00CE1562" w:rsidRDefault="00A235B5" w:rsidP="00A235B5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nput_ lesson_id 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“L-013-000”</w:t>
            </w:r>
          </w:p>
          <w:p w:rsidR="00A235B5" w:rsidRPr="00CE1562" w:rsidRDefault="00A235B5" w:rsidP="00A235B5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 student_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 w:cs="新細明體"/>
                <w:color w:val="000000" w:themeColor="text1"/>
                <w:sz w:val="21"/>
              </w:rPr>
              <w:t>d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= “110-S-098”</w:t>
            </w:r>
          </w:p>
          <w:p w:rsidR="00A235B5" w:rsidRPr="00CE1562" w:rsidRDefault="00A235B5" w:rsidP="00A235B5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nput_deadline 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“2021-01-28”</w:t>
            </w:r>
          </w:p>
          <w:p w:rsidR="00A235B5" w:rsidRPr="00CE1562" w:rsidRDefault="00A235B5" w:rsidP="00A235B5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nput_context = “”</w:t>
            </w:r>
          </w:p>
        </w:tc>
      </w:tr>
      <w:tr w:rsidR="00A235B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235B5" w:rsidRPr="00CE1562" w:rsidRDefault="00A235B5" w:rsidP="00A235B5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235B5" w:rsidRPr="00CE1562" w:rsidRDefault="00A235B5" w:rsidP="00A235B5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資料錯誤，回傳錯誤訊息</w:t>
            </w:r>
          </w:p>
        </w:tc>
      </w:tr>
      <w:tr w:rsidR="00A235B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235B5" w:rsidRPr="00CE1562" w:rsidRDefault="00A235B5" w:rsidP="00A235B5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235B5" w:rsidRPr="00CE1562" w:rsidRDefault="00A235B5" w:rsidP="00A235B5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{“message” : “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資料不得為空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”}</w:t>
            </w:r>
          </w:p>
        </w:tc>
      </w:tr>
      <w:tr w:rsidR="00A235B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235B5" w:rsidRPr="00CE1562" w:rsidRDefault="00A235B5" w:rsidP="00A235B5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235B5" w:rsidRPr="00CE1562" w:rsidRDefault="00A235B5" w:rsidP="00A235B5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AC2C2A" w:rsidRPr="00CE1562" w:rsidRDefault="00AC2C2A" w:rsidP="00AC2C2A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E6041E" w:rsidRPr="00CE1562" w:rsidRDefault="00E6041E" w:rsidP="00E6041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teacher_delete_course_personal_plan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D14195" w:rsidRPr="00CE1562" w:rsidTr="00AC2C2A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AC2C2A" w:rsidRPr="00CE1562" w:rsidRDefault="00AC2C2A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 xml:space="preserve">est Case </w:t>
            </w:r>
            <w:r w:rsidR="00D14195"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1</w:t>
            </w:r>
          </w:p>
        </w:tc>
      </w:tr>
      <w:tr w:rsidR="00D1419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2C2A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35</w:t>
            </w:r>
          </w:p>
        </w:tc>
      </w:tr>
      <w:tr w:rsidR="00D1419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2C2A" w:rsidRPr="00CE1562" w:rsidRDefault="00D14195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test_delete_course_personal_</w:t>
            </w:r>
            <w:proofErr w:type="gramStart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plan(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D1419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刪除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一筆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個人計畫</w:t>
            </w:r>
          </w:p>
        </w:tc>
      </w:tr>
      <w:tr w:rsidR="00D1419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nput_ lesson_id 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“L-013-000”</w:t>
            </w:r>
          </w:p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 student_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 w:cs="新細明體"/>
                <w:color w:val="000000" w:themeColor="text1"/>
                <w:sz w:val="21"/>
              </w:rPr>
              <w:t>d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= “110-S-098”</w:t>
            </w:r>
          </w:p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nput_deadline 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“2021-01-20”</w:t>
            </w:r>
          </w:p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nput_context = “</w:t>
            </w:r>
            <w:r w:rsidRPr="00CE1562">
              <w:rPr>
                <w:rFonts w:ascii="新細明體" w:hAnsi="新細明體" w:cs="新細明體" w:hint="eastAsia"/>
                <w:color w:val="000000" w:themeColor="text1"/>
                <w:sz w:val="21"/>
              </w:rPr>
              <w:t>上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課不認真，回去抄五遍課文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”</w:t>
            </w:r>
          </w:p>
        </w:tc>
      </w:tr>
      <w:tr w:rsidR="00D1419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資料無誤，成功刪除一筆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個人計畫</w:t>
            </w:r>
          </w:p>
        </w:tc>
      </w:tr>
      <w:tr w:rsidR="00D1419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lastRenderedPageBreak/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2C2A" w:rsidRPr="00CE1562" w:rsidRDefault="00D14195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Success</w:t>
            </w:r>
          </w:p>
        </w:tc>
      </w:tr>
      <w:tr w:rsidR="00D1419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2C2A" w:rsidRPr="00CE1562" w:rsidRDefault="00D14195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AC2C2A" w:rsidRPr="00CE1562" w:rsidRDefault="00AC2C2A" w:rsidP="00AC2C2A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002493" w:rsidRPr="00CE1562" w:rsidRDefault="00002493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teacher_course_student_list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95309F" w:rsidRPr="00CE1562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est Case 1</w:t>
            </w:r>
          </w:p>
        </w:tc>
      </w:tr>
      <w:tr w:rsidR="0095309F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2C2A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36</w:t>
            </w:r>
          </w:p>
        </w:tc>
      </w:tr>
      <w:tr w:rsidR="0095309F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2C2A" w:rsidRPr="00CE1562" w:rsidRDefault="00296A20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test_course_student_</w:t>
            </w:r>
            <w:proofErr w:type="gramStart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list(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95309F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拿取課堂學生資料</w:t>
            </w:r>
          </w:p>
        </w:tc>
      </w:tr>
      <w:tr w:rsidR="0095309F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n</w:t>
            </w:r>
            <w:r w:rsidRPr="00CE1562">
              <w:rPr>
                <w:rFonts w:ascii="Heiti SC Medium" w:eastAsia="Heiti SC Medium" w:hAnsi="Heiti SC Medium" w:cs="新細明體"/>
                <w:color w:val="000000" w:themeColor="text1"/>
                <w:sz w:val="21"/>
              </w:rPr>
              <w:t>put_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course_id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”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C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-016”</w:t>
            </w:r>
          </w:p>
        </w:tc>
      </w:tr>
      <w:tr w:rsidR="0095309F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成功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拿取課堂學生資料</w:t>
            </w:r>
            <w:r w:rsidR="00296A20"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95309F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2C2A" w:rsidRPr="00CE1562" w:rsidRDefault="00296A20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比對相同</w:t>
            </w:r>
          </w:p>
        </w:tc>
      </w:tr>
      <w:tr w:rsidR="0095309F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2C2A" w:rsidRPr="00CE1562" w:rsidRDefault="00296A20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AC2C2A" w:rsidRPr="00CE1562" w:rsidRDefault="00AC2C2A" w:rsidP="00AC2C2A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002493" w:rsidRPr="00CE1562" w:rsidRDefault="00002493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teacher_student_personal_info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D14195" w:rsidRPr="00CE1562" w:rsidTr="00AC2C2A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/>
            <w:vAlign w:val="center"/>
          </w:tcPr>
          <w:p w:rsidR="00AC2C2A" w:rsidRPr="00CE1562" w:rsidRDefault="00AC2C2A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est Case 1</w:t>
            </w:r>
          </w:p>
        </w:tc>
      </w:tr>
      <w:tr w:rsidR="00D1419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2C2A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37</w:t>
            </w:r>
          </w:p>
        </w:tc>
      </w:tr>
      <w:tr w:rsidR="00D1419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2C2A" w:rsidRPr="00CE1562" w:rsidRDefault="00D14195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test_personal_</w:t>
            </w:r>
            <w:proofErr w:type="gramStart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info(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D1419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獲取學生詳細資料</w:t>
            </w:r>
          </w:p>
        </w:tc>
      </w:tr>
      <w:tr w:rsidR="00D1419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nput_ student_id 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”</w:t>
            </w:r>
            <w:r w:rsidRPr="00CE1562">
              <w:rPr>
                <w:color w:val="000000" w:themeColor="text1"/>
                <w:sz w:val="21"/>
              </w:rPr>
              <w:t xml:space="preserve"> 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110-S-098”</w:t>
            </w:r>
          </w:p>
        </w:tc>
      </w:tr>
      <w:tr w:rsidR="00D1419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資料無誤，成功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顯示學生詳細資料</w:t>
            </w:r>
            <w:r w:rsidR="00297B44"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D1419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2C2A" w:rsidRPr="00CE1562" w:rsidRDefault="00D14195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</w:t>
            </w:r>
            <w:r w:rsidR="00297B44"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相同</w:t>
            </w:r>
          </w:p>
        </w:tc>
      </w:tr>
      <w:tr w:rsidR="00D14195" w:rsidRPr="00CE1562" w:rsidTr="00AC2C2A">
        <w:trPr>
          <w:trHeight w:val="510"/>
          <w:jc w:val="center"/>
        </w:trPr>
        <w:tc>
          <w:tcPr>
            <w:tcW w:w="2547" w:type="dxa"/>
            <w:shd w:val="clear" w:color="auto" w:fill="E2EFD9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2C2A" w:rsidRPr="00CE1562" w:rsidRDefault="00D14195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5158E9" w:rsidRDefault="005158E9" w:rsidP="00AC2C2A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p w:rsidR="00AC2C2A" w:rsidRPr="00CE1562" w:rsidRDefault="005158E9" w:rsidP="005158E9">
      <w:pPr>
        <w:rPr>
          <w:rFonts w:ascii="Heiti SC Medium" w:eastAsia="Heiti SC Medium" w:hAnsi="Heiti SC Medium" w:hint="eastAsia"/>
          <w:color w:val="000000" w:themeColor="text1"/>
          <w:sz w:val="22"/>
        </w:rPr>
      </w:pPr>
      <w:r>
        <w:rPr>
          <w:rFonts w:ascii="Heiti SC Medium" w:eastAsia="Heiti SC Medium" w:hAnsi="Heiti SC Medium"/>
          <w:color w:val="000000" w:themeColor="text1"/>
          <w:sz w:val="22"/>
        </w:rPr>
        <w:br w:type="page"/>
      </w:r>
    </w:p>
    <w:p w:rsidR="00002493" w:rsidRPr="00CE1562" w:rsidRDefault="00002493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lastRenderedPageBreak/>
        <w:t>teacher_course_attendence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DC7587" w:rsidRPr="00CE1562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est Case 1</w:t>
            </w:r>
          </w:p>
        </w:tc>
      </w:tr>
      <w:tr w:rsidR="00DC7587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2C2A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38</w:t>
            </w:r>
          </w:p>
        </w:tc>
      </w:tr>
      <w:tr w:rsidR="00DC7587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2C2A" w:rsidRPr="00CE1562" w:rsidRDefault="00DC2BF6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test_course_</w:t>
            </w:r>
            <w:proofErr w:type="gramStart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attendence(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DC7587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拿取學生出席資料</w:t>
            </w:r>
          </w:p>
        </w:tc>
      </w:tr>
      <w:tr w:rsidR="00DC7587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n</w:t>
            </w:r>
            <w:r w:rsidRPr="00CE1562">
              <w:rPr>
                <w:rFonts w:ascii="Heiti SC Medium" w:eastAsia="Heiti SC Medium" w:hAnsi="Heiti SC Medium" w:cs="新細明體"/>
                <w:color w:val="000000" w:themeColor="text1"/>
                <w:sz w:val="21"/>
              </w:rPr>
              <w:t>put_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course_id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”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C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-016”</w:t>
            </w:r>
          </w:p>
        </w:tc>
      </w:tr>
      <w:tr w:rsidR="00DC7587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成功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拿取學生出席資料</w:t>
            </w:r>
          </w:p>
        </w:tc>
      </w:tr>
      <w:tr w:rsidR="00DC7587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2C2A" w:rsidRPr="00CE1562" w:rsidRDefault="00DC2BF6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比對結果錯誤</w:t>
            </w:r>
          </w:p>
        </w:tc>
      </w:tr>
      <w:tr w:rsidR="00DC7587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2C2A" w:rsidRPr="00CE1562" w:rsidRDefault="0095309F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FAILED</w:t>
            </w:r>
          </w:p>
        </w:tc>
      </w:tr>
    </w:tbl>
    <w:p w:rsidR="00AC2C2A" w:rsidRPr="00CE1562" w:rsidRDefault="00AC2C2A" w:rsidP="00AC2C2A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002493" w:rsidRPr="00CE1562" w:rsidRDefault="00002493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teacher_course_grade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297B44" w:rsidRPr="00CE1562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est Case 1</w:t>
            </w:r>
          </w:p>
        </w:tc>
      </w:tr>
      <w:tr w:rsidR="00297B44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2C2A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39</w:t>
            </w:r>
          </w:p>
        </w:tc>
      </w:tr>
      <w:tr w:rsidR="00297B44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2C2A" w:rsidRPr="00CE1562" w:rsidRDefault="00D14195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test_course_</w:t>
            </w:r>
            <w:proofErr w:type="gramStart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grade(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297B44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拿取成績資料</w:t>
            </w:r>
          </w:p>
        </w:tc>
      </w:tr>
      <w:tr w:rsidR="00297B44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n</w:t>
            </w:r>
            <w:r w:rsidRPr="00CE1562">
              <w:rPr>
                <w:rFonts w:ascii="Heiti SC Medium" w:eastAsia="Heiti SC Medium" w:hAnsi="Heiti SC Medium" w:cs="新細明體"/>
                <w:color w:val="000000" w:themeColor="text1"/>
                <w:sz w:val="21"/>
              </w:rPr>
              <w:t>put_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course_id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”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C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-016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”</w:t>
            </w:r>
          </w:p>
        </w:tc>
      </w:tr>
      <w:tr w:rsidR="00297B44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成功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拿取成績資料</w:t>
            </w:r>
            <w:r w:rsidR="00D14195"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，且與比對資料相同</w:t>
            </w:r>
          </w:p>
        </w:tc>
      </w:tr>
      <w:tr w:rsidR="00297B44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2C2A" w:rsidRPr="00CE1562" w:rsidRDefault="00D14195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資料不相同</w:t>
            </w:r>
          </w:p>
        </w:tc>
      </w:tr>
      <w:tr w:rsidR="00297B44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2C2A" w:rsidRPr="00CE1562" w:rsidRDefault="00D14195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F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AILED</w:t>
            </w:r>
          </w:p>
        </w:tc>
      </w:tr>
    </w:tbl>
    <w:p w:rsidR="00AC2C2A" w:rsidRPr="00CE1562" w:rsidRDefault="00AC2C2A" w:rsidP="00AC2C2A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002493" w:rsidRPr="00CE1562" w:rsidRDefault="00002493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teacher_edit_course_grade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297B44" w:rsidRPr="00CE1562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est Case 1</w:t>
            </w:r>
          </w:p>
        </w:tc>
      </w:tr>
      <w:tr w:rsidR="00297B44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2C2A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40</w:t>
            </w:r>
          </w:p>
        </w:tc>
      </w:tr>
      <w:tr w:rsidR="00297B44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2C2A" w:rsidRPr="00CE1562" w:rsidRDefault="00297B44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est_edit_course_</w:t>
            </w:r>
            <w:proofErr w:type="gramStart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grade(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297B44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嘗試以無錯誤的資料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修改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一筆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成績</w:t>
            </w:r>
          </w:p>
        </w:tc>
      </w:tr>
      <w:tr w:rsidR="00297B44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nput_quiz_name 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“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第一章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”</w:t>
            </w:r>
          </w:p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nput_student_grade = “2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0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”</w:t>
            </w:r>
          </w:p>
        </w:tc>
      </w:tr>
      <w:tr w:rsidR="00297B44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lastRenderedPageBreak/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資料無誤，成功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修改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一筆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成績</w:t>
            </w:r>
          </w:p>
        </w:tc>
      </w:tr>
      <w:tr w:rsidR="00297B44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2C2A" w:rsidRPr="00CE1562" w:rsidRDefault="00297B44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Error</w:t>
            </w:r>
          </w:p>
        </w:tc>
      </w:tr>
      <w:tr w:rsidR="00297B44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2C2A" w:rsidRPr="00CE1562" w:rsidRDefault="00297B44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FAILED</w:t>
            </w:r>
          </w:p>
        </w:tc>
      </w:tr>
    </w:tbl>
    <w:p w:rsidR="00AC2C2A" w:rsidRPr="00CE1562" w:rsidRDefault="00AC2C2A" w:rsidP="00AC2C2A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E94479" w:rsidRPr="00CE1562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 xml:space="preserve">est Case </w:t>
            </w:r>
            <w:r w:rsidR="00297B44"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2</w:t>
            </w:r>
          </w:p>
        </w:tc>
      </w:tr>
      <w:tr w:rsidR="00E94479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2C2A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41</w:t>
            </w:r>
          </w:p>
        </w:tc>
      </w:tr>
      <w:tr w:rsidR="00E94479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2C2A" w:rsidRPr="00CE1562" w:rsidRDefault="00297B44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est_edit_course_grade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_2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()</w:t>
            </w:r>
          </w:p>
        </w:tc>
      </w:tr>
      <w:tr w:rsidR="00E94479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嘗試以有空</w:t>
            </w:r>
            <w:r w:rsidRPr="00CE1562">
              <w:rPr>
                <w:rFonts w:ascii="微軟正黑體" w:eastAsia="微軟正黑體" w:hAnsi="微軟正黑體" w:cs="微軟正黑體" w:hint="eastAsia"/>
                <w:color w:val="000000" w:themeColor="text1"/>
                <w:sz w:val="21"/>
              </w:rPr>
              <w:t>值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的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考試範圍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修改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一筆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成績</w:t>
            </w:r>
          </w:p>
        </w:tc>
      </w:tr>
      <w:tr w:rsidR="00E94479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nput_quiz_name 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 xml:space="preserve"> “”</w:t>
            </w:r>
          </w:p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nput_student_grade = “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20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”</w:t>
            </w:r>
          </w:p>
        </w:tc>
      </w:tr>
      <w:tr w:rsidR="00E94479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錯誤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，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回傳錯誤訊息</w:t>
            </w:r>
          </w:p>
        </w:tc>
      </w:tr>
      <w:tr w:rsidR="00E94479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2C2A" w:rsidRPr="00CE1562" w:rsidRDefault="00E94479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{ “message” : “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資料不得為空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” }</w:t>
            </w:r>
          </w:p>
        </w:tc>
      </w:tr>
      <w:tr w:rsidR="00E94479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2C2A" w:rsidRPr="00CE1562" w:rsidRDefault="00E94479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PASS</w:t>
            </w:r>
          </w:p>
        </w:tc>
      </w:tr>
    </w:tbl>
    <w:p w:rsidR="00AC2C2A" w:rsidRPr="00CE1562" w:rsidRDefault="00AC2C2A" w:rsidP="00AC2C2A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2"/>
        </w:rPr>
      </w:pPr>
    </w:p>
    <w:p w:rsidR="00002493" w:rsidRPr="00CE1562" w:rsidRDefault="00002493" w:rsidP="00FA5B8E">
      <w:pPr>
        <w:pStyle w:val="ae"/>
        <w:numPr>
          <w:ilvl w:val="1"/>
          <w:numId w:val="8"/>
        </w:num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  <w:r w:rsidRPr="00CE1562">
        <w:rPr>
          <w:rFonts w:ascii="Heiti SC Medium" w:eastAsia="Heiti SC Medium" w:hAnsi="Heiti SC Medium"/>
          <w:color w:val="000000" w:themeColor="text1"/>
          <w:sz w:val="22"/>
        </w:rPr>
        <w:t>teacher_delete_course_grade</w:t>
      </w:r>
    </w:p>
    <w:tbl>
      <w:tblPr>
        <w:tblStyle w:val="af0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C55BE0" w:rsidRPr="00CE1562" w:rsidTr="00144AAC">
        <w:trPr>
          <w:trHeight w:val="510"/>
          <w:jc w:val="center"/>
        </w:trPr>
        <w:tc>
          <w:tcPr>
            <w:tcW w:w="9634" w:type="dxa"/>
            <w:gridSpan w:val="2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b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b/>
                <w:color w:val="000000" w:themeColor="text1"/>
                <w:sz w:val="21"/>
              </w:rPr>
              <w:t>est Case 1</w:t>
            </w:r>
          </w:p>
        </w:tc>
      </w:tr>
      <w:tr w:rsidR="00C55BE0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Case ID</w:t>
            </w:r>
          </w:p>
        </w:tc>
        <w:tc>
          <w:tcPr>
            <w:tcW w:w="7087" w:type="dxa"/>
            <w:vAlign w:val="center"/>
          </w:tcPr>
          <w:p w:rsidR="00AC2C2A" w:rsidRPr="00CE1562" w:rsidRDefault="00666918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666918">
              <w:rPr>
                <w:rFonts w:ascii="Heiti SC Medium" w:eastAsia="Heiti SC Medium" w:hAnsi="Heiti SC Medium"/>
                <w:color w:val="000000" w:themeColor="text1"/>
                <w:sz w:val="2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  <w:sz w:val="21"/>
              </w:rPr>
              <w:t>42</w:t>
            </w:r>
          </w:p>
        </w:tc>
      </w:tr>
      <w:tr w:rsidR="00C55BE0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Function Name</w:t>
            </w:r>
          </w:p>
        </w:tc>
        <w:tc>
          <w:tcPr>
            <w:tcW w:w="7087" w:type="dxa"/>
            <w:vAlign w:val="center"/>
          </w:tcPr>
          <w:p w:rsidR="00AC2C2A" w:rsidRPr="00CE1562" w:rsidRDefault="00E94479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est_delete_course_</w:t>
            </w:r>
            <w:proofErr w:type="gramStart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grade(</w:t>
            </w:r>
            <w:proofErr w:type="gramEnd"/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)</w:t>
            </w:r>
          </w:p>
        </w:tc>
      </w:tr>
      <w:tr w:rsidR="00C55BE0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Proposal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嘗試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刪除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一筆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成績</w:t>
            </w:r>
          </w:p>
        </w:tc>
      </w:tr>
      <w:tr w:rsidR="00C55BE0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nput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I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n</w:t>
            </w:r>
            <w:r w:rsidRPr="00CE1562">
              <w:rPr>
                <w:rFonts w:ascii="Heiti SC Medium" w:eastAsia="Heiti SC Medium" w:hAnsi="Heiti SC Medium" w:cs="新細明體"/>
                <w:color w:val="000000" w:themeColor="text1"/>
                <w:sz w:val="21"/>
              </w:rPr>
              <w:t>put_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lesson_id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=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”</w:t>
            </w:r>
            <w:r w:rsidRPr="00CE1562">
              <w:rPr>
                <w:color w:val="000000" w:themeColor="text1"/>
                <w:sz w:val="21"/>
              </w:rPr>
              <w:t xml:space="preserve"> 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L-004-000”</w:t>
            </w:r>
          </w:p>
        </w:tc>
      </w:tr>
      <w:tr w:rsidR="00C55BE0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E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xpected Output</w:t>
            </w:r>
          </w:p>
        </w:tc>
        <w:tc>
          <w:tcPr>
            <w:tcW w:w="7087" w:type="dxa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成功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刪除</w:t>
            </w: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一筆</w:t>
            </w:r>
            <w:r w:rsidRPr="00CE1562">
              <w:rPr>
                <w:rFonts w:ascii="Heiti SC Medium" w:eastAsia="Heiti SC Medium" w:hAnsi="Heiti SC Medium" w:cs="新細明體" w:hint="eastAsia"/>
                <w:color w:val="000000" w:themeColor="text1"/>
                <w:sz w:val="21"/>
              </w:rPr>
              <w:t>成績</w:t>
            </w:r>
          </w:p>
        </w:tc>
      </w:tr>
      <w:tr w:rsidR="00C55BE0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R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eal Output</w:t>
            </w:r>
          </w:p>
        </w:tc>
        <w:tc>
          <w:tcPr>
            <w:tcW w:w="7087" w:type="dxa"/>
            <w:vAlign w:val="center"/>
          </w:tcPr>
          <w:p w:rsidR="00AC2C2A" w:rsidRPr="00CE1562" w:rsidRDefault="00C55BE0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Success</w:t>
            </w:r>
          </w:p>
        </w:tc>
      </w:tr>
      <w:tr w:rsidR="00C55BE0" w:rsidRPr="00CE1562" w:rsidTr="00144AAC">
        <w:trPr>
          <w:trHeight w:val="510"/>
          <w:jc w:val="center"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:rsidR="00AC2C2A" w:rsidRPr="00CE1562" w:rsidRDefault="00AC2C2A" w:rsidP="00144AAC">
            <w:pPr>
              <w:jc w:val="both"/>
              <w:rPr>
                <w:rFonts w:ascii="Heiti SC Medium" w:eastAsia="Heiti SC Medium" w:hAnsi="Heiti SC Medium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T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est Result</w:t>
            </w:r>
          </w:p>
        </w:tc>
        <w:tc>
          <w:tcPr>
            <w:tcW w:w="7087" w:type="dxa"/>
            <w:vAlign w:val="center"/>
          </w:tcPr>
          <w:p w:rsidR="00AC2C2A" w:rsidRPr="00CE1562" w:rsidRDefault="00C55BE0" w:rsidP="00144AAC">
            <w:pPr>
              <w:jc w:val="both"/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</w:pPr>
            <w:r w:rsidRPr="00CE1562">
              <w:rPr>
                <w:rFonts w:ascii="Heiti SC Medium" w:eastAsia="Heiti SC Medium" w:hAnsi="Heiti SC Medium" w:hint="eastAsia"/>
                <w:color w:val="000000" w:themeColor="text1"/>
                <w:sz w:val="21"/>
              </w:rPr>
              <w:t>P</w:t>
            </w:r>
            <w:r w:rsidRPr="00CE1562">
              <w:rPr>
                <w:rFonts w:ascii="Heiti SC Medium" w:eastAsia="Heiti SC Medium" w:hAnsi="Heiti SC Medium"/>
                <w:color w:val="000000" w:themeColor="text1"/>
                <w:sz w:val="21"/>
              </w:rPr>
              <w:t>ASS</w:t>
            </w:r>
          </w:p>
        </w:tc>
      </w:tr>
    </w:tbl>
    <w:p w:rsidR="00437358" w:rsidRDefault="00437358" w:rsidP="00AC2C2A">
      <w:pPr>
        <w:spacing w:line="360" w:lineRule="auto"/>
        <w:rPr>
          <w:rFonts w:ascii="Heiti SC Medium" w:eastAsia="Heiti SC Medium" w:hAnsi="Heiti SC Medium"/>
          <w:color w:val="000000" w:themeColor="text1"/>
          <w:sz w:val="22"/>
        </w:rPr>
      </w:pPr>
    </w:p>
    <w:p w:rsidR="00AC2C2A" w:rsidRPr="00CE1562" w:rsidRDefault="00437358" w:rsidP="00437358">
      <w:pPr>
        <w:rPr>
          <w:rFonts w:ascii="Heiti SC Medium" w:eastAsia="Heiti SC Medium" w:hAnsi="Heiti SC Medium" w:hint="eastAsia"/>
          <w:color w:val="000000" w:themeColor="text1"/>
          <w:sz w:val="22"/>
        </w:rPr>
      </w:pPr>
      <w:r>
        <w:rPr>
          <w:rFonts w:ascii="Heiti SC Medium" w:eastAsia="Heiti SC Medium" w:hAnsi="Heiti SC Medium"/>
          <w:color w:val="000000" w:themeColor="text1"/>
          <w:sz w:val="22"/>
        </w:rPr>
        <w:br w:type="page"/>
      </w:r>
    </w:p>
    <w:tbl>
      <w:tblPr>
        <w:tblStyle w:val="af0"/>
        <w:tblW w:w="115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56"/>
        <w:gridCol w:w="9"/>
      </w:tblGrid>
      <w:tr w:rsidR="00C55BE0" w:rsidRPr="00AC3548" w:rsidTr="00280535">
        <w:trPr>
          <w:gridAfter w:val="1"/>
          <w:wAfter w:w="9" w:type="dxa"/>
          <w:jc w:val="center"/>
        </w:trPr>
        <w:tc>
          <w:tcPr>
            <w:tcW w:w="11556" w:type="dxa"/>
            <w:vAlign w:val="center"/>
          </w:tcPr>
          <w:p w:rsidR="00C55BE0" w:rsidRPr="00AC3548" w:rsidRDefault="00C55BE0" w:rsidP="00C55BE0">
            <w:pPr>
              <w:spacing w:line="360" w:lineRule="auto"/>
              <w:jc w:val="center"/>
              <w:rPr>
                <w:rFonts w:ascii="Heiti SC Medium" w:eastAsia="Heiti SC Medium" w:hAnsi="Heiti SC Medium" w:hint="eastAsia"/>
                <w:b/>
                <w:color w:val="000000" w:themeColor="text1"/>
              </w:rPr>
            </w:pPr>
            <w:r w:rsidRPr="00AC3548">
              <w:rPr>
                <w:rFonts w:ascii="Heiti SC Medium" w:eastAsia="Heiti SC Medium" w:hAnsi="Heiti SC Medium" w:hint="eastAsia"/>
                <w:b/>
                <w:color w:val="000000" w:themeColor="text1"/>
              </w:rPr>
              <w:lastRenderedPageBreak/>
              <w:t>F</w:t>
            </w:r>
            <w:r w:rsidRPr="00AC3548">
              <w:rPr>
                <w:rFonts w:ascii="Heiti SC Medium" w:eastAsia="Heiti SC Medium" w:hAnsi="Heiti SC Medium"/>
                <w:b/>
                <w:color w:val="000000" w:themeColor="text1"/>
              </w:rPr>
              <w:t xml:space="preserve">lask-Testing </w:t>
            </w:r>
            <w:r w:rsidRPr="00AC3548">
              <w:rPr>
                <w:rFonts w:ascii="Heiti SC Medium" w:eastAsia="Heiti SC Medium" w:hAnsi="Heiti SC Medium" w:hint="eastAsia"/>
                <w:b/>
                <w:color w:val="000000" w:themeColor="text1"/>
              </w:rPr>
              <w:t>結果截圖</w:t>
            </w:r>
          </w:p>
        </w:tc>
      </w:tr>
      <w:tr w:rsidR="00A66161" w:rsidRPr="00AC3548" w:rsidTr="00280535">
        <w:trPr>
          <w:gridAfter w:val="1"/>
          <w:wAfter w:w="9" w:type="dxa"/>
          <w:jc w:val="center"/>
        </w:trPr>
        <w:tc>
          <w:tcPr>
            <w:tcW w:w="11556" w:type="dxa"/>
            <w:vAlign w:val="center"/>
          </w:tcPr>
          <w:p w:rsidR="00A66161" w:rsidRPr="00AC3548" w:rsidRDefault="00A66161" w:rsidP="00C55BE0">
            <w:pPr>
              <w:spacing w:line="360" w:lineRule="auto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C3548">
              <w:rPr>
                <w:rFonts w:ascii="Heiti SC Medium" w:eastAsia="Heiti SC Medium" w:hAnsi="Heiti SC Medium" w:hint="eastAsia"/>
                <w:color w:val="000000" w:themeColor="text1"/>
              </w:rPr>
              <w:t>l</w:t>
            </w:r>
            <w:r w:rsidRPr="00AC3548">
              <w:rPr>
                <w:rFonts w:ascii="Heiti SC Medium" w:eastAsia="Heiti SC Medium" w:hAnsi="Heiti SC Medium"/>
                <w:color w:val="000000" w:themeColor="text1"/>
              </w:rPr>
              <w:t>ogin</w:t>
            </w:r>
            <w:r w:rsidR="00D75316" w:rsidRPr="00AC3548">
              <w:rPr>
                <w:rFonts w:ascii="Heiti SC Medium" w:eastAsia="Heiti SC Medium" w:hAnsi="Heiti SC Medium" w:hint="eastAsia"/>
                <w:color w:val="000000" w:themeColor="text1"/>
              </w:rPr>
              <w:t>模組</w:t>
            </w:r>
          </w:p>
        </w:tc>
      </w:tr>
      <w:tr w:rsidR="00A66161" w:rsidRPr="00AC3548" w:rsidTr="00280535">
        <w:trPr>
          <w:gridAfter w:val="1"/>
          <w:wAfter w:w="9" w:type="dxa"/>
          <w:jc w:val="center"/>
        </w:trPr>
        <w:tc>
          <w:tcPr>
            <w:tcW w:w="11556" w:type="dxa"/>
            <w:vAlign w:val="center"/>
          </w:tcPr>
          <w:p w:rsidR="00A66161" w:rsidRPr="00AC3548" w:rsidRDefault="00A66161" w:rsidP="00C55BE0">
            <w:pPr>
              <w:spacing w:line="360" w:lineRule="auto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C3548">
              <w:rPr>
                <w:rFonts w:ascii="Heiti SC Medium" w:eastAsia="Heiti SC Medium" w:hAnsi="Heiti SC Medium" w:hint="eastAsia"/>
                <w:noProof/>
                <w:color w:val="000000" w:themeColor="text1"/>
              </w:rPr>
              <w:drawing>
                <wp:inline distT="0" distB="0" distL="0" distR="0">
                  <wp:extent cx="7200000" cy="861712"/>
                  <wp:effectExtent l="0" t="0" r="1270" b="190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in_api測試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0" cy="861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BE0" w:rsidRPr="00AC3548" w:rsidTr="00280535">
        <w:trPr>
          <w:gridAfter w:val="1"/>
          <w:wAfter w:w="9" w:type="dxa"/>
          <w:jc w:val="center"/>
        </w:trPr>
        <w:tc>
          <w:tcPr>
            <w:tcW w:w="11556" w:type="dxa"/>
            <w:vAlign w:val="center"/>
          </w:tcPr>
          <w:p w:rsidR="00C55BE0" w:rsidRPr="00AC3548" w:rsidRDefault="00C55BE0" w:rsidP="00280535">
            <w:pPr>
              <w:spacing w:line="360" w:lineRule="auto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C3548">
              <w:rPr>
                <w:rFonts w:ascii="Heiti SC Medium" w:eastAsia="Heiti SC Medium" w:hAnsi="Heiti SC Medium"/>
                <w:color w:val="000000" w:themeColor="text1"/>
              </w:rPr>
              <w:t>cram school</w:t>
            </w:r>
            <w:r w:rsidR="00D75316" w:rsidRPr="00AC3548">
              <w:rPr>
                <w:rFonts w:ascii="Heiti SC Medium" w:eastAsia="Heiti SC Medium" w:hAnsi="Heiti SC Medium" w:hint="eastAsia"/>
                <w:color w:val="000000" w:themeColor="text1"/>
              </w:rPr>
              <w:t>端</w:t>
            </w:r>
            <w:r w:rsidR="00280535">
              <w:rPr>
                <w:rFonts w:ascii="Heiti SC Medium" w:eastAsia="Heiti SC Medium" w:hAnsi="Heiti SC Medium" w:hint="eastAsia"/>
                <w:color w:val="000000" w:themeColor="text1"/>
              </w:rPr>
              <w:t>測試結果節圖（其中之一）</w:t>
            </w:r>
          </w:p>
        </w:tc>
      </w:tr>
      <w:tr w:rsidR="00C55BE0" w:rsidRPr="00AC3548" w:rsidTr="00280535">
        <w:trPr>
          <w:jc w:val="center"/>
        </w:trPr>
        <w:tc>
          <w:tcPr>
            <w:tcW w:w="11565" w:type="dxa"/>
            <w:gridSpan w:val="2"/>
            <w:vAlign w:val="center"/>
          </w:tcPr>
          <w:p w:rsidR="00C55BE0" w:rsidRPr="00AC3548" w:rsidRDefault="00280535" w:rsidP="00C55BE0">
            <w:pPr>
              <w:spacing w:line="360" w:lineRule="auto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noProof/>
                <w:color w:val="000000" w:themeColor="text1"/>
              </w:rPr>
              <w:drawing>
                <wp:inline distT="0" distB="0" distL="0" distR="0">
                  <wp:extent cx="7200000" cy="2090165"/>
                  <wp:effectExtent l="0" t="0" r="1270" b="571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0" cy="209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BE0" w:rsidRPr="00AC3548" w:rsidTr="00280535">
        <w:trPr>
          <w:gridAfter w:val="1"/>
          <w:wAfter w:w="9" w:type="dxa"/>
          <w:jc w:val="center"/>
        </w:trPr>
        <w:tc>
          <w:tcPr>
            <w:tcW w:w="11556" w:type="dxa"/>
            <w:vAlign w:val="center"/>
          </w:tcPr>
          <w:p w:rsidR="00C55BE0" w:rsidRPr="00AC3548" w:rsidRDefault="00C55BE0" w:rsidP="00C55BE0">
            <w:pPr>
              <w:spacing w:line="360" w:lineRule="auto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C3548">
              <w:rPr>
                <w:rFonts w:ascii="Heiti SC Medium" w:eastAsia="Heiti SC Medium" w:hAnsi="Heiti SC Medium" w:hint="eastAsia"/>
                <w:color w:val="000000" w:themeColor="text1"/>
              </w:rPr>
              <w:t>t</w:t>
            </w:r>
            <w:r w:rsidRPr="00AC3548">
              <w:rPr>
                <w:rFonts w:ascii="Heiti SC Medium" w:eastAsia="Heiti SC Medium" w:hAnsi="Heiti SC Medium"/>
                <w:color w:val="000000" w:themeColor="text1"/>
              </w:rPr>
              <w:t>eacher</w:t>
            </w:r>
            <w:r w:rsidR="00D75316" w:rsidRPr="00AC3548">
              <w:rPr>
                <w:rFonts w:ascii="Heiti SC Medium" w:eastAsia="Heiti SC Medium" w:hAnsi="Heiti SC Medium" w:hint="eastAsia"/>
                <w:color w:val="000000" w:themeColor="text1"/>
              </w:rPr>
              <w:t>端各個單元</w:t>
            </w:r>
          </w:p>
        </w:tc>
      </w:tr>
      <w:tr w:rsidR="00C55BE0" w:rsidRPr="00AC3548" w:rsidTr="00280535">
        <w:trPr>
          <w:gridAfter w:val="1"/>
          <w:wAfter w:w="9" w:type="dxa"/>
          <w:jc w:val="center"/>
        </w:trPr>
        <w:tc>
          <w:tcPr>
            <w:tcW w:w="11556" w:type="dxa"/>
            <w:vAlign w:val="center"/>
          </w:tcPr>
          <w:p w:rsidR="00C55BE0" w:rsidRPr="00AC3548" w:rsidRDefault="00437358" w:rsidP="00C55BE0">
            <w:pPr>
              <w:spacing w:line="360" w:lineRule="auto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noProof/>
                <w:color w:val="000000" w:themeColor="text1"/>
              </w:rPr>
              <w:drawing>
                <wp:inline distT="0" distB="0" distL="0" distR="0">
                  <wp:extent cx="7200000" cy="2121202"/>
                  <wp:effectExtent l="0" t="0" r="127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eacher_api測試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0" cy="2121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BE0" w:rsidRPr="00AC3548" w:rsidTr="00280535">
        <w:trPr>
          <w:gridAfter w:val="1"/>
          <w:wAfter w:w="9" w:type="dxa"/>
          <w:jc w:val="center"/>
        </w:trPr>
        <w:tc>
          <w:tcPr>
            <w:tcW w:w="11556" w:type="dxa"/>
            <w:vAlign w:val="center"/>
          </w:tcPr>
          <w:p w:rsidR="00C55BE0" w:rsidRPr="00AC3548" w:rsidRDefault="00C55BE0" w:rsidP="00C55BE0">
            <w:pPr>
              <w:spacing w:line="360" w:lineRule="auto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C3548">
              <w:rPr>
                <w:rFonts w:ascii="Heiti SC Medium" w:eastAsia="Heiti SC Medium" w:hAnsi="Heiti SC Medium" w:hint="eastAsia"/>
                <w:color w:val="000000" w:themeColor="text1"/>
              </w:rPr>
              <w:t>s</w:t>
            </w:r>
            <w:r w:rsidRPr="00AC3548">
              <w:rPr>
                <w:rFonts w:ascii="Heiti SC Medium" w:eastAsia="Heiti SC Medium" w:hAnsi="Heiti SC Medium"/>
                <w:color w:val="000000" w:themeColor="text1"/>
              </w:rPr>
              <w:t>tudent</w:t>
            </w:r>
            <w:r w:rsidR="00D75316" w:rsidRPr="00AC3548">
              <w:rPr>
                <w:rFonts w:ascii="Heiti SC Medium" w:eastAsia="Heiti SC Medium" w:hAnsi="Heiti SC Medium" w:hint="eastAsia"/>
                <w:color w:val="000000" w:themeColor="text1"/>
              </w:rPr>
              <w:t>端各個單元</w:t>
            </w:r>
          </w:p>
        </w:tc>
      </w:tr>
      <w:tr w:rsidR="00C55BE0" w:rsidTr="00280535">
        <w:trPr>
          <w:gridAfter w:val="1"/>
          <w:wAfter w:w="9" w:type="dxa"/>
          <w:jc w:val="center"/>
        </w:trPr>
        <w:tc>
          <w:tcPr>
            <w:tcW w:w="11556" w:type="dxa"/>
            <w:vAlign w:val="center"/>
          </w:tcPr>
          <w:p w:rsidR="00C55BE0" w:rsidRDefault="00437358" w:rsidP="00C55BE0">
            <w:pPr>
              <w:spacing w:line="360" w:lineRule="auto"/>
              <w:jc w:val="center"/>
              <w:rPr>
                <w:rFonts w:ascii="Heiti SC Medium" w:eastAsia="Heiti SC Medium" w:hAnsi="Heiti SC Medium" w:hint="eastAsia"/>
                <w:color w:val="000000" w:themeColor="text1"/>
                <w:sz w:val="28"/>
              </w:rPr>
            </w:pPr>
            <w:r>
              <w:rPr>
                <w:rFonts w:ascii="Heiti SC Medium" w:eastAsia="Heiti SC Medium" w:hAnsi="Heiti SC Medium" w:hint="eastAsia"/>
                <w:noProof/>
                <w:color w:val="000000" w:themeColor="text1"/>
                <w:sz w:val="28"/>
              </w:rPr>
              <w:drawing>
                <wp:inline distT="0" distB="0" distL="0" distR="0">
                  <wp:extent cx="7200000" cy="1192513"/>
                  <wp:effectExtent l="0" t="0" r="1270" b="190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tudent_api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0" cy="119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EAA" w:rsidRDefault="00C80EAA" w:rsidP="00AC2C2A">
      <w:pPr>
        <w:spacing w:line="360" w:lineRule="auto"/>
        <w:rPr>
          <w:rFonts w:ascii="Heiti SC Medium" w:eastAsia="Heiti SC Medium" w:hAnsi="Heiti SC Medium"/>
          <w:color w:val="000000" w:themeColor="text1"/>
          <w:sz w:val="28"/>
        </w:rPr>
      </w:pPr>
    </w:p>
    <w:p w:rsidR="00C55BE0" w:rsidRPr="00AC2C2A" w:rsidRDefault="00C80EAA" w:rsidP="00C80EAA">
      <w:pPr>
        <w:rPr>
          <w:rFonts w:ascii="Heiti SC Medium" w:eastAsia="Heiti SC Medium" w:hAnsi="Heiti SC Medium" w:hint="eastAsia"/>
          <w:color w:val="000000" w:themeColor="text1"/>
          <w:sz w:val="28"/>
        </w:rPr>
      </w:pPr>
      <w:r>
        <w:rPr>
          <w:rFonts w:ascii="Heiti SC Medium" w:eastAsia="Heiti SC Medium" w:hAnsi="Heiti SC Medium"/>
          <w:color w:val="000000" w:themeColor="text1"/>
          <w:sz w:val="28"/>
        </w:rPr>
        <w:br w:type="page"/>
      </w:r>
    </w:p>
    <w:p w:rsidR="00E632CF" w:rsidRDefault="0090342A" w:rsidP="00E632CF">
      <w:pPr>
        <w:pStyle w:val="ae"/>
        <w:numPr>
          <w:ilvl w:val="1"/>
          <w:numId w:val="1"/>
        </w:numPr>
        <w:spacing w:line="360" w:lineRule="auto"/>
        <w:rPr>
          <w:rFonts w:ascii="Heiti SC Medium" w:eastAsia="Heiti SC Medium" w:hAnsi="Heiti SC Medium"/>
          <w:color w:val="000000" w:themeColor="text1"/>
          <w:sz w:val="28"/>
        </w:rPr>
      </w:pPr>
      <w:r w:rsidRPr="0090342A">
        <w:rPr>
          <w:rFonts w:ascii="Heiti SC Medium" w:eastAsia="Heiti SC Medium" w:hAnsi="Heiti SC Medium" w:hint="eastAsia"/>
          <w:color w:val="000000" w:themeColor="text1"/>
          <w:sz w:val="28"/>
        </w:rPr>
        <w:lastRenderedPageBreak/>
        <w:t>系統測試</w:t>
      </w:r>
      <w:r>
        <w:rPr>
          <w:rFonts w:ascii="Heiti SC Medium" w:eastAsia="Heiti SC Medium" w:hAnsi="Heiti SC Medium" w:hint="eastAsia"/>
          <w:color w:val="000000" w:themeColor="text1"/>
          <w:sz w:val="28"/>
        </w:rPr>
        <w:t>(</w:t>
      </w:r>
      <w:r>
        <w:rPr>
          <w:rFonts w:ascii="Heiti SC Medium" w:eastAsia="Heiti SC Medium" w:hAnsi="Heiti SC Medium"/>
          <w:color w:val="000000" w:themeColor="text1"/>
          <w:sz w:val="28"/>
        </w:rPr>
        <w:t>System Test)</w:t>
      </w:r>
    </w:p>
    <w:p w:rsidR="00E632CF" w:rsidRPr="00E632CF" w:rsidRDefault="00E632CF" w:rsidP="00E632CF">
      <w:pPr>
        <w:pStyle w:val="ae"/>
        <w:numPr>
          <w:ilvl w:val="0"/>
          <w:numId w:val="8"/>
        </w:numPr>
        <w:spacing w:line="360" w:lineRule="auto"/>
        <w:rPr>
          <w:rFonts w:ascii="Heiti SC Medium" w:eastAsia="Heiti SC Medium" w:hAnsi="Heiti SC Medium" w:hint="eastAsia"/>
          <w:color w:val="000000" w:themeColor="text1"/>
        </w:rPr>
      </w:pPr>
      <w:r w:rsidRPr="00E632CF">
        <w:rPr>
          <w:rFonts w:ascii="Heiti SC Medium" w:eastAsia="Heiti SC Medium" w:hAnsi="Heiti SC Medium" w:hint="eastAsia"/>
          <w:color w:val="000000" w:themeColor="text1"/>
        </w:rPr>
        <w:t>補習班端</w:t>
      </w:r>
    </w:p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FA0EFB" w:rsidRPr="00FA0EFB" w:rsidTr="00FA0EFB">
        <w:trPr>
          <w:jc w:val="center"/>
        </w:trPr>
        <w:tc>
          <w:tcPr>
            <w:tcW w:w="2405" w:type="dxa"/>
            <w:shd w:val="clear" w:color="auto" w:fill="E2EFD9" w:themeFill="accent6" w:themeFillTint="33"/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</w:tcPr>
          <w:p w:rsidR="00FA0EFB" w:rsidRPr="00FA0EFB" w:rsidRDefault="008F2255" w:rsidP="00FA0EFB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S-STC-001</w:t>
            </w:r>
          </w:p>
        </w:tc>
      </w:tr>
      <w:tr w:rsidR="00FA0EFB" w:rsidRPr="00FA0EFB" w:rsidTr="00FA0EFB">
        <w:trPr>
          <w:jc w:val="center"/>
        </w:trPr>
        <w:tc>
          <w:tcPr>
            <w:tcW w:w="2405" w:type="dxa"/>
            <w:shd w:val="clear" w:color="auto" w:fill="E2EFD9" w:themeFill="accent6" w:themeFillTint="33"/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補習班登入系統功能測試</w:t>
            </w:r>
          </w:p>
        </w:tc>
      </w:tr>
      <w:tr w:rsidR="00FA0EFB" w:rsidRPr="00FA0EFB" w:rsidTr="00FA0EFB">
        <w:trPr>
          <w:jc w:val="center"/>
        </w:trPr>
        <w:tc>
          <w:tcPr>
            <w:tcW w:w="2405" w:type="dxa"/>
            <w:shd w:val="clear" w:color="auto" w:fill="E2EFD9" w:themeFill="accent6" w:themeFillTint="33"/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login</w:t>
            </w:r>
          </w:p>
        </w:tc>
      </w:tr>
      <w:tr w:rsidR="00FA0EFB" w:rsidRPr="00FA0EFB" w:rsidTr="00FA0EFB">
        <w:trPr>
          <w:jc w:val="center"/>
        </w:trPr>
        <w:tc>
          <w:tcPr>
            <w:tcW w:w="2405" w:type="dxa"/>
            <w:shd w:val="clear" w:color="auto" w:fill="E2EFD9" w:themeFill="accent6" w:themeFillTint="33"/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FA0EFB" w:rsidRPr="00FA0EFB" w:rsidTr="00FA0EFB">
        <w:trPr>
          <w:jc w:val="center"/>
        </w:trPr>
        <w:tc>
          <w:tcPr>
            <w:tcW w:w="2405" w:type="dxa"/>
            <w:shd w:val="clear" w:color="auto" w:fill="E2EFD9" w:themeFill="accent6" w:themeFillTint="33"/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1</w:t>
            </w:r>
          </w:p>
        </w:tc>
      </w:tr>
      <w:tr w:rsidR="00FA0EFB" w:rsidRPr="00FA0EFB" w:rsidTr="00FA0EFB">
        <w:trPr>
          <w:jc w:val="center"/>
        </w:trPr>
        <w:tc>
          <w:tcPr>
            <w:tcW w:w="2405" w:type="dxa"/>
            <w:shd w:val="clear" w:color="auto" w:fill="E2EFD9" w:themeFill="accent6" w:themeFillTint="33"/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</w:tcPr>
          <w:p w:rsidR="00FA0EFB" w:rsidRPr="00FA0EFB" w:rsidRDefault="00FA0EFB" w:rsidP="00FA0EFB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 w:cs="微軟正黑體" w:hint="eastAsia"/>
                <w:color w:val="000000"/>
              </w:rPr>
              <w:t>輸入帳號</w:t>
            </w:r>
            <w:r w:rsidRPr="00FA0EFB">
              <w:rPr>
                <w:rFonts w:ascii="微軟正黑體" w:eastAsia="微軟正黑體" w:hAnsi="微軟正黑體" w:cs="Calibri"/>
                <w:color w:val="000000"/>
              </w:rPr>
              <w:t>(</w:t>
            </w:r>
            <w:r w:rsidRPr="00FA0EFB">
              <w:rPr>
                <w:rFonts w:ascii="微軟正黑體" w:eastAsia="微軟正黑體" w:hAnsi="微軟正黑體"/>
              </w:rPr>
              <w:t>handsomeboy</w:t>
            </w:r>
            <w:r w:rsidRPr="00FA0EFB">
              <w:rPr>
                <w:rFonts w:ascii="微軟正黑體" w:eastAsia="微軟正黑體" w:hAnsi="微軟正黑體" w:cs="Calibri"/>
                <w:color w:val="000000"/>
              </w:rPr>
              <w:t>)</w:t>
            </w:r>
          </w:p>
          <w:p w:rsidR="00FA0EFB" w:rsidRPr="00FA0EFB" w:rsidRDefault="00FA0EFB" w:rsidP="00FA0EFB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 w:cs="微軟正黑體" w:hint="eastAsia"/>
                <w:color w:val="000000"/>
              </w:rPr>
              <w:t>輸入密碼</w:t>
            </w:r>
            <w:r w:rsidRPr="00FA0EFB">
              <w:rPr>
                <w:rFonts w:ascii="微軟正黑體" w:eastAsia="微軟正黑體" w:hAnsi="微軟正黑體" w:cs="Calibri"/>
                <w:color w:val="000000"/>
              </w:rPr>
              <w:t>(</w:t>
            </w:r>
            <w:r w:rsidRPr="00FA0EFB">
              <w:rPr>
                <w:rFonts w:ascii="微軟正黑體" w:eastAsia="微軟正黑體" w:hAnsi="微軟正黑體"/>
              </w:rPr>
              <w:t>beautifulgirl</w:t>
            </w:r>
            <w:r w:rsidRPr="00FA0EFB">
              <w:rPr>
                <w:rFonts w:ascii="微軟正黑體" w:eastAsia="微軟正黑體" w:hAnsi="微軟正黑體" w:cs="Calibri"/>
                <w:color w:val="000000"/>
              </w:rPr>
              <w:t>)</w:t>
            </w:r>
          </w:p>
          <w:p w:rsidR="00FA0EFB" w:rsidRPr="00FA0EFB" w:rsidRDefault="00FA0EFB" w:rsidP="00FA0EFB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微軟正黑體" w:eastAsia="微軟正黑體" w:hAnsi="微軟正黑體"/>
                <w:color w:val="000000"/>
              </w:rPr>
            </w:pPr>
            <w:r w:rsidRPr="00FA0EFB">
              <w:rPr>
                <w:rFonts w:ascii="微軟正黑體" w:eastAsia="微軟正黑體" w:hAnsi="微軟正黑體" w:cs="微軟正黑體" w:hint="eastAsia"/>
                <w:color w:val="000000"/>
              </w:rPr>
              <w:t>點選登入</w:t>
            </w:r>
          </w:p>
        </w:tc>
      </w:tr>
      <w:tr w:rsidR="00FA0EFB" w:rsidRPr="00FA0EFB" w:rsidTr="00FA0EFB">
        <w:trPr>
          <w:jc w:val="center"/>
        </w:trPr>
        <w:tc>
          <w:tcPr>
            <w:tcW w:w="2405" w:type="dxa"/>
            <w:shd w:val="clear" w:color="auto" w:fill="E2EFD9" w:themeFill="accent6" w:themeFillTint="33"/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進入補習班首頁</w:t>
            </w:r>
          </w:p>
        </w:tc>
      </w:tr>
      <w:tr w:rsidR="00FA0EFB" w:rsidRPr="00FA0EFB" w:rsidTr="00FA0EFB">
        <w:trPr>
          <w:jc w:val="center"/>
        </w:trPr>
        <w:tc>
          <w:tcPr>
            <w:tcW w:w="2405" w:type="dxa"/>
            <w:shd w:val="clear" w:color="auto" w:fill="E2EFD9" w:themeFill="accent6" w:themeFillTint="33"/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Clear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FA0EFB">
              <w:rPr>
                <w:rFonts w:ascii="微軟正黑體" w:eastAsia="微軟正黑體" w:hAnsi="微軟正黑體"/>
              </w:rPr>
              <w:t>up</w:t>
            </w:r>
          </w:p>
        </w:tc>
        <w:tc>
          <w:tcPr>
            <w:tcW w:w="5891" w:type="dxa"/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937574" w:rsidRDefault="00937574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FA0EFB" w:rsidTr="00FA0EFB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FB" w:rsidRPr="00FA0EFB" w:rsidRDefault="008F2255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002</w:t>
            </w:r>
          </w:p>
        </w:tc>
      </w:tr>
      <w:tr w:rsidR="00FA0EFB" w:rsidTr="00FA0EFB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補習班課程搜尋功能測試</w:t>
            </w:r>
          </w:p>
        </w:tc>
      </w:tr>
      <w:tr w:rsidR="00FA0EFB" w:rsidTr="00FA0EFB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Cramschool課程頁面</w:t>
            </w:r>
          </w:p>
        </w:tc>
      </w:tr>
      <w:tr w:rsidR="00FA0EFB" w:rsidTr="00FA0EFB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FA0EFB" w:rsidTr="00FA0EFB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1</w:t>
            </w:r>
          </w:p>
        </w:tc>
      </w:tr>
      <w:tr w:rsidR="00FA0EFB" w:rsidTr="00FA0EFB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1.點選搜尋框</w:t>
            </w:r>
          </w:p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2.輸入欲搜尋的課程名稱</w:t>
            </w:r>
          </w:p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3.按下搜尋按鈕</w:t>
            </w:r>
          </w:p>
        </w:tc>
      </w:tr>
      <w:tr w:rsidR="00FA0EFB" w:rsidTr="00FA0EFB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顯示搜尋結果</w:t>
            </w:r>
          </w:p>
        </w:tc>
      </w:tr>
      <w:tr w:rsidR="00FA0EFB" w:rsidTr="00FA0EFB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Clear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FA0EFB">
              <w:rPr>
                <w:rFonts w:ascii="微軟正黑體" w:eastAsia="微軟正黑體" w:hAnsi="微軟正黑體"/>
              </w:rPr>
              <w:t>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EFB" w:rsidRPr="00FA0EFB" w:rsidRDefault="00FA0EFB" w:rsidP="00FA0EFB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FA0EFB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937574" w:rsidRDefault="00937574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8F2255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003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補習班顯示全部課程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Cramschool課程頁面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lastRenderedPageBreak/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1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1.點擊「顯示全部」按鈕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顯示所有課程的資料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Clear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937574">
              <w:rPr>
                <w:rFonts w:ascii="微軟正黑體" w:eastAsia="微軟正黑體" w:hAnsi="微軟正黑體"/>
              </w:rPr>
              <w:t>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937574" w:rsidRDefault="00937574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8F2255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004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補習班查看學生名單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Cramschool課程頁面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1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點擊某個課程的點我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跳出表單顯示該課程的學生名單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Clear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937574">
              <w:rPr>
                <w:rFonts w:ascii="微軟正黑體" w:eastAsia="微軟正黑體" w:hAnsi="微軟正黑體"/>
              </w:rPr>
              <w:t>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937574" w:rsidRDefault="00937574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8F2255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005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補習班新增課程資訊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Cramschool課程頁面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1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點擊新增按鈕</w:t>
            </w:r>
          </w:p>
          <w:p w:rsidR="00937574" w:rsidRPr="00937574" w:rsidRDefault="00937574" w:rsidP="0093757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輸入課程名稱、開始日期、星期幾、開始時間、結束時間、教室、課程summary</w:t>
            </w:r>
          </w:p>
          <w:p w:rsidR="00937574" w:rsidRPr="00937574" w:rsidRDefault="00937574" w:rsidP="0093757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點選submit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新增一筆課程，並且顯示在course的頁面中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Clear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937574">
              <w:rPr>
                <w:rFonts w:ascii="微軟正黑體" w:eastAsia="微軟正黑體" w:hAnsi="微軟正黑體"/>
              </w:rPr>
              <w:t>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937574" w:rsidRDefault="00937574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8F2255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006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補習班編輯課程資訊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Cramschool課程頁面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lastRenderedPageBreak/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1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點擊某個課程的編輯按鈕</w:t>
            </w:r>
          </w:p>
          <w:p w:rsidR="00937574" w:rsidRPr="00937574" w:rsidRDefault="00937574" w:rsidP="00937574">
            <w:pPr>
              <w:widowControl w:val="0"/>
              <w:numPr>
                <w:ilvl w:val="0"/>
                <w:numId w:val="12"/>
              </w:numPr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可修改課程名稱、開始日期、星期幾、開始時間、結束時間、教室、課程summary</w:t>
            </w:r>
          </w:p>
          <w:p w:rsidR="00937574" w:rsidRPr="00937574" w:rsidRDefault="00937574" w:rsidP="0093757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點選submit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編輯課程資訊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Clear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937574">
              <w:rPr>
                <w:rFonts w:ascii="微軟正黑體" w:eastAsia="微軟正黑體" w:hAnsi="微軟正黑體"/>
              </w:rPr>
              <w:t>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937574" w:rsidRDefault="00937574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8F2255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007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補習班刪除課程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Cram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937574">
              <w:rPr>
                <w:rFonts w:ascii="微軟正黑體" w:eastAsia="微軟正黑體" w:hAnsi="微軟正黑體"/>
              </w:rPr>
              <w:t>school課程頁面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1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點選刪除按鈕</w:t>
            </w:r>
          </w:p>
          <w:p w:rsidR="00937574" w:rsidRPr="00937574" w:rsidRDefault="00937574" w:rsidP="00937574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輸入欲刪除之課程ID</w:t>
            </w:r>
          </w:p>
          <w:p w:rsidR="00937574" w:rsidRPr="00937574" w:rsidRDefault="00937574" w:rsidP="00937574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點選submit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刪除課程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Clear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937574">
              <w:rPr>
                <w:rFonts w:ascii="微軟正黑體" w:eastAsia="微軟正黑體" w:hAnsi="微軟正黑體"/>
              </w:rPr>
              <w:t>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937574" w:rsidRDefault="00937574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8F2255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008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補習班到成員列表頁面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me</w:t>
            </w:r>
            <w:r>
              <w:rPr>
                <w:rFonts w:ascii="微軟正黑體" w:eastAsia="微軟正黑體" w:hAnsi="微軟正黑體"/>
              </w:rPr>
              <w:t>nu</w:t>
            </w:r>
            <w:r w:rsidRPr="00937574">
              <w:rPr>
                <w:rFonts w:ascii="微軟正黑體" w:eastAsia="微軟正黑體" w:hAnsi="微軟正黑體" w:hint="eastAsia"/>
              </w:rPr>
              <w:t xml:space="preserve"> </w:t>
            </w:r>
            <w:r w:rsidRPr="00937574">
              <w:rPr>
                <w:rFonts w:ascii="微軟正黑體" w:eastAsia="微軟正黑體" w:hAnsi="微軟正黑體"/>
              </w:rPr>
              <w:t>bar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1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頁面左上方的按鈕</w:t>
            </w:r>
          </w:p>
          <w:p w:rsidR="00937574" w:rsidRPr="00937574" w:rsidRDefault="00937574" w:rsidP="0093757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點選成員列表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跳到成員列表的頁面</w:t>
            </w:r>
          </w:p>
        </w:tc>
      </w:tr>
      <w:tr w:rsidR="00937574" w:rsidTr="00937574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Clear</w:t>
            </w:r>
            <w:r w:rsidR="00403115">
              <w:rPr>
                <w:rFonts w:ascii="微軟正黑體" w:eastAsia="微軟正黑體" w:hAnsi="微軟正黑體"/>
              </w:rPr>
              <w:t xml:space="preserve"> </w:t>
            </w:r>
            <w:r w:rsidRPr="00937574">
              <w:rPr>
                <w:rFonts w:ascii="微軟正黑體" w:eastAsia="微軟正黑體" w:hAnsi="微軟正黑體"/>
              </w:rPr>
              <w:t>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574" w:rsidRPr="00937574" w:rsidRDefault="00937574" w:rsidP="00937574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937574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403115" w:rsidRDefault="00403115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lastRenderedPageBreak/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8F225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009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補習班搜尋成員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Cramschool_staffstudent頁面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1.點選搜尋框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2.輸入欲搜尋的成員名稱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3.按下搜尋按鈕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呈現搜尋之結果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Clear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403115">
              <w:rPr>
                <w:rFonts w:ascii="微軟正黑體" w:eastAsia="微軟正黑體" w:hAnsi="微軟正黑體"/>
              </w:rPr>
              <w:t>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403115" w:rsidRDefault="00403115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8F225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010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補習班查看學生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Cramschool_staffstudent頁面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點選學生按鈕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頁面顯示所有學生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Clear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403115">
              <w:rPr>
                <w:rFonts w:ascii="微軟正黑體" w:eastAsia="微軟正黑體" w:hAnsi="微軟正黑體"/>
              </w:rPr>
              <w:t>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403115" w:rsidRDefault="00403115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8F225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011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補習班查看老師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Cramschool_staffstudent頁面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1. 點選老師按鈕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頁面顯示所有老師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Clear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403115">
              <w:rPr>
                <w:rFonts w:ascii="微軟正黑體" w:eastAsia="微軟正黑體" w:hAnsi="微軟正黑體"/>
              </w:rPr>
              <w:t>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403115" w:rsidRDefault="00403115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lastRenderedPageBreak/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8F225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012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補習班查看學生/老師課程清單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Cramschool_staffstudent頁面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widowControl w:val="0"/>
              <w:numPr>
                <w:ilvl w:val="0"/>
                <w:numId w:val="16"/>
              </w:numPr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點選某個成員的「點我」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顯示該成員的所有課程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Clear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403115">
              <w:rPr>
                <w:rFonts w:ascii="微軟正黑體" w:eastAsia="微軟正黑體" w:hAnsi="微軟正黑體"/>
              </w:rPr>
              <w:t>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403115" w:rsidRDefault="00403115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8F225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013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補習班新增成員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Cramschool_staffstudent頁面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1. 輸入名字、密碼、電話、email、身份、課程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2. 點選submit按鈕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新增成員、下方頁面更新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Clear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403115">
              <w:rPr>
                <w:rFonts w:ascii="微軟正黑體" w:eastAsia="微軟正黑體" w:hAnsi="微軟正黑體"/>
              </w:rPr>
              <w:t>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403115" w:rsidRDefault="00403115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8F225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014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補習班編輯成員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Teacher_communication_book頁面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可編輯名字、電話、email以及點選課程</w:t>
            </w:r>
          </w:p>
          <w:p w:rsidR="00403115" w:rsidRPr="00403115" w:rsidRDefault="00403115" w:rsidP="00403115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點選su</w:t>
            </w:r>
            <w:r w:rsidR="00E632CF">
              <w:rPr>
                <w:rFonts w:ascii="微軟正黑體" w:eastAsia="微軟正黑體" w:hAnsi="微軟正黑體"/>
              </w:rPr>
              <w:t>bm</w:t>
            </w:r>
            <w:r w:rsidRPr="00403115">
              <w:rPr>
                <w:rFonts w:ascii="微軟正黑體" w:eastAsia="微軟正黑體" w:hAnsi="微軟正黑體"/>
              </w:rPr>
              <w:t>it按鈕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編輯成員的資訊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Clear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 w:rsidRPr="00403115">
              <w:rPr>
                <w:rFonts w:ascii="微軟正黑體" w:eastAsia="微軟正黑體" w:hAnsi="微軟正黑體"/>
              </w:rPr>
              <w:t>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403115" w:rsidRDefault="00403115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lastRenderedPageBreak/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8F225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015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補習班刪除成員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Teacher_communication_book頁面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1. 點選刪除按鈕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bookmarkStart w:id="25" w:name="_cgqy5xllf0p7" w:colFirst="0" w:colLast="0"/>
            <w:bookmarkEnd w:id="25"/>
            <w:r w:rsidRPr="00403115">
              <w:rPr>
                <w:rFonts w:ascii="微軟正黑體" w:eastAsia="微軟正黑體" w:hAnsi="微軟正黑體"/>
              </w:rPr>
              <w:t>2. 輸入欲刪除之成員ID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bookmarkStart w:id="26" w:name="_ph7uqu836s9q" w:colFirst="0" w:colLast="0"/>
            <w:bookmarkEnd w:id="26"/>
            <w:r w:rsidRPr="00403115">
              <w:rPr>
                <w:rFonts w:ascii="微軟正黑體" w:eastAsia="微軟正黑體" w:hAnsi="微軟正黑體"/>
              </w:rPr>
              <w:t>3. 點選su</w:t>
            </w:r>
            <w:r w:rsidR="00E632CF">
              <w:rPr>
                <w:rFonts w:ascii="微軟正黑體" w:eastAsia="微軟正黑體" w:hAnsi="微軟正黑體"/>
              </w:rPr>
              <w:t>bm</w:t>
            </w:r>
            <w:r w:rsidRPr="00403115">
              <w:rPr>
                <w:rFonts w:ascii="微軟正黑體" w:eastAsia="微軟正黑體" w:hAnsi="微軟正黑體"/>
              </w:rPr>
              <w:t>it按鈕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刪除該成員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403115" w:rsidRDefault="00403115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8F225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016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補習班到出缺勤頁面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me</w:t>
            </w:r>
            <w:r w:rsidR="00E632CF">
              <w:rPr>
                <w:rFonts w:ascii="微軟正黑體" w:eastAsia="微軟正黑體" w:hAnsi="微軟正黑體"/>
              </w:rPr>
              <w:t>nu</w:t>
            </w:r>
            <w:r w:rsidRPr="00403115">
              <w:rPr>
                <w:rFonts w:ascii="微軟正黑體" w:eastAsia="微軟正黑體" w:hAnsi="微軟正黑體"/>
              </w:rPr>
              <w:t xml:space="preserve"> bar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1. 點選頁面左上方的按鈕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2. 點選出缺勤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跳到出缺勤的頁面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403115" w:rsidRDefault="00403115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8F225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017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補習班查詢某物學生某堂課的出缺勤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Cramschool_attendence頁面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1. 輸入姓名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2. 點選課程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3. 點選搜尋按鈕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lastRenderedPageBreak/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下方頁面呈現該課程出缺勤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403115" w:rsidRDefault="00403115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8F225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018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補習班查詢某課程某課堂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Cramschool_attendence頁面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1. 點選課程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2. 點選課堂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3. 點選搜尋按鈕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下方頁面呈現該課堂所有學生的出缺勤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403115" w:rsidRDefault="00403115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8F225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019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補習班編輯出缺勤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Cramschool_attendence頁面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1. 點選編輯按鈕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2. 點選出席/缺席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3. 點選su</w:t>
            </w:r>
            <w:r w:rsidR="00E632CF">
              <w:rPr>
                <w:rFonts w:ascii="微軟正黑體" w:eastAsia="微軟正黑體" w:hAnsi="微軟正黑體"/>
              </w:rPr>
              <w:t>bm</w:t>
            </w:r>
            <w:r w:rsidRPr="00403115">
              <w:rPr>
                <w:rFonts w:ascii="微軟正黑體" w:eastAsia="微軟正黑體" w:hAnsi="微軟正黑體"/>
              </w:rPr>
              <w:t>it按鈕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下方頁面更新出缺勤資訊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403115" w:rsidRDefault="00403115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8F225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020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補習班到補課頁面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me</w:t>
            </w:r>
            <w:r w:rsidR="00E632CF">
              <w:rPr>
                <w:rFonts w:ascii="微軟正黑體" w:eastAsia="微軟正黑體" w:hAnsi="微軟正黑體"/>
              </w:rPr>
              <w:t>nu</w:t>
            </w:r>
            <w:r w:rsidRPr="00403115">
              <w:rPr>
                <w:rFonts w:ascii="微軟正黑體" w:eastAsia="微軟正黑體" w:hAnsi="微軟正黑體"/>
              </w:rPr>
              <w:t xml:space="preserve"> bar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lastRenderedPageBreak/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1. 點選頁面左上方的按鈕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2. 點選補課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跳到補課的頁面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403115" w:rsidRDefault="00403115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8F225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021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補習班開放補課時段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Cramschool_makeup_class頁面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1. 點選開放按鈕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補習班開放時段成功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按鈕上的文字變成「未滿」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403115" w:rsidRDefault="00403115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8F225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022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補習班查看補課詳細資訊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Cramschool_makeup_class頁面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1. 點選未滿按鈕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跳出表單，顯示姓名/課程/課堂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403115" w:rsidRDefault="00403115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8F225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023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補習班到教室頁面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me</w:t>
            </w:r>
            <w:r w:rsidR="00E632CF">
              <w:rPr>
                <w:rFonts w:ascii="微軟正黑體" w:eastAsia="微軟正黑體" w:hAnsi="微軟正黑體"/>
              </w:rPr>
              <w:t>nu</w:t>
            </w:r>
            <w:r w:rsidRPr="00403115">
              <w:rPr>
                <w:rFonts w:ascii="微軟正黑體" w:eastAsia="微軟正黑體" w:hAnsi="微軟正黑體"/>
              </w:rPr>
              <w:t xml:space="preserve"> bar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lastRenderedPageBreak/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1. 點選頁面左上方的按鈕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2. 點選教室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跳到教室的頁面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403115" w:rsidRDefault="00403115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8F225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024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補習班搜尋教室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Cramschool_classroom頁面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1. 輸入欲查看的教室名稱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2. 點選搜尋按鈕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下方顯示搜尋結果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403115" w:rsidRDefault="00403115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8F225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025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補習班查看所有教室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Cramschool_classroom頁面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1. 點選「顯示全部」按鈕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下方顯示所有教室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403115" w:rsidRDefault="00403115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8F225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026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補習班新增教室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Cramschool_classroom頁面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lastRenderedPageBreak/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1. 點選「新增」按鈕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2. 輸入教室名稱以及容納人數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3. 點選su</w:t>
            </w:r>
            <w:r w:rsidR="00E632CF">
              <w:rPr>
                <w:rFonts w:ascii="微軟正黑體" w:eastAsia="微軟正黑體" w:hAnsi="微軟正黑體"/>
              </w:rPr>
              <w:t>bm</w:t>
            </w:r>
            <w:r w:rsidRPr="00403115">
              <w:rPr>
                <w:rFonts w:ascii="微軟正黑體" w:eastAsia="微軟正黑體" w:hAnsi="微軟正黑體"/>
              </w:rPr>
              <w:t>it按鈕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新增教室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403115" w:rsidRDefault="00403115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8F225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027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補習班編輯教室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Cramschool_classroom頁面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1. 點選「edit」按鈕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2. 可修改教室名稱以及容納人數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3. 點選sub</w:t>
            </w:r>
            <w:r w:rsidR="00E632CF">
              <w:rPr>
                <w:rFonts w:ascii="微軟正黑體" w:eastAsia="微軟正黑體" w:hAnsi="微軟正黑體"/>
              </w:rPr>
              <w:t>m</w:t>
            </w:r>
            <w:r w:rsidRPr="00403115">
              <w:rPr>
                <w:rFonts w:ascii="微軟正黑體" w:eastAsia="微軟正黑體" w:hAnsi="微軟正黑體"/>
              </w:rPr>
              <w:t>it按鈕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編輯教室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403115" w:rsidRDefault="00403115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8F225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028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補習班刪除教室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Cramschool_classroom頁面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1. 點選「刪除」按鈕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2. 輸入欲刪除教室的ID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3. 點選sub</w:t>
            </w:r>
            <w:r w:rsidR="00E632CF">
              <w:rPr>
                <w:rFonts w:ascii="微軟正黑體" w:eastAsia="微軟正黑體" w:hAnsi="微軟正黑體"/>
              </w:rPr>
              <w:t>m</w:t>
            </w:r>
            <w:r w:rsidRPr="00403115">
              <w:rPr>
                <w:rFonts w:ascii="微軟正黑體" w:eastAsia="微軟正黑體" w:hAnsi="微軟正黑體"/>
              </w:rPr>
              <w:t>it按鈕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刪除教室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403115" w:rsidRDefault="00403115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lastRenderedPageBreak/>
              <w:t>Identification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8F225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029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Name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補習班登出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Tested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me</w:t>
            </w:r>
            <w:r>
              <w:rPr>
                <w:rFonts w:ascii="微軟正黑體" w:eastAsia="微軟正黑體" w:hAnsi="微軟正黑體"/>
              </w:rPr>
              <w:t>nu</w:t>
            </w:r>
            <w:r w:rsidRPr="00403115">
              <w:rPr>
                <w:rFonts w:ascii="微軟正黑體" w:eastAsia="微軟正黑體" w:hAnsi="微軟正黑體"/>
              </w:rPr>
              <w:t xml:space="preserve"> bar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Reference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(編碼)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Severity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Instructions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1. 點選頁面左上方的按鈕</w:t>
            </w:r>
          </w:p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2. 點選登出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Expected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成功登出</w:t>
            </w:r>
          </w:p>
        </w:tc>
      </w:tr>
      <w:tr w:rsidR="00403115" w:rsidTr="00403115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Clearup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115" w:rsidRPr="00403115" w:rsidRDefault="00403115" w:rsidP="0040311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403115">
              <w:rPr>
                <w:rFonts w:ascii="微軟正黑體" w:eastAsia="微軟正黑體" w:hAnsi="微軟正黑體"/>
              </w:rPr>
              <w:t>無</w:t>
            </w:r>
          </w:p>
        </w:tc>
      </w:tr>
    </w:tbl>
    <w:p w:rsidR="00E632CF" w:rsidRDefault="00E632CF"/>
    <w:p w:rsidR="00E632CF" w:rsidRDefault="00E632CF" w:rsidP="00E632CF">
      <w:pPr>
        <w:pStyle w:val="ae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教師端</w:t>
      </w:r>
    </w:p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E632CF" w:rsidTr="00E632CF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E632CF" w:rsidRPr="00E632CF" w:rsidRDefault="00E632CF" w:rsidP="00E632CF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E632CF">
              <w:rPr>
                <w:rFonts w:ascii="微軟正黑體" w:eastAsia="微軟正黑體" w:hAnsi="微軟正黑體" w:hint="eastAsia"/>
              </w:rPr>
              <w:t>Id</w:t>
            </w:r>
            <w:r w:rsidRPr="00E632CF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2CF" w:rsidRPr="00E632CF" w:rsidRDefault="008F2255" w:rsidP="00E632CF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030</w:t>
            </w:r>
          </w:p>
        </w:tc>
      </w:tr>
      <w:tr w:rsidR="00E632CF" w:rsidTr="00E632CF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E632CF" w:rsidRPr="00E632CF" w:rsidRDefault="00E632CF" w:rsidP="00E632CF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E632CF">
              <w:rPr>
                <w:rFonts w:ascii="微軟正黑體" w:eastAsia="微軟正黑體" w:hAnsi="微軟正黑體" w:hint="eastAsia"/>
              </w:rPr>
              <w:t>N</w:t>
            </w:r>
            <w:r w:rsidRPr="00E632CF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2CF" w:rsidRPr="00E632CF" w:rsidRDefault="00E632CF" w:rsidP="00E632CF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E632CF">
              <w:rPr>
                <w:rFonts w:ascii="微軟正黑體" w:eastAsia="微軟正黑體" w:hAnsi="微軟正黑體" w:hint="eastAsia"/>
              </w:rPr>
              <w:t>老師登入系統功能測試</w:t>
            </w:r>
          </w:p>
        </w:tc>
      </w:tr>
      <w:tr w:rsidR="00E632CF" w:rsidTr="00E632CF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E632CF" w:rsidRPr="00E632CF" w:rsidRDefault="00E632CF" w:rsidP="00E632CF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E632CF">
              <w:rPr>
                <w:rFonts w:ascii="微軟正黑體" w:eastAsia="微軟正黑體" w:hAnsi="微軟正黑體" w:hint="eastAsia"/>
              </w:rPr>
              <w:t>T</w:t>
            </w:r>
            <w:r w:rsidRPr="00E632CF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2CF" w:rsidRPr="00E632CF" w:rsidRDefault="00E632CF" w:rsidP="00E632CF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E632CF">
              <w:rPr>
                <w:rFonts w:ascii="微軟正黑體" w:eastAsia="微軟正黑體" w:hAnsi="微軟正黑體" w:hint="eastAsia"/>
              </w:rPr>
              <w:t>l</w:t>
            </w:r>
            <w:r w:rsidRPr="00E632CF">
              <w:rPr>
                <w:rFonts w:ascii="微軟正黑體" w:eastAsia="微軟正黑體" w:hAnsi="微軟正黑體"/>
              </w:rPr>
              <w:t>ogin</w:t>
            </w:r>
          </w:p>
        </w:tc>
      </w:tr>
      <w:tr w:rsidR="00E632CF" w:rsidTr="00E632CF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E632CF" w:rsidRPr="00E632CF" w:rsidRDefault="00E632CF" w:rsidP="00E632CF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E632CF">
              <w:rPr>
                <w:rFonts w:ascii="微軟正黑體" w:eastAsia="微軟正黑體" w:hAnsi="微軟正黑體" w:hint="eastAsia"/>
              </w:rPr>
              <w:t>R</w:t>
            </w:r>
            <w:r w:rsidRPr="00E632CF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2CF" w:rsidRPr="00E632CF" w:rsidRDefault="00E632CF" w:rsidP="00E632CF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E632CF">
              <w:rPr>
                <w:rFonts w:ascii="微軟正黑體" w:eastAsia="微軟正黑體" w:hAnsi="微軟正黑體" w:hint="eastAsia"/>
              </w:rPr>
              <w:t>(編碼</w:t>
            </w:r>
            <w:r w:rsidRPr="00E632CF">
              <w:rPr>
                <w:rFonts w:ascii="微軟正黑體" w:eastAsia="微軟正黑體" w:hAnsi="微軟正黑體"/>
              </w:rPr>
              <w:t>)</w:t>
            </w:r>
          </w:p>
        </w:tc>
      </w:tr>
      <w:tr w:rsidR="00E632CF" w:rsidTr="00E632CF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E632CF" w:rsidRPr="00E632CF" w:rsidRDefault="00E632CF" w:rsidP="00E632CF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E632CF">
              <w:rPr>
                <w:rFonts w:ascii="微軟正黑體" w:eastAsia="微軟正黑體" w:hAnsi="微軟正黑體" w:hint="eastAsia"/>
              </w:rPr>
              <w:t>S</w:t>
            </w:r>
            <w:r w:rsidRPr="00E632CF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2CF" w:rsidRPr="00E632CF" w:rsidRDefault="00E632CF" w:rsidP="00E632CF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E632CF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E632CF" w:rsidTr="00E632CF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E632CF" w:rsidRPr="00E632CF" w:rsidRDefault="00E632CF" w:rsidP="00E632CF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E632CF">
              <w:rPr>
                <w:rFonts w:ascii="微軟正黑體" w:eastAsia="微軟正黑體" w:hAnsi="微軟正黑體" w:hint="eastAsia"/>
              </w:rPr>
              <w:t>I</w:t>
            </w:r>
            <w:r w:rsidRPr="00E632CF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2CF" w:rsidRPr="00E632CF" w:rsidRDefault="00E632CF" w:rsidP="00E632CF">
            <w:pPr>
              <w:pStyle w:val="ae"/>
              <w:widowControl w:val="0"/>
              <w:numPr>
                <w:ilvl w:val="0"/>
                <w:numId w:val="18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E632CF">
              <w:rPr>
                <w:rFonts w:ascii="微軟正黑體" w:eastAsia="微軟正黑體" w:hAnsi="微軟正黑體" w:hint="eastAsia"/>
              </w:rPr>
              <w:t>輸入帳號(1</w:t>
            </w:r>
            <w:r w:rsidRPr="00E632CF">
              <w:rPr>
                <w:rFonts w:ascii="微軟正黑體" w:eastAsia="微軟正黑體" w:hAnsi="微軟正黑體"/>
              </w:rPr>
              <w:t>10-T-001</w:t>
            </w:r>
            <w:r w:rsidRPr="00E632CF">
              <w:rPr>
                <w:rFonts w:ascii="微軟正黑體" w:eastAsia="微軟正黑體" w:hAnsi="微軟正黑體" w:hint="eastAsia"/>
              </w:rPr>
              <w:t>)</w:t>
            </w:r>
          </w:p>
          <w:p w:rsidR="00E632CF" w:rsidRPr="00E632CF" w:rsidRDefault="00E632CF" w:rsidP="00E632CF">
            <w:pPr>
              <w:pStyle w:val="ae"/>
              <w:widowControl w:val="0"/>
              <w:numPr>
                <w:ilvl w:val="0"/>
                <w:numId w:val="18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E632CF">
              <w:rPr>
                <w:rFonts w:ascii="微軟正黑體" w:eastAsia="微軟正黑體" w:hAnsi="微軟正黑體" w:hint="eastAsia"/>
              </w:rPr>
              <w:t>輸入密碼(</w:t>
            </w:r>
            <w:r w:rsidRPr="00E632CF">
              <w:rPr>
                <w:rFonts w:ascii="微軟正黑體" w:eastAsia="微軟正黑體" w:hAnsi="微軟正黑體"/>
              </w:rPr>
              <w:t>001)</w:t>
            </w:r>
          </w:p>
          <w:p w:rsidR="00E632CF" w:rsidRPr="00E632CF" w:rsidRDefault="00E632CF" w:rsidP="00E632CF">
            <w:pPr>
              <w:pStyle w:val="ae"/>
              <w:widowControl w:val="0"/>
              <w:numPr>
                <w:ilvl w:val="0"/>
                <w:numId w:val="18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E632CF">
              <w:rPr>
                <w:rFonts w:ascii="微軟正黑體" w:eastAsia="微軟正黑體" w:hAnsi="微軟正黑體" w:hint="eastAsia"/>
              </w:rPr>
              <w:t>點選登入</w:t>
            </w:r>
          </w:p>
        </w:tc>
      </w:tr>
      <w:tr w:rsidR="00E632CF" w:rsidTr="00E632CF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E632CF" w:rsidRPr="00E632CF" w:rsidRDefault="00E632CF" w:rsidP="00E632CF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E632CF">
              <w:rPr>
                <w:rFonts w:ascii="微軟正黑體" w:eastAsia="微軟正黑體" w:hAnsi="微軟正黑體" w:hint="eastAsia"/>
              </w:rPr>
              <w:t>E</w:t>
            </w:r>
            <w:r w:rsidRPr="00E632CF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2CF" w:rsidRPr="00E632CF" w:rsidRDefault="00E632CF" w:rsidP="00E632CF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E632CF">
              <w:rPr>
                <w:rFonts w:ascii="微軟正黑體" w:eastAsia="微軟正黑體" w:hAnsi="微軟正黑體" w:hint="eastAsia"/>
              </w:rPr>
              <w:t>進入老師首頁</w:t>
            </w:r>
          </w:p>
        </w:tc>
      </w:tr>
      <w:tr w:rsidR="00E632CF" w:rsidTr="00E632CF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E632CF" w:rsidRPr="00E632CF" w:rsidRDefault="00E632CF" w:rsidP="00E632CF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E632CF">
              <w:rPr>
                <w:rFonts w:ascii="微軟正黑體" w:eastAsia="微軟正黑體" w:hAnsi="微軟正黑體" w:hint="eastAsia"/>
              </w:rPr>
              <w:t>C</w:t>
            </w:r>
            <w:r w:rsidRPr="00E632CF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2CF" w:rsidRPr="00E632CF" w:rsidRDefault="00E632CF" w:rsidP="00E632CF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E632CF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037842" w:rsidRDefault="00037842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Id</w:t>
            </w:r>
            <w:r w:rsidRPr="00037842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8F2255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031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N</w:t>
            </w:r>
            <w:r w:rsidRPr="00037842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老師課表課程點選測試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T</w:t>
            </w:r>
            <w:r w:rsidRPr="00037842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/>
              </w:rPr>
              <w:t>Teacher</w:t>
            </w:r>
            <w:r w:rsidRPr="00037842">
              <w:rPr>
                <w:rFonts w:ascii="微軟正黑體" w:eastAsia="微軟正黑體" w:hAnsi="微軟正黑體" w:hint="eastAsia"/>
              </w:rPr>
              <w:t>首頁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R</w:t>
            </w:r>
            <w:r w:rsidRPr="00037842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(編碼</w:t>
            </w:r>
            <w:r w:rsidRPr="00037842">
              <w:rPr>
                <w:rFonts w:ascii="微軟正黑體" w:eastAsia="微軟正黑體" w:hAnsi="微軟正黑體"/>
              </w:rPr>
              <w:t>)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S</w:t>
            </w:r>
            <w:r w:rsidRPr="00037842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</w:t>
            </w:r>
            <w:r w:rsidRPr="00037842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1</w:t>
            </w:r>
            <w:r w:rsidRPr="00037842">
              <w:rPr>
                <w:rFonts w:ascii="微軟正黑體" w:eastAsia="微軟正黑體" w:hAnsi="微軟正黑體"/>
              </w:rPr>
              <w:t>.</w:t>
            </w:r>
            <w:r w:rsidRPr="00037842">
              <w:rPr>
                <w:rFonts w:ascii="微軟正黑體" w:eastAsia="微軟正黑體" w:hAnsi="微軟正黑體" w:hint="eastAsia"/>
              </w:rPr>
              <w:t>點選課程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E</w:t>
            </w:r>
            <w:r w:rsidRPr="00037842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進入課程資訊頁面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lastRenderedPageBreak/>
              <w:t>C</w:t>
            </w:r>
            <w:r w:rsidRPr="00037842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037842" w:rsidRDefault="00037842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Id</w:t>
            </w:r>
            <w:r w:rsidRPr="00037842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8F2255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032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N</w:t>
            </w:r>
            <w:r w:rsidRPr="00037842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老師課程選擇學生測試</w:t>
            </w:r>
            <w:r w:rsidRPr="00037842">
              <w:rPr>
                <w:rFonts w:ascii="微軟正黑體" w:eastAsia="微軟正黑體" w:hAnsi="微軟正黑體"/>
              </w:rPr>
              <w:t>’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T</w:t>
            </w:r>
            <w:r w:rsidRPr="00037842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/>
              </w:rPr>
              <w:t>Teacher_courseinfo</w:t>
            </w:r>
            <w:r w:rsidRPr="00037842">
              <w:rPr>
                <w:rFonts w:ascii="微軟正黑體" w:eastAsia="微軟正黑體" w:hAnsi="微軟正黑體" w:hint="eastAsia"/>
              </w:rPr>
              <w:t>頁面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R</w:t>
            </w:r>
            <w:r w:rsidRPr="00037842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(編碼</w:t>
            </w:r>
            <w:r w:rsidRPr="00037842">
              <w:rPr>
                <w:rFonts w:ascii="微軟正黑體" w:eastAsia="微軟正黑體" w:hAnsi="微軟正黑體"/>
              </w:rPr>
              <w:t>)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S</w:t>
            </w:r>
            <w:r w:rsidRPr="00037842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</w:t>
            </w:r>
            <w:r w:rsidRPr="00037842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1</w:t>
            </w:r>
            <w:r w:rsidRPr="00037842">
              <w:rPr>
                <w:rFonts w:ascii="微軟正黑體" w:eastAsia="微軟正黑體" w:hAnsi="微軟正黑體"/>
              </w:rPr>
              <w:t>.</w:t>
            </w:r>
            <w:r w:rsidRPr="00037842">
              <w:rPr>
                <w:rFonts w:ascii="微軟正黑體" w:eastAsia="微軟正黑體" w:hAnsi="微軟正黑體" w:hint="eastAsia"/>
              </w:rPr>
              <w:t>點擊學生按鈕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E</w:t>
            </w:r>
            <w:r w:rsidRPr="00037842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進入老師的課堂學生頁面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C</w:t>
            </w:r>
            <w:r w:rsidRPr="00037842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037842" w:rsidRDefault="00037842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Id</w:t>
            </w:r>
            <w:r w:rsidRPr="00037842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8F2255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033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N</w:t>
            </w:r>
            <w:r w:rsidRPr="00037842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老師設計個人計畫測試</w:t>
            </w:r>
            <w:r w:rsidRPr="00037842">
              <w:rPr>
                <w:rFonts w:ascii="微軟正黑體" w:eastAsia="微軟正黑體" w:hAnsi="微軟正黑體"/>
              </w:rPr>
              <w:t>’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T</w:t>
            </w:r>
            <w:r w:rsidRPr="00037842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/>
              </w:rPr>
              <w:t>Teacher_</w:t>
            </w:r>
            <w:r w:rsidRPr="00037842">
              <w:rPr>
                <w:rFonts w:ascii="微軟正黑體" w:eastAsia="微軟正黑體" w:hAnsi="微軟正黑體" w:hint="eastAsia"/>
              </w:rPr>
              <w:t>p</w:t>
            </w:r>
            <w:r w:rsidRPr="00037842">
              <w:rPr>
                <w:rFonts w:ascii="微軟正黑體" w:eastAsia="微軟正黑體" w:hAnsi="微軟正黑體"/>
              </w:rPr>
              <w:t>ersonal_plan</w:t>
            </w:r>
            <w:r w:rsidRPr="00037842">
              <w:rPr>
                <w:rFonts w:ascii="微軟正黑體" w:eastAsia="微軟正黑體" w:hAnsi="微軟正黑體" w:hint="eastAsia"/>
              </w:rPr>
              <w:t>頁面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R</w:t>
            </w:r>
            <w:r w:rsidRPr="00037842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(編碼</w:t>
            </w:r>
            <w:r w:rsidRPr="00037842">
              <w:rPr>
                <w:rFonts w:ascii="微軟正黑體" w:eastAsia="微軟正黑體" w:hAnsi="微軟正黑體"/>
              </w:rPr>
              <w:t>)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S</w:t>
            </w:r>
            <w:r w:rsidRPr="00037842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</w:t>
            </w:r>
            <w:r w:rsidRPr="00037842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19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點擊學生姓名</w:t>
            </w:r>
          </w:p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19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進入個人計畫頁面</w:t>
            </w:r>
          </w:p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19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/>
              </w:rPr>
              <w:t>Add personal_plan</w:t>
            </w:r>
          </w:p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19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選擇lesson_time</w:t>
            </w:r>
          </w:p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19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選擇D</w:t>
            </w:r>
            <w:r w:rsidRPr="00037842">
              <w:rPr>
                <w:rFonts w:ascii="微軟正黑體" w:eastAsia="微軟正黑體" w:hAnsi="微軟正黑體"/>
              </w:rPr>
              <w:t>eadline</w:t>
            </w:r>
          </w:p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19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輸入p</w:t>
            </w:r>
            <w:r w:rsidRPr="00037842">
              <w:rPr>
                <w:rFonts w:ascii="微軟正黑體" w:eastAsia="微軟正黑體" w:hAnsi="微軟正黑體"/>
              </w:rPr>
              <w:t>ersonal_plan</w:t>
            </w:r>
          </w:p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19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點選submit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E</w:t>
            </w:r>
            <w:r w:rsidRPr="00037842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新增一欄個人計畫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C</w:t>
            </w:r>
            <w:r w:rsidRPr="00037842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037842" w:rsidRDefault="00037842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Id</w:t>
            </w:r>
            <w:r w:rsidRPr="00037842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8F2255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034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N</w:t>
            </w:r>
            <w:r w:rsidRPr="00037842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老師編輯個人計畫測試</w:t>
            </w:r>
            <w:r w:rsidRPr="00037842">
              <w:rPr>
                <w:rFonts w:ascii="微軟正黑體" w:eastAsia="微軟正黑體" w:hAnsi="微軟正黑體"/>
              </w:rPr>
              <w:t>’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T</w:t>
            </w:r>
            <w:r w:rsidRPr="00037842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/>
              </w:rPr>
              <w:t>Teacher_</w:t>
            </w:r>
            <w:r w:rsidRPr="00037842">
              <w:rPr>
                <w:rFonts w:ascii="微軟正黑體" w:eastAsia="微軟正黑體" w:hAnsi="微軟正黑體" w:hint="eastAsia"/>
              </w:rPr>
              <w:t>p</w:t>
            </w:r>
            <w:r w:rsidRPr="00037842">
              <w:rPr>
                <w:rFonts w:ascii="微軟正黑體" w:eastAsia="微軟正黑體" w:hAnsi="微軟正黑體"/>
              </w:rPr>
              <w:t>ersonal_plan</w:t>
            </w:r>
            <w:r w:rsidRPr="00037842">
              <w:rPr>
                <w:rFonts w:ascii="微軟正黑體" w:eastAsia="微軟正黑體" w:hAnsi="微軟正黑體" w:hint="eastAsia"/>
              </w:rPr>
              <w:t>頁面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R</w:t>
            </w:r>
            <w:r w:rsidRPr="00037842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(編碼</w:t>
            </w:r>
            <w:r w:rsidRPr="00037842">
              <w:rPr>
                <w:rFonts w:ascii="微軟正黑體" w:eastAsia="微軟正黑體" w:hAnsi="微軟正黑體"/>
              </w:rPr>
              <w:t>)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lastRenderedPageBreak/>
              <w:t>S</w:t>
            </w:r>
            <w:r w:rsidRPr="00037842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</w:t>
            </w:r>
            <w:r w:rsidRPr="00037842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0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點擊一條個人計畫E</w:t>
            </w:r>
            <w:r w:rsidRPr="00037842">
              <w:rPr>
                <w:rFonts w:ascii="微軟正黑體" w:eastAsia="微軟正黑體" w:hAnsi="微軟正黑體"/>
              </w:rPr>
              <w:t>dit</w:t>
            </w:r>
          </w:p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0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輸入Deadline</w:t>
            </w:r>
          </w:p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0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輸入個人計畫</w:t>
            </w:r>
          </w:p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0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點選submit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E</w:t>
            </w:r>
            <w:r w:rsidRPr="00037842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修改一條個人計畫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C</w:t>
            </w:r>
            <w:r w:rsidRPr="00037842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037842" w:rsidRDefault="00037842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Id</w:t>
            </w:r>
            <w:r w:rsidRPr="00037842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8F2255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035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N</w:t>
            </w:r>
            <w:r w:rsidRPr="00037842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老師刪除個人計畫測試</w:t>
            </w:r>
            <w:r w:rsidRPr="00037842">
              <w:rPr>
                <w:rFonts w:ascii="微軟正黑體" w:eastAsia="微軟正黑體" w:hAnsi="微軟正黑體"/>
              </w:rPr>
              <w:t>’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T</w:t>
            </w:r>
            <w:r w:rsidRPr="00037842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/>
              </w:rPr>
              <w:t>Teacher_</w:t>
            </w:r>
            <w:r w:rsidRPr="00037842">
              <w:rPr>
                <w:rFonts w:ascii="微軟正黑體" w:eastAsia="微軟正黑體" w:hAnsi="微軟正黑體" w:hint="eastAsia"/>
              </w:rPr>
              <w:t>p</w:t>
            </w:r>
            <w:r w:rsidRPr="00037842">
              <w:rPr>
                <w:rFonts w:ascii="微軟正黑體" w:eastAsia="微軟正黑體" w:hAnsi="微軟正黑體"/>
              </w:rPr>
              <w:t>ersonal_plan</w:t>
            </w:r>
            <w:r w:rsidRPr="00037842">
              <w:rPr>
                <w:rFonts w:ascii="微軟正黑體" w:eastAsia="微軟正黑體" w:hAnsi="微軟正黑體" w:hint="eastAsia"/>
              </w:rPr>
              <w:t>頁面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R</w:t>
            </w:r>
            <w:r w:rsidRPr="00037842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(編碼</w:t>
            </w:r>
            <w:r w:rsidRPr="00037842">
              <w:rPr>
                <w:rFonts w:ascii="微軟正黑體" w:eastAsia="微軟正黑體" w:hAnsi="微軟正黑體"/>
              </w:rPr>
              <w:t>)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S</w:t>
            </w:r>
            <w:r w:rsidRPr="00037842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</w:t>
            </w:r>
            <w:r w:rsidRPr="00037842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1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點擊一條個人計畫d</w:t>
            </w:r>
            <w:r w:rsidRPr="00037842">
              <w:rPr>
                <w:rFonts w:ascii="微軟正黑體" w:eastAsia="微軟正黑體" w:hAnsi="微軟正黑體"/>
              </w:rPr>
              <w:t>elete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E</w:t>
            </w:r>
            <w:r w:rsidRPr="00037842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刪除一條個人計畫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C</w:t>
            </w:r>
            <w:r w:rsidRPr="00037842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037842" w:rsidRDefault="00037842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Id</w:t>
            </w:r>
            <w:r w:rsidRPr="00037842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8F2255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036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N</w:t>
            </w:r>
            <w:r w:rsidRPr="00037842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老師查看學生出缺勤測試</w:t>
            </w:r>
            <w:r w:rsidRPr="00037842">
              <w:rPr>
                <w:rFonts w:ascii="微軟正黑體" w:eastAsia="微軟正黑體" w:hAnsi="微軟正黑體"/>
              </w:rPr>
              <w:t>’</w:t>
            </w:r>
            <w:r w:rsidRPr="00037842">
              <w:rPr>
                <w:rFonts w:ascii="微軟正黑體" w:eastAsia="微軟正黑體" w:hAnsi="微軟正黑體" w:hint="eastAsia"/>
              </w:rPr>
              <w:t>(一天)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T</w:t>
            </w:r>
            <w:r w:rsidRPr="00037842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/>
              </w:rPr>
              <w:t>T</w:t>
            </w:r>
            <w:r w:rsidRPr="00037842">
              <w:rPr>
                <w:rFonts w:ascii="微軟正黑體" w:eastAsia="微軟正黑體" w:hAnsi="微軟正黑體" w:hint="eastAsia"/>
              </w:rPr>
              <w:t>e</w:t>
            </w:r>
            <w:r w:rsidRPr="00037842">
              <w:rPr>
                <w:rFonts w:ascii="微軟正黑體" w:eastAsia="微軟正黑體" w:hAnsi="微軟正黑體"/>
              </w:rPr>
              <w:t>acher_student_attendence</w:t>
            </w:r>
            <w:r w:rsidRPr="00037842">
              <w:rPr>
                <w:rFonts w:ascii="微軟正黑體" w:eastAsia="微軟正黑體" w:hAnsi="微軟正黑體" w:hint="eastAsia"/>
              </w:rPr>
              <w:t>頁面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R</w:t>
            </w:r>
            <w:r w:rsidRPr="00037842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(編碼</w:t>
            </w:r>
            <w:r w:rsidRPr="00037842">
              <w:rPr>
                <w:rFonts w:ascii="微軟正黑體" w:eastAsia="微軟正黑體" w:hAnsi="微軟正黑體"/>
              </w:rPr>
              <w:t>)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S</w:t>
            </w:r>
            <w:r w:rsidRPr="00037842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</w:t>
            </w:r>
            <w:r w:rsidRPr="00037842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2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點選一天按鈕</w:t>
            </w:r>
          </w:p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2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選擇日期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E</w:t>
            </w:r>
            <w:r w:rsidRPr="00037842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呈現當日學生出缺席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C</w:t>
            </w:r>
            <w:r w:rsidRPr="00037842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037842" w:rsidRDefault="00037842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Id</w:t>
            </w:r>
            <w:r w:rsidRPr="00037842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8F2255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037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N</w:t>
            </w:r>
            <w:r w:rsidRPr="00037842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老師查看學生出缺勤測試</w:t>
            </w:r>
            <w:r w:rsidRPr="00037842">
              <w:rPr>
                <w:rFonts w:ascii="微軟正黑體" w:eastAsia="微軟正黑體" w:hAnsi="微軟正黑體"/>
              </w:rPr>
              <w:t>’</w:t>
            </w:r>
            <w:r w:rsidRPr="00037842">
              <w:rPr>
                <w:rFonts w:ascii="微軟正黑體" w:eastAsia="微軟正黑體" w:hAnsi="微軟正黑體" w:hint="eastAsia"/>
              </w:rPr>
              <w:t>(一學期)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lastRenderedPageBreak/>
              <w:t>T</w:t>
            </w:r>
            <w:r w:rsidRPr="00037842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/>
              </w:rPr>
              <w:t>T</w:t>
            </w:r>
            <w:r w:rsidRPr="00037842">
              <w:rPr>
                <w:rFonts w:ascii="微軟正黑體" w:eastAsia="微軟正黑體" w:hAnsi="微軟正黑體" w:hint="eastAsia"/>
              </w:rPr>
              <w:t>e</w:t>
            </w:r>
            <w:r w:rsidRPr="00037842">
              <w:rPr>
                <w:rFonts w:ascii="微軟正黑體" w:eastAsia="微軟正黑體" w:hAnsi="微軟正黑體"/>
              </w:rPr>
              <w:t>acher_student_attendence</w:t>
            </w:r>
            <w:r w:rsidRPr="00037842">
              <w:rPr>
                <w:rFonts w:ascii="微軟正黑體" w:eastAsia="微軟正黑體" w:hAnsi="微軟正黑體" w:hint="eastAsia"/>
              </w:rPr>
              <w:t>頁面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R</w:t>
            </w:r>
            <w:r w:rsidRPr="00037842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(編碼</w:t>
            </w:r>
            <w:r w:rsidRPr="00037842">
              <w:rPr>
                <w:rFonts w:ascii="微軟正黑體" w:eastAsia="微軟正黑體" w:hAnsi="微軟正黑體"/>
              </w:rPr>
              <w:t>)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S</w:t>
            </w:r>
            <w:r w:rsidRPr="00037842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</w:t>
            </w:r>
            <w:r w:rsidRPr="00037842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3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點選一學期按鈕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E</w:t>
            </w:r>
            <w:r w:rsidRPr="00037842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呈現當日學生出缺席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C</w:t>
            </w:r>
            <w:r w:rsidRPr="00037842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037842" w:rsidRDefault="00037842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Id</w:t>
            </w:r>
            <w:r w:rsidRPr="00037842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8F2255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038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N</w:t>
            </w:r>
            <w:r w:rsidRPr="00037842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老師查看學生成績測試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T</w:t>
            </w:r>
            <w:r w:rsidRPr="00037842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/>
              </w:rPr>
              <w:t>T</w:t>
            </w:r>
            <w:r w:rsidRPr="00037842">
              <w:rPr>
                <w:rFonts w:ascii="微軟正黑體" w:eastAsia="微軟正黑體" w:hAnsi="微軟正黑體" w:hint="eastAsia"/>
              </w:rPr>
              <w:t>e</w:t>
            </w:r>
            <w:r w:rsidRPr="00037842">
              <w:rPr>
                <w:rFonts w:ascii="微軟正黑體" w:eastAsia="微軟正黑體" w:hAnsi="微軟正黑體"/>
              </w:rPr>
              <w:t>acher_</w:t>
            </w:r>
            <w:r w:rsidRPr="00037842">
              <w:rPr>
                <w:rFonts w:ascii="微軟正黑體" w:eastAsia="微軟正黑體" w:hAnsi="微軟正黑體" w:hint="eastAsia"/>
              </w:rPr>
              <w:t>g</w:t>
            </w:r>
            <w:r w:rsidRPr="00037842">
              <w:rPr>
                <w:rFonts w:ascii="微軟正黑體" w:eastAsia="微軟正黑體" w:hAnsi="微軟正黑體"/>
              </w:rPr>
              <w:t>rade</w:t>
            </w:r>
            <w:r w:rsidRPr="00037842">
              <w:rPr>
                <w:rFonts w:ascii="微軟正黑體" w:eastAsia="微軟正黑體" w:hAnsi="微軟正黑體" w:hint="eastAsia"/>
              </w:rPr>
              <w:t>頁面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R</w:t>
            </w:r>
            <w:r w:rsidRPr="00037842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(編碼</w:t>
            </w:r>
            <w:r w:rsidRPr="00037842">
              <w:rPr>
                <w:rFonts w:ascii="微軟正黑體" w:eastAsia="微軟正黑體" w:hAnsi="微軟正黑體"/>
              </w:rPr>
              <w:t>)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S</w:t>
            </w:r>
            <w:r w:rsidRPr="00037842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</w:t>
            </w:r>
            <w:r w:rsidRPr="00037842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4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選擇開始/結束時間</w:t>
            </w:r>
          </w:p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4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點選 show date按鈕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E</w:t>
            </w:r>
            <w:r w:rsidRPr="00037842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呈現時間內學生的成績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C</w:t>
            </w:r>
            <w:r w:rsidRPr="00037842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037842" w:rsidRDefault="00037842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Id</w:t>
            </w:r>
            <w:r w:rsidRPr="00037842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8F2255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039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N</w:t>
            </w:r>
            <w:r w:rsidRPr="00037842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老師編輯學生成績測試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T</w:t>
            </w:r>
            <w:r w:rsidRPr="00037842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/>
              </w:rPr>
              <w:t>T</w:t>
            </w:r>
            <w:r w:rsidRPr="00037842">
              <w:rPr>
                <w:rFonts w:ascii="微軟正黑體" w:eastAsia="微軟正黑體" w:hAnsi="微軟正黑體" w:hint="eastAsia"/>
              </w:rPr>
              <w:t>e</w:t>
            </w:r>
            <w:r w:rsidRPr="00037842">
              <w:rPr>
                <w:rFonts w:ascii="微軟正黑體" w:eastAsia="微軟正黑體" w:hAnsi="微軟正黑體"/>
              </w:rPr>
              <w:t>acher_grade</w:t>
            </w:r>
            <w:r w:rsidRPr="00037842">
              <w:rPr>
                <w:rFonts w:ascii="微軟正黑體" w:eastAsia="微軟正黑體" w:hAnsi="微軟正黑體" w:hint="eastAsia"/>
              </w:rPr>
              <w:t>頁面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R</w:t>
            </w:r>
            <w:r w:rsidRPr="00037842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(編碼</w:t>
            </w:r>
            <w:r w:rsidRPr="00037842">
              <w:rPr>
                <w:rFonts w:ascii="微軟正黑體" w:eastAsia="微軟正黑體" w:hAnsi="微軟正黑體"/>
              </w:rPr>
              <w:t>)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S</w:t>
            </w:r>
            <w:r w:rsidRPr="00037842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</w:t>
            </w:r>
            <w:r w:rsidRPr="00037842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5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點選編輯按鈕</w:t>
            </w:r>
          </w:p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5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編輯考試名稱</w:t>
            </w:r>
          </w:p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5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輸入學生成績</w:t>
            </w:r>
          </w:p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5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點選儲存按鈕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E</w:t>
            </w:r>
            <w:r w:rsidRPr="00037842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儲存並呈現學生的成績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C</w:t>
            </w:r>
            <w:r w:rsidRPr="00037842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037842" w:rsidRDefault="00037842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lastRenderedPageBreak/>
              <w:t>Id</w:t>
            </w:r>
            <w:r w:rsidRPr="00037842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8F2255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040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N</w:t>
            </w:r>
            <w:r w:rsidRPr="00037842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老師刪除學生成績測試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T</w:t>
            </w:r>
            <w:r w:rsidRPr="00037842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/>
              </w:rPr>
              <w:t>T</w:t>
            </w:r>
            <w:r w:rsidRPr="00037842">
              <w:rPr>
                <w:rFonts w:ascii="微軟正黑體" w:eastAsia="微軟正黑體" w:hAnsi="微軟正黑體" w:hint="eastAsia"/>
              </w:rPr>
              <w:t>e</w:t>
            </w:r>
            <w:r w:rsidRPr="00037842">
              <w:rPr>
                <w:rFonts w:ascii="微軟正黑體" w:eastAsia="微軟正黑體" w:hAnsi="微軟正黑體"/>
              </w:rPr>
              <w:t>acher_grade</w:t>
            </w:r>
            <w:r w:rsidRPr="00037842">
              <w:rPr>
                <w:rFonts w:ascii="微軟正黑體" w:eastAsia="微軟正黑體" w:hAnsi="微軟正黑體" w:hint="eastAsia"/>
              </w:rPr>
              <w:t>頁面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R</w:t>
            </w:r>
            <w:r w:rsidRPr="00037842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(編碼</w:t>
            </w:r>
            <w:r w:rsidRPr="00037842">
              <w:rPr>
                <w:rFonts w:ascii="微軟正黑體" w:eastAsia="微軟正黑體" w:hAnsi="微軟正黑體"/>
              </w:rPr>
              <w:t>)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S</w:t>
            </w:r>
            <w:r w:rsidRPr="00037842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</w:t>
            </w:r>
            <w:r w:rsidRPr="00037842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6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點選編輯按鈕</w:t>
            </w:r>
          </w:p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6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點選刪除按鈕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E</w:t>
            </w:r>
            <w:r w:rsidRPr="00037842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刪除學生成績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C</w:t>
            </w:r>
            <w:r w:rsidRPr="00037842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037842" w:rsidRDefault="00037842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Id</w:t>
            </w:r>
            <w:r w:rsidRPr="00037842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8F2255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041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N</w:t>
            </w:r>
            <w:r w:rsidRPr="00037842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老師點擊學生聯絡簿測試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T</w:t>
            </w:r>
            <w:r w:rsidRPr="00037842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/>
              </w:rPr>
              <w:t>T</w:t>
            </w:r>
            <w:r w:rsidRPr="00037842">
              <w:rPr>
                <w:rFonts w:ascii="微軟正黑體" w:eastAsia="微軟正黑體" w:hAnsi="微軟正黑體" w:hint="eastAsia"/>
              </w:rPr>
              <w:t>e</w:t>
            </w:r>
            <w:r w:rsidRPr="00037842">
              <w:rPr>
                <w:rFonts w:ascii="微軟正黑體" w:eastAsia="微軟正黑體" w:hAnsi="微軟正黑體"/>
              </w:rPr>
              <w:t>acher_</w:t>
            </w:r>
            <w:r w:rsidRPr="00037842">
              <w:rPr>
                <w:rFonts w:ascii="微軟正黑體" w:eastAsia="微軟正黑體" w:hAnsi="微軟正黑體" w:hint="eastAsia"/>
              </w:rPr>
              <w:t>c</w:t>
            </w:r>
            <w:r w:rsidRPr="00037842">
              <w:rPr>
                <w:rFonts w:ascii="微軟正黑體" w:eastAsia="微軟正黑體" w:hAnsi="微軟正黑體"/>
              </w:rPr>
              <w:t>ourseinfo</w:t>
            </w:r>
            <w:r w:rsidRPr="00037842">
              <w:rPr>
                <w:rFonts w:ascii="微軟正黑體" w:eastAsia="微軟正黑體" w:hAnsi="微軟正黑體" w:hint="eastAsia"/>
              </w:rPr>
              <w:t>頁面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R</w:t>
            </w:r>
            <w:r w:rsidRPr="00037842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(編碼</w:t>
            </w:r>
            <w:r w:rsidRPr="00037842">
              <w:rPr>
                <w:rFonts w:ascii="微軟正黑體" w:eastAsia="微軟正黑體" w:hAnsi="微軟正黑體"/>
              </w:rPr>
              <w:t>)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S</w:t>
            </w:r>
            <w:r w:rsidRPr="00037842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</w:t>
            </w:r>
            <w:r w:rsidRPr="00037842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1</w:t>
            </w:r>
            <w:r w:rsidRPr="00037842">
              <w:rPr>
                <w:rFonts w:ascii="微軟正黑體" w:eastAsia="微軟正黑體" w:hAnsi="微軟正黑體"/>
              </w:rPr>
              <w:t>.</w:t>
            </w:r>
            <w:r w:rsidRPr="00037842">
              <w:rPr>
                <w:rFonts w:ascii="微軟正黑體" w:eastAsia="微軟正黑體" w:hAnsi="微軟正黑體" w:hint="eastAsia"/>
              </w:rPr>
              <w:t>點選聯絡簿按鈕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E</w:t>
            </w:r>
            <w:r w:rsidRPr="00037842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呈現老師聯絡簿頁面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C</w:t>
            </w:r>
            <w:r w:rsidRPr="00037842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037842" w:rsidRDefault="00037842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Id</w:t>
            </w:r>
            <w:r w:rsidRPr="00037842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8F2255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042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N</w:t>
            </w:r>
            <w:r w:rsidRPr="00037842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老師編輯學生聯絡簿測試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T</w:t>
            </w:r>
            <w:r w:rsidRPr="00037842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/>
              </w:rPr>
              <w:t>T</w:t>
            </w:r>
            <w:r w:rsidRPr="00037842">
              <w:rPr>
                <w:rFonts w:ascii="微軟正黑體" w:eastAsia="微軟正黑體" w:hAnsi="微軟正黑體" w:hint="eastAsia"/>
              </w:rPr>
              <w:t>e</w:t>
            </w:r>
            <w:r w:rsidRPr="00037842">
              <w:rPr>
                <w:rFonts w:ascii="微軟正黑體" w:eastAsia="微軟正黑體" w:hAnsi="微軟正黑體"/>
              </w:rPr>
              <w:t>acher_</w:t>
            </w:r>
            <w:r w:rsidRPr="00037842">
              <w:rPr>
                <w:rFonts w:ascii="微軟正黑體" w:eastAsia="微軟正黑體" w:hAnsi="微軟正黑體" w:hint="eastAsia"/>
              </w:rPr>
              <w:t>c</w:t>
            </w:r>
            <w:r w:rsidRPr="00037842">
              <w:rPr>
                <w:rFonts w:ascii="微軟正黑體" w:eastAsia="微軟正黑體" w:hAnsi="微軟正黑體"/>
              </w:rPr>
              <w:t>ommunication_book</w:t>
            </w:r>
            <w:r w:rsidRPr="00037842">
              <w:rPr>
                <w:rFonts w:ascii="微軟正黑體" w:eastAsia="微軟正黑體" w:hAnsi="微軟正黑體" w:hint="eastAsia"/>
              </w:rPr>
              <w:t>頁面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R</w:t>
            </w:r>
            <w:r w:rsidRPr="00037842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(編碼</w:t>
            </w:r>
            <w:r w:rsidRPr="00037842">
              <w:rPr>
                <w:rFonts w:ascii="微軟正黑體" w:eastAsia="微軟正黑體" w:hAnsi="微軟正黑體"/>
              </w:rPr>
              <w:t>)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S</w:t>
            </w:r>
            <w:r w:rsidRPr="00037842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</w:t>
            </w:r>
            <w:r w:rsidRPr="00037842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7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點選一條聯絡簿編輯</w:t>
            </w:r>
          </w:p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7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選擇deadline</w:t>
            </w:r>
          </w:p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7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輸入p</w:t>
            </w:r>
            <w:r w:rsidRPr="00037842">
              <w:rPr>
                <w:rFonts w:ascii="微軟正黑體" w:eastAsia="微軟正黑體" w:hAnsi="微軟正黑體"/>
              </w:rPr>
              <w:t>rogress</w:t>
            </w:r>
          </w:p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7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輸入h</w:t>
            </w:r>
            <w:r w:rsidRPr="00037842">
              <w:rPr>
                <w:rFonts w:ascii="微軟正黑體" w:eastAsia="微軟正黑體" w:hAnsi="微軟正黑體"/>
              </w:rPr>
              <w:t>omework</w:t>
            </w:r>
          </w:p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7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點選s</w:t>
            </w:r>
            <w:r w:rsidRPr="00037842">
              <w:rPr>
                <w:rFonts w:ascii="微軟正黑體" w:eastAsia="微軟正黑體" w:hAnsi="微軟正黑體"/>
              </w:rPr>
              <w:t>ubmit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lastRenderedPageBreak/>
              <w:t>E</w:t>
            </w:r>
            <w:r w:rsidRPr="00037842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編輯聯絡簿完成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C</w:t>
            </w:r>
            <w:r w:rsidRPr="00037842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037842" w:rsidRDefault="00037842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Id</w:t>
            </w:r>
            <w:r w:rsidRPr="00037842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8F2255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043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N</w:t>
            </w:r>
            <w:r w:rsidRPr="00037842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老師刪除學生聯絡簿測試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T</w:t>
            </w:r>
            <w:r w:rsidRPr="00037842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/>
              </w:rPr>
              <w:t>T</w:t>
            </w:r>
            <w:r w:rsidRPr="00037842">
              <w:rPr>
                <w:rFonts w:ascii="微軟正黑體" w:eastAsia="微軟正黑體" w:hAnsi="微軟正黑體" w:hint="eastAsia"/>
              </w:rPr>
              <w:t>e</w:t>
            </w:r>
            <w:r w:rsidRPr="00037842">
              <w:rPr>
                <w:rFonts w:ascii="微軟正黑體" w:eastAsia="微軟正黑體" w:hAnsi="微軟正黑體"/>
              </w:rPr>
              <w:t>acher_</w:t>
            </w:r>
            <w:r w:rsidRPr="00037842">
              <w:rPr>
                <w:rFonts w:ascii="微軟正黑體" w:eastAsia="微軟正黑體" w:hAnsi="微軟正黑體" w:hint="eastAsia"/>
              </w:rPr>
              <w:t>c</w:t>
            </w:r>
            <w:r w:rsidRPr="00037842">
              <w:rPr>
                <w:rFonts w:ascii="微軟正黑體" w:eastAsia="微軟正黑體" w:hAnsi="微軟正黑體"/>
              </w:rPr>
              <w:t>ommunication_book</w:t>
            </w:r>
            <w:r w:rsidRPr="00037842">
              <w:rPr>
                <w:rFonts w:ascii="微軟正黑體" w:eastAsia="微軟正黑體" w:hAnsi="微軟正黑體" w:hint="eastAsia"/>
              </w:rPr>
              <w:t>頁面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R</w:t>
            </w:r>
            <w:r w:rsidRPr="00037842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(編碼</w:t>
            </w:r>
            <w:r w:rsidRPr="00037842">
              <w:rPr>
                <w:rFonts w:ascii="微軟正黑體" w:eastAsia="微軟正黑體" w:hAnsi="微軟正黑體"/>
              </w:rPr>
              <w:t>)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S</w:t>
            </w:r>
            <w:r w:rsidRPr="00037842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</w:t>
            </w:r>
            <w:r w:rsidRPr="00037842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1.點選一條聯絡簿刪除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E</w:t>
            </w:r>
            <w:r w:rsidRPr="00037842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刪除聯絡簿完成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C</w:t>
            </w:r>
            <w:r w:rsidRPr="00037842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037842" w:rsidRDefault="00037842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Id</w:t>
            </w:r>
            <w:r w:rsidRPr="00037842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8F2255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044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N</w:t>
            </w:r>
            <w:r w:rsidRPr="00037842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老師登出測試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T</w:t>
            </w:r>
            <w:r w:rsidRPr="00037842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/>
              </w:rPr>
              <w:t>T</w:t>
            </w:r>
            <w:r w:rsidRPr="00037842">
              <w:rPr>
                <w:rFonts w:ascii="微軟正黑體" w:eastAsia="微軟正黑體" w:hAnsi="微軟正黑體" w:hint="eastAsia"/>
              </w:rPr>
              <w:t>e</w:t>
            </w:r>
            <w:r w:rsidRPr="00037842">
              <w:rPr>
                <w:rFonts w:ascii="微軟正黑體" w:eastAsia="微軟正黑體" w:hAnsi="微軟正黑體"/>
              </w:rPr>
              <w:t>acher_menubar</w:t>
            </w:r>
            <w:r w:rsidRPr="00037842">
              <w:rPr>
                <w:rFonts w:ascii="微軟正黑體" w:eastAsia="微軟正黑體" w:hAnsi="微軟正黑體" w:hint="eastAsia"/>
              </w:rPr>
              <w:t>頁面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R</w:t>
            </w:r>
            <w:r w:rsidRPr="00037842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(編碼</w:t>
            </w:r>
            <w:r w:rsidRPr="00037842">
              <w:rPr>
                <w:rFonts w:ascii="微軟正黑體" w:eastAsia="微軟正黑體" w:hAnsi="微軟正黑體"/>
              </w:rPr>
              <w:t>)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S</w:t>
            </w:r>
            <w:r w:rsidRPr="00037842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I</w:t>
            </w:r>
            <w:r w:rsidRPr="00037842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8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點選左上角按鈕</w:t>
            </w:r>
          </w:p>
          <w:p w:rsidR="00037842" w:rsidRPr="00037842" w:rsidRDefault="00037842" w:rsidP="00037842">
            <w:pPr>
              <w:pStyle w:val="ae"/>
              <w:widowControl w:val="0"/>
              <w:numPr>
                <w:ilvl w:val="0"/>
                <w:numId w:val="28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點選登出按鈕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E</w:t>
            </w:r>
            <w:r w:rsidRPr="00037842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登出完成</w:t>
            </w:r>
          </w:p>
        </w:tc>
      </w:tr>
      <w:tr w:rsidR="00037842" w:rsidTr="00037842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C</w:t>
            </w:r>
            <w:r w:rsidRPr="00037842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842" w:rsidRPr="00037842" w:rsidRDefault="00037842" w:rsidP="00037842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037842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A87CB1" w:rsidRDefault="00A87CB1"/>
    <w:p w:rsidR="00A87CB1" w:rsidRDefault="00A87CB1" w:rsidP="00A87CB1">
      <w:pPr>
        <w:pStyle w:val="ae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學生端</w:t>
      </w:r>
    </w:p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Id</w:t>
            </w:r>
            <w:r w:rsidRPr="00A87CB1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8F2255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045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N</w:t>
            </w:r>
            <w:r w:rsidRPr="00A87CB1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學生登入系統功能測試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T</w:t>
            </w:r>
            <w:r w:rsidRPr="00A87CB1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l</w:t>
            </w:r>
            <w:r w:rsidRPr="00A87CB1">
              <w:rPr>
                <w:rFonts w:ascii="微軟正黑體" w:eastAsia="微軟正黑體" w:hAnsi="微軟正黑體"/>
              </w:rPr>
              <w:t>ogin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R</w:t>
            </w:r>
            <w:r w:rsidRPr="00A87CB1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(編碼</w:t>
            </w:r>
            <w:r w:rsidRPr="00A87CB1">
              <w:rPr>
                <w:rFonts w:ascii="微軟正黑體" w:eastAsia="微軟正黑體" w:hAnsi="微軟正黑體"/>
              </w:rPr>
              <w:t>)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S</w:t>
            </w:r>
            <w:r w:rsidRPr="00A87CB1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I</w:t>
            </w:r>
            <w:r w:rsidRPr="00A87CB1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pStyle w:val="ae"/>
              <w:widowControl w:val="0"/>
              <w:numPr>
                <w:ilvl w:val="0"/>
                <w:numId w:val="18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輸入帳號(1</w:t>
            </w:r>
            <w:r w:rsidRPr="00A87CB1">
              <w:rPr>
                <w:rFonts w:ascii="微軟正黑體" w:eastAsia="微軟正黑體" w:hAnsi="微軟正黑體"/>
              </w:rPr>
              <w:t>10-</w:t>
            </w:r>
            <w:r w:rsidRPr="00A87CB1">
              <w:rPr>
                <w:rFonts w:ascii="微軟正黑體" w:eastAsia="微軟正黑體" w:hAnsi="微軟正黑體" w:hint="eastAsia"/>
              </w:rPr>
              <w:t>S</w:t>
            </w:r>
            <w:r w:rsidRPr="00A87CB1">
              <w:rPr>
                <w:rFonts w:ascii="微軟正黑體" w:eastAsia="微軟正黑體" w:hAnsi="微軟正黑體"/>
              </w:rPr>
              <w:t>-001</w:t>
            </w:r>
            <w:r w:rsidRPr="00A87CB1">
              <w:rPr>
                <w:rFonts w:ascii="微軟正黑體" w:eastAsia="微軟正黑體" w:hAnsi="微軟正黑體" w:hint="eastAsia"/>
              </w:rPr>
              <w:t>)</w:t>
            </w:r>
          </w:p>
          <w:p w:rsidR="00A87CB1" w:rsidRPr="00A87CB1" w:rsidRDefault="00A87CB1" w:rsidP="00A87CB1">
            <w:pPr>
              <w:pStyle w:val="ae"/>
              <w:widowControl w:val="0"/>
              <w:numPr>
                <w:ilvl w:val="0"/>
                <w:numId w:val="18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lastRenderedPageBreak/>
              <w:t>輸入密碼(</w:t>
            </w:r>
            <w:r w:rsidRPr="00A87CB1">
              <w:rPr>
                <w:rFonts w:ascii="微軟正黑體" w:eastAsia="微軟正黑體" w:hAnsi="微軟正黑體"/>
              </w:rPr>
              <w:t>001)</w:t>
            </w:r>
          </w:p>
          <w:p w:rsidR="00A87CB1" w:rsidRPr="00A87CB1" w:rsidRDefault="00A87CB1" w:rsidP="00A87CB1">
            <w:pPr>
              <w:pStyle w:val="ae"/>
              <w:widowControl w:val="0"/>
              <w:numPr>
                <w:ilvl w:val="0"/>
                <w:numId w:val="18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點選登入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lastRenderedPageBreak/>
              <w:t>E</w:t>
            </w:r>
            <w:r w:rsidRPr="00A87CB1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進入學生首頁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C</w:t>
            </w:r>
            <w:r w:rsidRPr="00A87CB1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A87CB1" w:rsidRDefault="00A87CB1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Id</w:t>
            </w:r>
            <w:r w:rsidRPr="00A87CB1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8F2255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046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N</w:t>
            </w:r>
            <w:r w:rsidRPr="00A87CB1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學生課表課程點選測試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T</w:t>
            </w:r>
            <w:r w:rsidRPr="00A87CB1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/>
              </w:rPr>
              <w:t>Student</w:t>
            </w:r>
            <w:r w:rsidRPr="00A87CB1">
              <w:rPr>
                <w:rFonts w:ascii="微軟正黑體" w:eastAsia="微軟正黑體" w:hAnsi="微軟正黑體" w:hint="eastAsia"/>
              </w:rPr>
              <w:t>首頁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R</w:t>
            </w:r>
            <w:r w:rsidRPr="00A87CB1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(編碼</w:t>
            </w:r>
            <w:r w:rsidRPr="00A87CB1">
              <w:rPr>
                <w:rFonts w:ascii="微軟正黑體" w:eastAsia="微軟正黑體" w:hAnsi="微軟正黑體"/>
              </w:rPr>
              <w:t>)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S</w:t>
            </w:r>
            <w:r w:rsidRPr="00A87CB1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I</w:t>
            </w:r>
            <w:r w:rsidRPr="00A87CB1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1</w:t>
            </w:r>
            <w:r w:rsidRPr="00A87CB1">
              <w:rPr>
                <w:rFonts w:ascii="微軟正黑體" w:eastAsia="微軟正黑體" w:hAnsi="微軟正黑體"/>
              </w:rPr>
              <w:t>.</w:t>
            </w:r>
            <w:r w:rsidRPr="00A87CB1">
              <w:rPr>
                <w:rFonts w:ascii="微軟正黑體" w:eastAsia="微軟正黑體" w:hAnsi="微軟正黑體" w:hint="eastAsia"/>
              </w:rPr>
              <w:t>點選課程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E</w:t>
            </w:r>
            <w:r w:rsidRPr="00A87CB1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進入課程進度頁面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C</w:t>
            </w:r>
            <w:r w:rsidRPr="00A87CB1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A87CB1" w:rsidRDefault="00A87CB1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Id</w:t>
            </w:r>
            <w:r w:rsidRPr="00A87CB1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8F2255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047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N</w:t>
            </w:r>
            <w:r w:rsidRPr="00A87CB1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學生查看課程作業測試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T</w:t>
            </w:r>
            <w:r w:rsidRPr="00A87CB1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/>
              </w:rPr>
              <w:t>Student</w:t>
            </w:r>
            <w:r w:rsidRPr="00A87CB1">
              <w:rPr>
                <w:rFonts w:ascii="微軟正黑體" w:eastAsia="微軟正黑體" w:hAnsi="微軟正黑體" w:hint="eastAsia"/>
              </w:rPr>
              <w:t>課程進度頁面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R</w:t>
            </w:r>
            <w:r w:rsidRPr="00A87CB1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(編碼</w:t>
            </w:r>
            <w:r w:rsidRPr="00A87CB1">
              <w:rPr>
                <w:rFonts w:ascii="微軟正黑體" w:eastAsia="微軟正黑體" w:hAnsi="微軟正黑體"/>
              </w:rPr>
              <w:t>)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S</w:t>
            </w:r>
            <w:r w:rsidRPr="00A87CB1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I</w:t>
            </w:r>
            <w:r w:rsidRPr="00A87CB1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pStyle w:val="ae"/>
              <w:widowControl w:val="0"/>
              <w:numPr>
                <w:ilvl w:val="0"/>
                <w:numId w:val="29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點選左上角按鈕</w:t>
            </w:r>
          </w:p>
          <w:p w:rsidR="00A87CB1" w:rsidRPr="00A87CB1" w:rsidRDefault="00A87CB1" w:rsidP="00A87CB1">
            <w:pPr>
              <w:pStyle w:val="ae"/>
              <w:widowControl w:val="0"/>
              <w:numPr>
                <w:ilvl w:val="0"/>
                <w:numId w:val="29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點選課程作業按鈕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E</w:t>
            </w:r>
            <w:r w:rsidRPr="00A87CB1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進入課程作業頁面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C</w:t>
            </w:r>
            <w:r w:rsidRPr="00A87CB1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A87CB1" w:rsidRDefault="00A87CB1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Id</w:t>
            </w:r>
            <w:r w:rsidRPr="00A87CB1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8F2255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048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N</w:t>
            </w:r>
            <w:r w:rsidRPr="00A87CB1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學生查看考試成績測試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T</w:t>
            </w:r>
            <w:r w:rsidRPr="00A87CB1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/>
              </w:rPr>
              <w:t>Student</w:t>
            </w:r>
            <w:r w:rsidRPr="00A87CB1">
              <w:rPr>
                <w:rFonts w:ascii="微軟正黑體" w:eastAsia="微軟正黑體" w:hAnsi="微軟正黑體" w:hint="eastAsia"/>
              </w:rPr>
              <w:t>課程進度頁面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R</w:t>
            </w:r>
            <w:r w:rsidRPr="00A87CB1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(編碼</w:t>
            </w:r>
            <w:r w:rsidRPr="00A87CB1">
              <w:rPr>
                <w:rFonts w:ascii="微軟正黑體" w:eastAsia="微軟正黑體" w:hAnsi="微軟正黑體"/>
              </w:rPr>
              <w:t>)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S</w:t>
            </w:r>
            <w:r w:rsidRPr="00A87CB1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lastRenderedPageBreak/>
              <w:t>I</w:t>
            </w:r>
            <w:r w:rsidRPr="00A87CB1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pStyle w:val="ae"/>
              <w:widowControl w:val="0"/>
              <w:numPr>
                <w:ilvl w:val="0"/>
                <w:numId w:val="30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點選左上角按鈕</w:t>
            </w:r>
          </w:p>
          <w:p w:rsidR="00A87CB1" w:rsidRPr="00A87CB1" w:rsidRDefault="00A87CB1" w:rsidP="00A87CB1">
            <w:pPr>
              <w:pStyle w:val="ae"/>
              <w:widowControl w:val="0"/>
              <w:numPr>
                <w:ilvl w:val="0"/>
                <w:numId w:val="30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點選考試成績按鈕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E</w:t>
            </w:r>
            <w:r w:rsidRPr="00A87CB1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進入考試成績頁面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C</w:t>
            </w:r>
            <w:r w:rsidRPr="00A87CB1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A87CB1" w:rsidRDefault="00A87CB1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Id</w:t>
            </w:r>
            <w:r w:rsidRPr="00A87CB1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8F2255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049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N</w:t>
            </w:r>
            <w:r w:rsidRPr="00A87CB1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學生查看出缺勤紀錄測試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T</w:t>
            </w:r>
            <w:r w:rsidRPr="00A87CB1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/>
              </w:rPr>
              <w:t>Student</w:t>
            </w:r>
            <w:r w:rsidRPr="00A87CB1">
              <w:rPr>
                <w:rFonts w:ascii="微軟正黑體" w:eastAsia="微軟正黑體" w:hAnsi="微軟正黑體" w:hint="eastAsia"/>
              </w:rPr>
              <w:t>課程進度頁面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R</w:t>
            </w:r>
            <w:r w:rsidRPr="00A87CB1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(編碼</w:t>
            </w:r>
            <w:r w:rsidRPr="00A87CB1">
              <w:rPr>
                <w:rFonts w:ascii="微軟正黑體" w:eastAsia="微軟正黑體" w:hAnsi="微軟正黑體"/>
              </w:rPr>
              <w:t>)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S</w:t>
            </w:r>
            <w:r w:rsidRPr="00A87CB1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I</w:t>
            </w:r>
            <w:r w:rsidRPr="00A87CB1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pStyle w:val="ae"/>
              <w:widowControl w:val="0"/>
              <w:numPr>
                <w:ilvl w:val="0"/>
                <w:numId w:val="31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點選左上角按鈕</w:t>
            </w:r>
          </w:p>
          <w:p w:rsidR="00A87CB1" w:rsidRPr="00A87CB1" w:rsidRDefault="00A87CB1" w:rsidP="00A87CB1">
            <w:pPr>
              <w:pStyle w:val="ae"/>
              <w:widowControl w:val="0"/>
              <w:numPr>
                <w:ilvl w:val="0"/>
                <w:numId w:val="31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點選出缺勤紀錄按鈕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E</w:t>
            </w:r>
            <w:r w:rsidRPr="00A87CB1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進入出缺勤紀錄頁面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C</w:t>
            </w:r>
            <w:r w:rsidRPr="00A87CB1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A87CB1" w:rsidRDefault="00A87CB1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Id</w:t>
            </w:r>
            <w:r w:rsidRPr="00A87CB1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8F2255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050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N</w:t>
            </w:r>
            <w:r w:rsidRPr="00A87CB1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學生查看個人計畫測試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T</w:t>
            </w:r>
            <w:r w:rsidRPr="00A87CB1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/>
              </w:rPr>
              <w:t>Student</w:t>
            </w:r>
            <w:r w:rsidRPr="00A87CB1">
              <w:rPr>
                <w:rFonts w:ascii="微軟正黑體" w:eastAsia="微軟正黑體" w:hAnsi="微軟正黑體" w:hint="eastAsia"/>
              </w:rPr>
              <w:t>課程進度頁面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R</w:t>
            </w:r>
            <w:r w:rsidRPr="00A87CB1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(編碼</w:t>
            </w:r>
            <w:r w:rsidRPr="00A87CB1">
              <w:rPr>
                <w:rFonts w:ascii="微軟正黑體" w:eastAsia="微軟正黑體" w:hAnsi="微軟正黑體"/>
              </w:rPr>
              <w:t>)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S</w:t>
            </w:r>
            <w:r w:rsidRPr="00A87CB1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I</w:t>
            </w:r>
            <w:r w:rsidRPr="00A87CB1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pStyle w:val="ae"/>
              <w:widowControl w:val="0"/>
              <w:numPr>
                <w:ilvl w:val="0"/>
                <w:numId w:val="32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點選左上角按鈕</w:t>
            </w:r>
          </w:p>
          <w:p w:rsidR="00A87CB1" w:rsidRPr="00A87CB1" w:rsidRDefault="00A87CB1" w:rsidP="00A87CB1">
            <w:pPr>
              <w:pStyle w:val="ae"/>
              <w:widowControl w:val="0"/>
              <w:numPr>
                <w:ilvl w:val="0"/>
                <w:numId w:val="32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點選個人計畫按鈕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E</w:t>
            </w:r>
            <w:r w:rsidRPr="00A87CB1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進入個人計畫頁面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C</w:t>
            </w:r>
            <w:r w:rsidRPr="00A87CB1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A87CB1" w:rsidRDefault="00A87CB1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Id</w:t>
            </w:r>
            <w:r w:rsidRPr="00A87CB1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8F2255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051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N</w:t>
            </w:r>
            <w:r w:rsidRPr="00A87CB1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學生查看個人計畫測試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T</w:t>
            </w:r>
            <w:r w:rsidRPr="00A87CB1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/>
              </w:rPr>
              <w:t>Student</w:t>
            </w:r>
            <w:r w:rsidRPr="00A87CB1">
              <w:rPr>
                <w:rFonts w:ascii="微軟正黑體" w:eastAsia="微軟正黑體" w:hAnsi="微軟正黑體" w:hint="eastAsia"/>
              </w:rPr>
              <w:t>課程進度頁面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R</w:t>
            </w:r>
            <w:r w:rsidRPr="00A87CB1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(編碼</w:t>
            </w:r>
            <w:r w:rsidRPr="00A87CB1">
              <w:rPr>
                <w:rFonts w:ascii="微軟正黑體" w:eastAsia="微軟正黑體" w:hAnsi="微軟正黑體"/>
              </w:rPr>
              <w:t>)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lastRenderedPageBreak/>
              <w:t>S</w:t>
            </w:r>
            <w:r w:rsidRPr="00A87CB1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I</w:t>
            </w:r>
            <w:r w:rsidRPr="00A87CB1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pStyle w:val="ae"/>
              <w:widowControl w:val="0"/>
              <w:numPr>
                <w:ilvl w:val="0"/>
                <w:numId w:val="33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點選左上角按鈕</w:t>
            </w:r>
          </w:p>
          <w:p w:rsidR="00A87CB1" w:rsidRPr="00A87CB1" w:rsidRDefault="00A87CB1" w:rsidP="00A87CB1">
            <w:pPr>
              <w:pStyle w:val="ae"/>
              <w:widowControl w:val="0"/>
              <w:numPr>
                <w:ilvl w:val="0"/>
                <w:numId w:val="33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點選個人計畫按鈕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E</w:t>
            </w:r>
            <w:r w:rsidRPr="00A87CB1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進入個人計畫頁面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C</w:t>
            </w:r>
            <w:r w:rsidRPr="00A87CB1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A87CB1" w:rsidRDefault="00A87CB1"/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Id</w:t>
            </w:r>
            <w:r w:rsidRPr="00A87CB1">
              <w:rPr>
                <w:rFonts w:ascii="微軟正黑體" w:eastAsia="微軟正黑體" w:hAnsi="微軟正黑體"/>
              </w:rPr>
              <w:t>entification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8F2255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>S-STC-</w:t>
            </w:r>
            <w:r>
              <w:rPr>
                <w:rFonts w:ascii="微軟正黑體" w:eastAsia="微軟正黑體" w:hAnsi="微軟正黑體"/>
              </w:rPr>
              <w:t>052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N</w:t>
            </w:r>
            <w:r w:rsidRPr="00A87CB1">
              <w:rPr>
                <w:rFonts w:ascii="微軟正黑體" w:eastAsia="微軟正黑體" w:hAnsi="微軟正黑體"/>
              </w:rPr>
              <w:t>ame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學生預約補課測試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T</w:t>
            </w:r>
            <w:r w:rsidRPr="00A87CB1">
              <w:rPr>
                <w:rFonts w:ascii="微軟正黑體" w:eastAsia="微軟正黑體" w:hAnsi="微軟正黑體"/>
              </w:rPr>
              <w:t>ested Target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/>
              </w:rPr>
              <w:t>Student</w:t>
            </w:r>
            <w:r w:rsidRPr="00A87CB1">
              <w:rPr>
                <w:rFonts w:ascii="微軟正黑體" w:eastAsia="微軟正黑體" w:hAnsi="微軟正黑體" w:hint="eastAsia"/>
              </w:rPr>
              <w:t>首頁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R</w:t>
            </w:r>
            <w:r w:rsidRPr="00A87CB1">
              <w:rPr>
                <w:rFonts w:ascii="微軟正黑體" w:eastAsia="微軟正黑體" w:hAnsi="微軟正黑體"/>
              </w:rPr>
              <w:t>eference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(編碼</w:t>
            </w:r>
            <w:r w:rsidRPr="00A87CB1">
              <w:rPr>
                <w:rFonts w:ascii="微軟正黑體" w:eastAsia="微軟正黑體" w:hAnsi="微軟正黑體"/>
              </w:rPr>
              <w:t>)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S</w:t>
            </w:r>
            <w:r w:rsidRPr="00A87CB1">
              <w:rPr>
                <w:rFonts w:ascii="微軟正黑體" w:eastAsia="微軟正黑體" w:hAnsi="微軟正黑體"/>
              </w:rPr>
              <w:t>everity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I</w:t>
            </w:r>
            <w:r w:rsidRPr="00A87CB1">
              <w:rPr>
                <w:rFonts w:ascii="微軟正黑體" w:eastAsia="微軟正黑體" w:hAnsi="微軟正黑體"/>
              </w:rPr>
              <w:t>nstructions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pStyle w:val="ae"/>
              <w:widowControl w:val="0"/>
              <w:numPr>
                <w:ilvl w:val="0"/>
                <w:numId w:val="34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點選左上角按鈕</w:t>
            </w:r>
          </w:p>
          <w:p w:rsidR="00A87CB1" w:rsidRPr="00A87CB1" w:rsidRDefault="00A87CB1" w:rsidP="00A87CB1">
            <w:pPr>
              <w:pStyle w:val="ae"/>
              <w:widowControl w:val="0"/>
              <w:numPr>
                <w:ilvl w:val="0"/>
                <w:numId w:val="34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點選預約補課按鈕</w:t>
            </w:r>
          </w:p>
          <w:p w:rsidR="00A87CB1" w:rsidRPr="00A87CB1" w:rsidRDefault="00A87CB1" w:rsidP="00A87CB1">
            <w:pPr>
              <w:pStyle w:val="ae"/>
              <w:widowControl w:val="0"/>
              <w:numPr>
                <w:ilvl w:val="0"/>
                <w:numId w:val="34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點選某一時間預約補課按鈕</w:t>
            </w:r>
          </w:p>
          <w:p w:rsidR="00A87CB1" w:rsidRPr="00A87CB1" w:rsidRDefault="00A87CB1" w:rsidP="00A87CB1">
            <w:pPr>
              <w:pStyle w:val="ae"/>
              <w:widowControl w:val="0"/>
              <w:numPr>
                <w:ilvl w:val="0"/>
                <w:numId w:val="34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選擇課程</w:t>
            </w:r>
          </w:p>
          <w:p w:rsidR="00A87CB1" w:rsidRPr="00A87CB1" w:rsidRDefault="00A87CB1" w:rsidP="00A87CB1">
            <w:pPr>
              <w:pStyle w:val="ae"/>
              <w:widowControl w:val="0"/>
              <w:numPr>
                <w:ilvl w:val="0"/>
                <w:numId w:val="34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選擇課堂</w:t>
            </w:r>
          </w:p>
          <w:p w:rsidR="00A87CB1" w:rsidRPr="00A87CB1" w:rsidRDefault="00A87CB1" w:rsidP="00A87CB1">
            <w:pPr>
              <w:pStyle w:val="ae"/>
              <w:widowControl w:val="0"/>
              <w:numPr>
                <w:ilvl w:val="0"/>
                <w:numId w:val="34"/>
              </w:numPr>
              <w:suppressAutoHyphens w:val="0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點選s</w:t>
            </w:r>
            <w:r w:rsidRPr="00A87CB1">
              <w:rPr>
                <w:rFonts w:ascii="微軟正黑體" w:eastAsia="微軟正黑體" w:hAnsi="微軟正黑體"/>
              </w:rPr>
              <w:t>ubmit</w:t>
            </w:r>
            <w:r w:rsidRPr="00A87CB1">
              <w:rPr>
                <w:rFonts w:ascii="微軟正黑體" w:eastAsia="微軟正黑體" w:hAnsi="微軟正黑體" w:hint="eastAsia"/>
              </w:rPr>
              <w:t>按鈕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E</w:t>
            </w:r>
            <w:r w:rsidRPr="00A87CB1">
              <w:rPr>
                <w:rFonts w:ascii="微軟正黑體" w:eastAsia="微軟正黑體" w:hAnsi="微軟正黑體"/>
              </w:rPr>
              <w:t>xpected Result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成功預約補課</w:t>
            </w:r>
          </w:p>
        </w:tc>
      </w:tr>
      <w:tr w:rsidR="00A87CB1" w:rsidTr="00A87CB1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C</w:t>
            </w:r>
            <w:r w:rsidRPr="00A87CB1">
              <w:rPr>
                <w:rFonts w:ascii="微軟正黑體" w:eastAsia="微軟正黑體" w:hAnsi="微軟正黑體"/>
              </w:rPr>
              <w:t>learup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CB1" w:rsidRPr="00A87CB1" w:rsidRDefault="00A87CB1" w:rsidP="00A87CB1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A87CB1">
              <w:rPr>
                <w:rFonts w:ascii="微軟正黑體" w:eastAsia="微軟正黑體" w:hAnsi="微軟正黑體" w:hint="eastAsia"/>
              </w:rPr>
              <w:t>無</w:t>
            </w:r>
          </w:p>
        </w:tc>
      </w:tr>
    </w:tbl>
    <w:p w:rsidR="00FA0EFB" w:rsidRDefault="00FA0EFB" w:rsidP="00FA0EFB">
      <w:pPr>
        <w:spacing w:line="360" w:lineRule="auto"/>
        <w:ind w:left="425"/>
        <w:rPr>
          <w:rFonts w:ascii="Heiti SC Medium" w:eastAsia="Heiti SC Medium" w:hAnsi="Heiti SC Medium"/>
          <w:color w:val="000000" w:themeColor="text1"/>
          <w:sz w:val="28"/>
        </w:rPr>
      </w:pPr>
    </w:p>
    <w:p w:rsidR="00FA0EFB" w:rsidRPr="00FA0EFB" w:rsidRDefault="00FA0EFB" w:rsidP="00A87CB1">
      <w:pPr>
        <w:spacing w:line="360" w:lineRule="auto"/>
        <w:rPr>
          <w:rFonts w:ascii="Heiti SC Medium" w:eastAsia="Heiti SC Medium" w:hAnsi="Heiti SC Medium" w:hint="eastAsia"/>
          <w:color w:val="000000" w:themeColor="text1"/>
          <w:sz w:val="28"/>
        </w:rPr>
      </w:pPr>
    </w:p>
    <w:p w:rsidR="00B867C9" w:rsidRPr="00DB05B6" w:rsidRDefault="00DF24AA" w:rsidP="005A0698">
      <w:pPr>
        <w:rPr>
          <w:rFonts w:ascii="Heiti SC Medium" w:eastAsia="Heiti SC Medium" w:hAnsi="Heiti SC Medium"/>
          <w:color w:val="0000FF"/>
        </w:rPr>
      </w:pPr>
      <w:r>
        <w:rPr>
          <w:rFonts w:ascii="Heiti SC Medium" w:eastAsia="Heiti SC Medium" w:hAnsi="Heiti SC Medium"/>
          <w:color w:val="0000FF"/>
        </w:rPr>
        <w:br w:type="page"/>
      </w:r>
    </w:p>
    <w:p w:rsidR="00B867C9" w:rsidRPr="00744483" w:rsidRDefault="006D0B95" w:rsidP="005A0698">
      <w:pPr>
        <w:numPr>
          <w:ilvl w:val="0"/>
          <w:numId w:val="1"/>
        </w:numPr>
        <w:rPr>
          <w:rFonts w:ascii="Heiti SC Medium" w:eastAsia="Heiti SC Medium" w:hAnsi="Heiti SC Medium"/>
          <w:b/>
          <w:sz w:val="28"/>
          <w:szCs w:val="28"/>
        </w:rPr>
      </w:pPr>
      <w:bookmarkStart w:id="27" w:name="_Toc277807223"/>
      <w:bookmarkStart w:id="28" w:name="_Toc2892010"/>
      <w:r w:rsidRPr="00744483">
        <w:rPr>
          <w:rFonts w:ascii="Heiti SC Medium" w:eastAsia="Heiti SC Medium" w:hAnsi="Heiti SC Medium"/>
          <w:b/>
          <w:sz w:val="28"/>
          <w:szCs w:val="28"/>
        </w:rPr>
        <w:lastRenderedPageBreak/>
        <w:t>測試工作指派與時程(Personnel and Schedule)</w:t>
      </w:r>
      <w:bookmarkEnd w:id="27"/>
      <w:bookmarkEnd w:id="28"/>
    </w:p>
    <w:p w:rsidR="00B867C9" w:rsidRPr="00744483" w:rsidRDefault="006D0B95" w:rsidP="005C6C11">
      <w:pPr>
        <w:numPr>
          <w:ilvl w:val="1"/>
          <w:numId w:val="1"/>
        </w:numPr>
        <w:tabs>
          <w:tab w:val="left" w:pos="992"/>
        </w:tabs>
        <w:spacing w:line="360" w:lineRule="auto"/>
        <w:ind w:left="771" w:hanging="482"/>
        <w:rPr>
          <w:rFonts w:ascii="Heiti SC Medium" w:eastAsia="Heiti SC Medium" w:hAnsi="Heiti SC Medium"/>
        </w:rPr>
      </w:pPr>
      <w:bookmarkStart w:id="29" w:name="_Toc277807224"/>
      <w:bookmarkStart w:id="30" w:name="_Toc2892011"/>
      <w:r w:rsidRPr="00DB05B6">
        <w:rPr>
          <w:rFonts w:ascii="Heiti SC Medium" w:eastAsia="Heiti SC Medium" w:hAnsi="Heiti SC Medium"/>
          <w:sz w:val="28"/>
          <w:szCs w:val="28"/>
        </w:rPr>
        <w:t>測試成員(</w:t>
      </w:r>
      <w:r w:rsidRPr="00DB05B6">
        <w:rPr>
          <w:rFonts w:ascii="Heiti SC Medium" w:eastAsia="Heiti SC Medium" w:hAnsi="Heiti SC Medium"/>
          <w:bCs/>
          <w:sz w:val="28"/>
          <w:szCs w:val="28"/>
        </w:rPr>
        <w:t>Personnel</w:t>
      </w:r>
      <w:r w:rsidRPr="00DB05B6">
        <w:rPr>
          <w:rFonts w:ascii="Heiti SC Medium" w:eastAsia="Heiti SC Medium" w:hAnsi="Heiti SC Medium"/>
          <w:sz w:val="28"/>
          <w:szCs w:val="28"/>
        </w:rPr>
        <w:t>)</w:t>
      </w:r>
      <w:bookmarkEnd w:id="29"/>
      <w:bookmarkEnd w:id="30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402"/>
        <w:gridCol w:w="4403"/>
      </w:tblGrid>
      <w:tr w:rsidR="00E46D8A" w:rsidTr="00654B9A">
        <w:trPr>
          <w:trHeight w:val="510"/>
          <w:jc w:val="center"/>
        </w:trPr>
        <w:tc>
          <w:tcPr>
            <w:tcW w:w="4402" w:type="dxa"/>
            <w:shd w:val="clear" w:color="auto" w:fill="E2EFD9" w:themeFill="accent6" w:themeFillTint="33"/>
            <w:vAlign w:val="center"/>
          </w:tcPr>
          <w:p w:rsidR="00E46D8A" w:rsidRPr="00654B9A" w:rsidRDefault="00E46D8A" w:rsidP="005A0698">
            <w:pPr>
              <w:snapToGrid w:val="0"/>
              <w:spacing w:line="276" w:lineRule="auto"/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8"/>
              </w:rPr>
            </w:pPr>
            <w:r w:rsidRPr="00654B9A">
              <w:rPr>
                <w:rFonts w:ascii="Heiti SC Medium" w:eastAsia="Heiti SC Medium" w:hAnsi="Heiti SC Medium" w:hint="eastAsia"/>
                <w:b/>
                <w:color w:val="000000" w:themeColor="text1"/>
                <w:sz w:val="28"/>
              </w:rPr>
              <w:t>姓名</w:t>
            </w:r>
          </w:p>
        </w:tc>
        <w:tc>
          <w:tcPr>
            <w:tcW w:w="4403" w:type="dxa"/>
            <w:shd w:val="clear" w:color="auto" w:fill="E2EFD9" w:themeFill="accent6" w:themeFillTint="33"/>
            <w:vAlign w:val="center"/>
          </w:tcPr>
          <w:p w:rsidR="00E46D8A" w:rsidRPr="00654B9A" w:rsidRDefault="00E46D8A" w:rsidP="005A0698">
            <w:pPr>
              <w:snapToGrid w:val="0"/>
              <w:spacing w:line="276" w:lineRule="auto"/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8"/>
              </w:rPr>
            </w:pPr>
            <w:r w:rsidRPr="00654B9A">
              <w:rPr>
                <w:rFonts w:ascii="Heiti SC Medium" w:eastAsia="Heiti SC Medium" w:hAnsi="Heiti SC Medium" w:hint="eastAsia"/>
                <w:b/>
                <w:color w:val="000000" w:themeColor="text1"/>
                <w:sz w:val="28"/>
              </w:rPr>
              <w:t>職責</w:t>
            </w:r>
          </w:p>
        </w:tc>
      </w:tr>
      <w:tr w:rsidR="00E46D8A" w:rsidTr="005A0698">
        <w:trPr>
          <w:trHeight w:val="510"/>
          <w:jc w:val="center"/>
        </w:trPr>
        <w:tc>
          <w:tcPr>
            <w:tcW w:w="4402" w:type="dxa"/>
            <w:vAlign w:val="center"/>
          </w:tcPr>
          <w:p w:rsidR="00E46D8A" w:rsidRDefault="00E46D8A" w:rsidP="005A0698">
            <w:pPr>
              <w:tabs>
                <w:tab w:val="left" w:pos="992"/>
              </w:tabs>
              <w:snapToGrid w:val="0"/>
              <w:spacing w:line="276" w:lineRule="auto"/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廖子權</w:t>
            </w:r>
          </w:p>
        </w:tc>
        <w:tc>
          <w:tcPr>
            <w:tcW w:w="4403" w:type="dxa"/>
            <w:vAlign w:val="center"/>
          </w:tcPr>
          <w:p w:rsidR="00E46D8A" w:rsidRDefault="00CA2AD7" w:rsidP="005A0698">
            <w:pPr>
              <w:tabs>
                <w:tab w:val="left" w:pos="992"/>
              </w:tabs>
              <w:snapToGrid w:val="0"/>
              <w:spacing w:line="276" w:lineRule="auto"/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系統測試人員</w:t>
            </w:r>
          </w:p>
        </w:tc>
      </w:tr>
      <w:tr w:rsidR="00E46D8A" w:rsidTr="005A0698">
        <w:trPr>
          <w:trHeight w:val="510"/>
          <w:jc w:val="center"/>
        </w:trPr>
        <w:tc>
          <w:tcPr>
            <w:tcW w:w="4402" w:type="dxa"/>
            <w:vAlign w:val="center"/>
          </w:tcPr>
          <w:p w:rsidR="00E46D8A" w:rsidRDefault="00E46D8A" w:rsidP="005A0698">
            <w:pPr>
              <w:tabs>
                <w:tab w:val="left" w:pos="992"/>
              </w:tabs>
              <w:snapToGrid w:val="0"/>
              <w:spacing w:line="276" w:lineRule="auto"/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邵安祺</w:t>
            </w:r>
          </w:p>
        </w:tc>
        <w:tc>
          <w:tcPr>
            <w:tcW w:w="4403" w:type="dxa"/>
            <w:vAlign w:val="center"/>
          </w:tcPr>
          <w:p w:rsidR="00E91D6E" w:rsidRDefault="00E91D6E" w:rsidP="005A0698">
            <w:pPr>
              <w:tabs>
                <w:tab w:val="left" w:pos="992"/>
              </w:tabs>
              <w:snapToGrid w:val="0"/>
              <w:spacing w:line="276" w:lineRule="auto"/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系統測試規劃</w:t>
            </w:r>
          </w:p>
          <w:p w:rsidR="00E46D8A" w:rsidRDefault="00E46D8A" w:rsidP="005A0698">
            <w:pPr>
              <w:tabs>
                <w:tab w:val="left" w:pos="992"/>
              </w:tabs>
              <w:snapToGrid w:val="0"/>
              <w:spacing w:line="276" w:lineRule="auto"/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單元測試規劃（學生端）</w:t>
            </w:r>
          </w:p>
        </w:tc>
      </w:tr>
      <w:tr w:rsidR="00E46D8A" w:rsidTr="005A0698">
        <w:trPr>
          <w:trHeight w:val="510"/>
          <w:jc w:val="center"/>
        </w:trPr>
        <w:tc>
          <w:tcPr>
            <w:tcW w:w="4402" w:type="dxa"/>
            <w:vAlign w:val="center"/>
          </w:tcPr>
          <w:p w:rsidR="00E46D8A" w:rsidRDefault="00E46D8A" w:rsidP="005A0698">
            <w:pPr>
              <w:tabs>
                <w:tab w:val="left" w:pos="992"/>
              </w:tabs>
              <w:snapToGrid w:val="0"/>
              <w:spacing w:line="276" w:lineRule="auto"/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梁晏慈</w:t>
            </w:r>
          </w:p>
        </w:tc>
        <w:tc>
          <w:tcPr>
            <w:tcW w:w="4403" w:type="dxa"/>
            <w:vAlign w:val="center"/>
          </w:tcPr>
          <w:p w:rsidR="00E91D6E" w:rsidRDefault="00E91D6E" w:rsidP="005A0698">
            <w:pPr>
              <w:tabs>
                <w:tab w:val="left" w:pos="992"/>
              </w:tabs>
              <w:snapToGrid w:val="0"/>
              <w:spacing w:line="276" w:lineRule="auto"/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系統測試規劃</w:t>
            </w:r>
          </w:p>
          <w:p w:rsidR="00E46D8A" w:rsidRDefault="00E46D8A" w:rsidP="005A0698">
            <w:pPr>
              <w:tabs>
                <w:tab w:val="left" w:pos="992"/>
              </w:tabs>
              <w:snapToGrid w:val="0"/>
              <w:spacing w:line="276" w:lineRule="auto"/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單元測試規劃（補習班端）</w:t>
            </w:r>
          </w:p>
        </w:tc>
      </w:tr>
      <w:tr w:rsidR="00E46D8A" w:rsidTr="005A0698">
        <w:trPr>
          <w:trHeight w:val="510"/>
          <w:jc w:val="center"/>
        </w:trPr>
        <w:tc>
          <w:tcPr>
            <w:tcW w:w="4402" w:type="dxa"/>
            <w:vAlign w:val="center"/>
          </w:tcPr>
          <w:p w:rsidR="00E46D8A" w:rsidRDefault="00E46D8A" w:rsidP="005A0698">
            <w:pPr>
              <w:tabs>
                <w:tab w:val="left" w:pos="992"/>
              </w:tabs>
              <w:snapToGrid w:val="0"/>
              <w:spacing w:line="276" w:lineRule="auto"/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林湘玲</w:t>
            </w:r>
          </w:p>
        </w:tc>
        <w:tc>
          <w:tcPr>
            <w:tcW w:w="4403" w:type="dxa"/>
            <w:vAlign w:val="center"/>
          </w:tcPr>
          <w:p w:rsidR="00E46D8A" w:rsidRDefault="00A52ADB" w:rsidP="005A0698">
            <w:pPr>
              <w:tabs>
                <w:tab w:val="left" w:pos="992"/>
              </w:tabs>
              <w:snapToGrid w:val="0"/>
              <w:spacing w:line="276" w:lineRule="auto"/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單元測試人員（</w:t>
            </w:r>
            <w:r w:rsidR="007016A9">
              <w:rPr>
                <w:rFonts w:ascii="Heiti SC Medium" w:eastAsia="Heiti SC Medium" w:hAnsi="Heiti SC Medium" w:hint="eastAsia"/>
              </w:rPr>
              <w:t>補習班端</w:t>
            </w:r>
            <w:r>
              <w:rPr>
                <w:rFonts w:ascii="Heiti SC Medium" w:eastAsia="Heiti SC Medium" w:hAnsi="Heiti SC Medium" w:hint="eastAsia"/>
              </w:rPr>
              <w:t>）</w:t>
            </w:r>
          </w:p>
        </w:tc>
      </w:tr>
      <w:tr w:rsidR="00E46D8A" w:rsidTr="005A0698">
        <w:trPr>
          <w:trHeight w:val="510"/>
          <w:jc w:val="center"/>
        </w:trPr>
        <w:tc>
          <w:tcPr>
            <w:tcW w:w="4402" w:type="dxa"/>
            <w:vAlign w:val="center"/>
          </w:tcPr>
          <w:p w:rsidR="00E46D8A" w:rsidRDefault="00E46D8A" w:rsidP="005A0698">
            <w:pPr>
              <w:tabs>
                <w:tab w:val="left" w:pos="992"/>
              </w:tabs>
              <w:snapToGrid w:val="0"/>
              <w:spacing w:line="276" w:lineRule="auto"/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謝宛蓉</w:t>
            </w:r>
          </w:p>
        </w:tc>
        <w:tc>
          <w:tcPr>
            <w:tcW w:w="4403" w:type="dxa"/>
            <w:vAlign w:val="center"/>
          </w:tcPr>
          <w:p w:rsidR="00E46D8A" w:rsidRDefault="007016A9" w:rsidP="005A0698">
            <w:pPr>
              <w:tabs>
                <w:tab w:val="left" w:pos="992"/>
              </w:tabs>
              <w:snapToGrid w:val="0"/>
              <w:spacing w:line="276" w:lineRule="auto"/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單元測試人員（學生端、老師端）</w:t>
            </w:r>
          </w:p>
        </w:tc>
      </w:tr>
      <w:tr w:rsidR="00E46D8A" w:rsidTr="005A0698">
        <w:trPr>
          <w:trHeight w:val="510"/>
          <w:jc w:val="center"/>
        </w:trPr>
        <w:tc>
          <w:tcPr>
            <w:tcW w:w="4402" w:type="dxa"/>
            <w:vAlign w:val="center"/>
          </w:tcPr>
          <w:p w:rsidR="00E46D8A" w:rsidRDefault="00E46D8A" w:rsidP="005A0698">
            <w:pPr>
              <w:tabs>
                <w:tab w:val="left" w:pos="992"/>
              </w:tabs>
              <w:snapToGrid w:val="0"/>
              <w:spacing w:line="276" w:lineRule="auto"/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曾清兒</w:t>
            </w:r>
          </w:p>
        </w:tc>
        <w:tc>
          <w:tcPr>
            <w:tcW w:w="4403" w:type="dxa"/>
            <w:vAlign w:val="center"/>
          </w:tcPr>
          <w:p w:rsidR="00E91D6E" w:rsidRDefault="00E91D6E" w:rsidP="005A0698">
            <w:pPr>
              <w:tabs>
                <w:tab w:val="left" w:pos="992"/>
              </w:tabs>
              <w:snapToGrid w:val="0"/>
              <w:spacing w:line="276" w:lineRule="auto"/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系統測試規劃</w:t>
            </w:r>
          </w:p>
          <w:p w:rsidR="00E46D8A" w:rsidRDefault="00E46D8A" w:rsidP="005A0698">
            <w:pPr>
              <w:tabs>
                <w:tab w:val="left" w:pos="992"/>
              </w:tabs>
              <w:snapToGrid w:val="0"/>
              <w:spacing w:line="276" w:lineRule="auto"/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單元測試規劃（老師端）</w:t>
            </w:r>
          </w:p>
        </w:tc>
      </w:tr>
      <w:tr w:rsidR="00E46D8A" w:rsidTr="005A0698">
        <w:trPr>
          <w:trHeight w:val="510"/>
          <w:jc w:val="center"/>
        </w:trPr>
        <w:tc>
          <w:tcPr>
            <w:tcW w:w="4402" w:type="dxa"/>
            <w:vAlign w:val="center"/>
          </w:tcPr>
          <w:p w:rsidR="00E46D8A" w:rsidRDefault="00E46D8A" w:rsidP="005A0698">
            <w:pPr>
              <w:tabs>
                <w:tab w:val="left" w:pos="992"/>
              </w:tabs>
              <w:snapToGrid w:val="0"/>
              <w:spacing w:line="276" w:lineRule="auto"/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呂儀安</w:t>
            </w:r>
          </w:p>
        </w:tc>
        <w:tc>
          <w:tcPr>
            <w:tcW w:w="4403" w:type="dxa"/>
            <w:vAlign w:val="center"/>
          </w:tcPr>
          <w:p w:rsidR="00E91D6E" w:rsidRDefault="00E91D6E" w:rsidP="005A0698">
            <w:pPr>
              <w:tabs>
                <w:tab w:val="left" w:pos="992"/>
              </w:tabs>
              <w:snapToGrid w:val="0"/>
              <w:spacing w:line="276" w:lineRule="auto"/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系統測試規劃</w:t>
            </w:r>
          </w:p>
          <w:p w:rsidR="00E46D8A" w:rsidRDefault="00E46D8A" w:rsidP="005A0698">
            <w:pPr>
              <w:tabs>
                <w:tab w:val="left" w:pos="992"/>
              </w:tabs>
              <w:snapToGrid w:val="0"/>
              <w:spacing w:line="276" w:lineRule="auto"/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單元測試規劃（老師端）</w:t>
            </w:r>
          </w:p>
        </w:tc>
      </w:tr>
      <w:tr w:rsidR="00E9671A" w:rsidTr="005A0698">
        <w:trPr>
          <w:trHeight w:val="510"/>
          <w:jc w:val="center"/>
        </w:trPr>
        <w:tc>
          <w:tcPr>
            <w:tcW w:w="4402" w:type="dxa"/>
            <w:vAlign w:val="center"/>
          </w:tcPr>
          <w:p w:rsidR="00E9671A" w:rsidRDefault="00E9671A" w:rsidP="005A0698">
            <w:pPr>
              <w:tabs>
                <w:tab w:val="left" w:pos="992"/>
              </w:tabs>
              <w:snapToGrid w:val="0"/>
              <w:spacing w:line="276" w:lineRule="auto"/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全體人員</w:t>
            </w:r>
          </w:p>
        </w:tc>
        <w:tc>
          <w:tcPr>
            <w:tcW w:w="4403" w:type="dxa"/>
            <w:vAlign w:val="center"/>
          </w:tcPr>
          <w:p w:rsidR="00E9671A" w:rsidRDefault="00E9671A" w:rsidP="005A0698">
            <w:pPr>
              <w:tabs>
                <w:tab w:val="left" w:pos="992"/>
              </w:tabs>
              <w:snapToGrid w:val="0"/>
              <w:spacing w:line="276" w:lineRule="auto"/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研發人員</w:t>
            </w:r>
          </w:p>
        </w:tc>
      </w:tr>
    </w:tbl>
    <w:p w:rsidR="00744483" w:rsidRPr="00A52ADB" w:rsidRDefault="00744483" w:rsidP="005A0698">
      <w:pPr>
        <w:tabs>
          <w:tab w:val="left" w:pos="992"/>
        </w:tabs>
        <w:ind w:left="771"/>
        <w:rPr>
          <w:rFonts w:ascii="Heiti SC Medium" w:eastAsia="Heiti SC Medium" w:hAnsi="Heiti SC Medium"/>
        </w:rPr>
      </w:pPr>
    </w:p>
    <w:p w:rsidR="00744483" w:rsidRDefault="00F2657D" w:rsidP="005C6C11">
      <w:pPr>
        <w:numPr>
          <w:ilvl w:val="1"/>
          <w:numId w:val="1"/>
        </w:numPr>
        <w:tabs>
          <w:tab w:val="left" w:pos="992"/>
        </w:tabs>
        <w:spacing w:line="360" w:lineRule="auto"/>
        <w:ind w:left="771" w:hanging="482"/>
        <w:rPr>
          <w:rFonts w:ascii="Heiti SC Medium" w:eastAsia="Heiti SC Medium" w:hAnsi="Heiti SC Medium"/>
          <w:bCs/>
          <w:sz w:val="28"/>
          <w:szCs w:val="28"/>
        </w:rPr>
      </w:pPr>
      <w:r w:rsidRPr="00F2657D">
        <w:rPr>
          <w:rFonts w:ascii="Heiti SC Medium" w:eastAsia="Heiti SC Medium" w:hAnsi="Heiti SC Medium" w:hint="eastAsia"/>
          <w:bCs/>
          <w:sz w:val="28"/>
          <w:szCs w:val="28"/>
        </w:rPr>
        <w:t>測試程序與時程</w:t>
      </w:r>
      <w:r w:rsidRPr="00F2657D">
        <w:rPr>
          <w:rFonts w:ascii="Heiti SC Medium" w:eastAsia="Heiti SC Medium" w:hAnsi="Heiti SC Medium"/>
          <w:bCs/>
          <w:sz w:val="28"/>
          <w:szCs w:val="28"/>
        </w:rPr>
        <w:t>(Test Procedure and Schedule)</w:t>
      </w:r>
    </w:p>
    <w:tbl>
      <w:tblPr>
        <w:tblStyle w:val="af0"/>
        <w:tblW w:w="9640" w:type="dxa"/>
        <w:jc w:val="center"/>
        <w:tblLook w:val="04A0" w:firstRow="1" w:lastRow="0" w:firstColumn="1" w:lastColumn="0" w:noHBand="0" w:noVBand="1"/>
      </w:tblPr>
      <w:tblGrid>
        <w:gridCol w:w="3823"/>
        <w:gridCol w:w="2982"/>
        <w:gridCol w:w="2835"/>
      </w:tblGrid>
      <w:tr w:rsidR="00DF7DA9" w:rsidTr="00654B9A">
        <w:trPr>
          <w:trHeight w:val="510"/>
          <w:jc w:val="center"/>
        </w:trPr>
        <w:tc>
          <w:tcPr>
            <w:tcW w:w="3823" w:type="dxa"/>
            <w:shd w:val="clear" w:color="auto" w:fill="E2EFD9" w:themeFill="accent6" w:themeFillTint="33"/>
            <w:vAlign w:val="center"/>
          </w:tcPr>
          <w:p w:rsidR="00DF7DA9" w:rsidRPr="00654B9A" w:rsidRDefault="00DF7DA9" w:rsidP="005A0698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8"/>
              </w:rPr>
            </w:pPr>
            <w:r w:rsidRPr="00654B9A">
              <w:rPr>
                <w:rFonts w:ascii="Heiti SC Medium" w:eastAsia="Heiti SC Medium" w:hAnsi="Heiti SC Medium" w:hint="eastAsia"/>
                <w:b/>
                <w:color w:val="000000" w:themeColor="text1"/>
                <w:sz w:val="28"/>
              </w:rPr>
              <w:t>D</w:t>
            </w:r>
            <w:r w:rsidRPr="00654B9A">
              <w:rPr>
                <w:rFonts w:ascii="Heiti SC Medium" w:eastAsia="Heiti SC Medium" w:hAnsi="Heiti SC Medium"/>
                <w:b/>
                <w:color w:val="000000" w:themeColor="text1"/>
                <w:sz w:val="28"/>
              </w:rPr>
              <w:t>eliverable</w:t>
            </w:r>
          </w:p>
        </w:tc>
        <w:tc>
          <w:tcPr>
            <w:tcW w:w="2982" w:type="dxa"/>
            <w:shd w:val="clear" w:color="auto" w:fill="E2EFD9" w:themeFill="accent6" w:themeFillTint="33"/>
            <w:vAlign w:val="center"/>
          </w:tcPr>
          <w:p w:rsidR="00DF7DA9" w:rsidRPr="00654B9A" w:rsidRDefault="00DF7DA9" w:rsidP="005A0698">
            <w:pPr>
              <w:snapToGrid w:val="0"/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8"/>
              </w:rPr>
            </w:pPr>
            <w:r w:rsidRPr="00654B9A">
              <w:rPr>
                <w:rFonts w:ascii="Heiti SC Medium" w:eastAsia="Heiti SC Medium" w:hAnsi="Heiti SC Medium" w:hint="eastAsia"/>
                <w:b/>
                <w:color w:val="000000" w:themeColor="text1"/>
                <w:sz w:val="28"/>
              </w:rPr>
              <w:t>R</w:t>
            </w:r>
            <w:r w:rsidRPr="00654B9A">
              <w:rPr>
                <w:rFonts w:ascii="Heiti SC Medium" w:eastAsia="Heiti SC Medium" w:hAnsi="Heiti SC Medium"/>
                <w:b/>
                <w:color w:val="000000" w:themeColor="text1"/>
                <w:sz w:val="28"/>
              </w:rPr>
              <w:t>esponsibility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DF7DA9" w:rsidRPr="00654B9A" w:rsidRDefault="00DF7DA9" w:rsidP="005A0698">
            <w:pPr>
              <w:snapToGrid w:val="0"/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8"/>
              </w:rPr>
            </w:pPr>
            <w:r w:rsidRPr="00654B9A">
              <w:rPr>
                <w:rFonts w:ascii="Heiti SC Medium" w:eastAsia="Heiti SC Medium" w:hAnsi="Heiti SC Medium" w:hint="eastAsia"/>
                <w:b/>
                <w:color w:val="000000" w:themeColor="text1"/>
                <w:sz w:val="28"/>
              </w:rPr>
              <w:t>C</w:t>
            </w:r>
            <w:r w:rsidRPr="00654B9A">
              <w:rPr>
                <w:rFonts w:ascii="Heiti SC Medium" w:eastAsia="Heiti SC Medium" w:hAnsi="Heiti SC Medium"/>
                <w:b/>
                <w:color w:val="000000" w:themeColor="text1"/>
                <w:sz w:val="28"/>
              </w:rPr>
              <w:t>ompletion Date</w:t>
            </w:r>
          </w:p>
        </w:tc>
      </w:tr>
      <w:tr w:rsidR="00DF7DA9" w:rsidTr="005A0698">
        <w:trPr>
          <w:trHeight w:val="510"/>
          <w:jc w:val="center"/>
        </w:trPr>
        <w:tc>
          <w:tcPr>
            <w:tcW w:w="3823" w:type="dxa"/>
            <w:vAlign w:val="center"/>
          </w:tcPr>
          <w:p w:rsidR="00DF7DA9" w:rsidRDefault="00EF58DC" w:rsidP="005A0698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</w:rPr>
            </w:pPr>
            <w:r w:rsidRPr="00EF58DC">
              <w:rPr>
                <w:rFonts w:ascii="Heiti SC Medium" w:eastAsia="Heiti SC Medium" w:hAnsi="Heiti SC Medium" w:hint="eastAsia"/>
              </w:rPr>
              <w:t>發展測試案例</w:t>
            </w:r>
          </w:p>
          <w:p w:rsidR="00EF58DC" w:rsidRPr="00EF58DC" w:rsidRDefault="00EF58DC" w:rsidP="005A0698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（</w:t>
            </w:r>
            <w:r>
              <w:rPr>
                <w:rFonts w:ascii="Heiti SC Medium" w:eastAsia="Heiti SC Medium" w:hAnsi="Heiti SC Medium"/>
              </w:rPr>
              <w:t>Develop Test Cases</w:t>
            </w:r>
            <w:r>
              <w:rPr>
                <w:rFonts w:ascii="Heiti SC Medium" w:eastAsia="Heiti SC Medium" w:hAnsi="Heiti SC Medium" w:hint="eastAsia"/>
              </w:rPr>
              <w:t>）</w:t>
            </w:r>
          </w:p>
        </w:tc>
        <w:tc>
          <w:tcPr>
            <w:tcW w:w="2982" w:type="dxa"/>
            <w:vAlign w:val="center"/>
          </w:tcPr>
          <w:p w:rsidR="00DF7DA9" w:rsidRPr="00EF58DC" w:rsidRDefault="00EF58DC" w:rsidP="005A0698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</w:rPr>
            </w:pPr>
            <w:r w:rsidRPr="00EF58DC">
              <w:rPr>
                <w:rFonts w:ascii="Heiti SC Medium" w:eastAsia="Heiti SC Medium" w:hAnsi="Heiti SC Medium" w:hint="eastAsia"/>
              </w:rPr>
              <w:t>測試規劃人員</w:t>
            </w:r>
          </w:p>
        </w:tc>
        <w:tc>
          <w:tcPr>
            <w:tcW w:w="2835" w:type="dxa"/>
            <w:vAlign w:val="center"/>
          </w:tcPr>
          <w:p w:rsidR="00DF7DA9" w:rsidRPr="00EF58DC" w:rsidRDefault="003D52A7" w:rsidP="005A0698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/>
              </w:rPr>
              <w:t>110/01/</w:t>
            </w:r>
            <w:r w:rsidR="003E5CF3">
              <w:rPr>
                <w:rFonts w:ascii="Heiti SC Medium" w:eastAsia="Heiti SC Medium" w:hAnsi="Heiti SC Medium"/>
              </w:rPr>
              <w:t>10</w:t>
            </w:r>
          </w:p>
        </w:tc>
      </w:tr>
      <w:tr w:rsidR="00DF7DA9" w:rsidTr="005A0698">
        <w:trPr>
          <w:trHeight w:val="510"/>
          <w:jc w:val="center"/>
        </w:trPr>
        <w:tc>
          <w:tcPr>
            <w:tcW w:w="3823" w:type="dxa"/>
            <w:vAlign w:val="center"/>
          </w:tcPr>
          <w:p w:rsidR="00DF7DA9" w:rsidRDefault="00B9098B" w:rsidP="005A0698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複核測試案例</w:t>
            </w:r>
          </w:p>
          <w:p w:rsidR="00B9098B" w:rsidRPr="00EF58DC" w:rsidRDefault="00B9098B" w:rsidP="005A0698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（</w:t>
            </w:r>
            <w:r w:rsidR="00D53C8C">
              <w:rPr>
                <w:rFonts w:ascii="Heiti SC Medium" w:eastAsia="Heiti SC Medium" w:hAnsi="Heiti SC Medium"/>
              </w:rPr>
              <w:t>Test Cases Review</w:t>
            </w:r>
            <w:r>
              <w:rPr>
                <w:rFonts w:ascii="Heiti SC Medium" w:eastAsia="Heiti SC Medium" w:hAnsi="Heiti SC Medium" w:hint="eastAsia"/>
              </w:rPr>
              <w:t>）</w:t>
            </w:r>
          </w:p>
        </w:tc>
        <w:tc>
          <w:tcPr>
            <w:tcW w:w="2982" w:type="dxa"/>
            <w:vAlign w:val="center"/>
          </w:tcPr>
          <w:p w:rsidR="00DF7DA9" w:rsidRDefault="00DE4234" w:rsidP="005A0698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測試人員</w:t>
            </w:r>
          </w:p>
          <w:p w:rsidR="00DE4234" w:rsidRPr="00EF58DC" w:rsidRDefault="00DE4234" w:rsidP="005A0698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研發人員</w:t>
            </w:r>
          </w:p>
        </w:tc>
        <w:tc>
          <w:tcPr>
            <w:tcW w:w="2835" w:type="dxa"/>
            <w:vAlign w:val="center"/>
          </w:tcPr>
          <w:p w:rsidR="00DF7DA9" w:rsidRPr="00EF58DC" w:rsidRDefault="003D52A7" w:rsidP="005A0698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/>
              </w:rPr>
              <w:t>110/01/</w:t>
            </w:r>
            <w:r w:rsidR="003E5CF3">
              <w:rPr>
                <w:rFonts w:ascii="Heiti SC Medium" w:eastAsia="Heiti SC Medium" w:hAnsi="Heiti SC Medium"/>
              </w:rPr>
              <w:t>13</w:t>
            </w:r>
          </w:p>
        </w:tc>
      </w:tr>
      <w:tr w:rsidR="00DF7DA9" w:rsidTr="005A0698">
        <w:trPr>
          <w:trHeight w:val="510"/>
          <w:jc w:val="center"/>
        </w:trPr>
        <w:tc>
          <w:tcPr>
            <w:tcW w:w="3823" w:type="dxa"/>
            <w:vAlign w:val="center"/>
          </w:tcPr>
          <w:p w:rsidR="00DF7DA9" w:rsidRDefault="00B9098B" w:rsidP="005A0698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完成測試執行</w:t>
            </w:r>
          </w:p>
          <w:p w:rsidR="00B9098B" w:rsidRPr="00EF58DC" w:rsidRDefault="00B9098B" w:rsidP="005A0698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（</w:t>
            </w:r>
            <w:r w:rsidR="00D53C8C">
              <w:rPr>
                <w:rFonts w:ascii="Heiti SC Medium" w:eastAsia="Heiti SC Medium" w:hAnsi="Heiti SC Medium" w:hint="eastAsia"/>
              </w:rPr>
              <w:t>E</w:t>
            </w:r>
            <w:r w:rsidR="00D53C8C">
              <w:rPr>
                <w:rFonts w:ascii="Heiti SC Medium" w:eastAsia="Heiti SC Medium" w:hAnsi="Heiti SC Medium"/>
              </w:rPr>
              <w:t>xecute Testing</w:t>
            </w:r>
            <w:r>
              <w:rPr>
                <w:rFonts w:ascii="Heiti SC Medium" w:eastAsia="Heiti SC Medium" w:hAnsi="Heiti SC Medium" w:hint="eastAsia"/>
              </w:rPr>
              <w:t>）</w:t>
            </w:r>
          </w:p>
        </w:tc>
        <w:tc>
          <w:tcPr>
            <w:tcW w:w="2982" w:type="dxa"/>
            <w:vAlign w:val="center"/>
          </w:tcPr>
          <w:p w:rsidR="00DF7DA9" w:rsidRPr="00EF58DC" w:rsidRDefault="00DE4234" w:rsidP="005A0698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測試人員</w:t>
            </w:r>
          </w:p>
        </w:tc>
        <w:tc>
          <w:tcPr>
            <w:tcW w:w="2835" w:type="dxa"/>
            <w:vAlign w:val="center"/>
          </w:tcPr>
          <w:p w:rsidR="00DF7DA9" w:rsidRPr="00EF58DC" w:rsidRDefault="003D52A7" w:rsidP="005A0698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/>
              </w:rPr>
              <w:t>110/01/</w:t>
            </w:r>
            <w:r w:rsidR="003E5CF3">
              <w:rPr>
                <w:rFonts w:ascii="Heiti SC Medium" w:eastAsia="Heiti SC Medium" w:hAnsi="Heiti SC Medium"/>
              </w:rPr>
              <w:t>13</w:t>
            </w:r>
          </w:p>
        </w:tc>
      </w:tr>
      <w:tr w:rsidR="00DF7DA9" w:rsidTr="005A0698">
        <w:trPr>
          <w:trHeight w:val="510"/>
          <w:jc w:val="center"/>
        </w:trPr>
        <w:tc>
          <w:tcPr>
            <w:tcW w:w="3823" w:type="dxa"/>
            <w:vAlign w:val="center"/>
          </w:tcPr>
          <w:p w:rsidR="00DF7DA9" w:rsidRDefault="00B9098B" w:rsidP="005A0698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完成缺失修復</w:t>
            </w:r>
          </w:p>
          <w:p w:rsidR="00B9098B" w:rsidRPr="00EF58DC" w:rsidRDefault="00B9098B" w:rsidP="005A0698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（</w:t>
            </w:r>
            <w:r w:rsidR="00D53C8C">
              <w:rPr>
                <w:rFonts w:ascii="Heiti SC Medium" w:eastAsia="Heiti SC Medium" w:hAnsi="Heiti SC Medium" w:hint="eastAsia"/>
              </w:rPr>
              <w:t>C</w:t>
            </w:r>
            <w:r w:rsidR="00D53C8C">
              <w:rPr>
                <w:rFonts w:ascii="Heiti SC Medium" w:eastAsia="Heiti SC Medium" w:hAnsi="Heiti SC Medium"/>
              </w:rPr>
              <w:t>omplete Defect Reports</w:t>
            </w:r>
            <w:r>
              <w:rPr>
                <w:rFonts w:ascii="Heiti SC Medium" w:eastAsia="Heiti SC Medium" w:hAnsi="Heiti SC Medium" w:hint="eastAsia"/>
              </w:rPr>
              <w:t>）</w:t>
            </w:r>
          </w:p>
        </w:tc>
        <w:tc>
          <w:tcPr>
            <w:tcW w:w="2982" w:type="dxa"/>
            <w:vAlign w:val="center"/>
          </w:tcPr>
          <w:p w:rsidR="00DF7DA9" w:rsidRPr="00EF58DC" w:rsidRDefault="00DE4234" w:rsidP="005A0698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研發人員</w:t>
            </w:r>
          </w:p>
        </w:tc>
        <w:tc>
          <w:tcPr>
            <w:tcW w:w="2835" w:type="dxa"/>
            <w:vAlign w:val="center"/>
          </w:tcPr>
          <w:p w:rsidR="00DF7DA9" w:rsidRPr="00EF58DC" w:rsidRDefault="003D52A7" w:rsidP="005A0698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/>
              </w:rPr>
              <w:t>110/01/</w:t>
            </w:r>
            <w:r w:rsidR="003E5CF3">
              <w:rPr>
                <w:rFonts w:ascii="Heiti SC Medium" w:eastAsia="Heiti SC Medium" w:hAnsi="Heiti SC Medium"/>
              </w:rPr>
              <w:t>14</w:t>
            </w:r>
          </w:p>
        </w:tc>
      </w:tr>
      <w:tr w:rsidR="00DF7DA9" w:rsidTr="005A0698">
        <w:trPr>
          <w:trHeight w:val="510"/>
          <w:jc w:val="center"/>
        </w:trPr>
        <w:tc>
          <w:tcPr>
            <w:tcW w:w="3823" w:type="dxa"/>
            <w:vAlign w:val="center"/>
          </w:tcPr>
          <w:p w:rsidR="00DF7DA9" w:rsidRDefault="00B9098B" w:rsidP="005A0698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提出測試報告</w:t>
            </w:r>
          </w:p>
          <w:p w:rsidR="00B9098B" w:rsidRPr="00EF58DC" w:rsidRDefault="00B9098B" w:rsidP="005A0698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（</w:t>
            </w:r>
            <w:r w:rsidR="00D53C8C">
              <w:rPr>
                <w:rFonts w:ascii="Heiti SC Medium" w:eastAsia="Heiti SC Medium" w:hAnsi="Heiti SC Medium" w:hint="eastAsia"/>
              </w:rPr>
              <w:t>F</w:t>
            </w:r>
            <w:r w:rsidR="00D53C8C">
              <w:rPr>
                <w:rFonts w:ascii="Heiti SC Medium" w:eastAsia="Heiti SC Medium" w:hAnsi="Heiti SC Medium"/>
              </w:rPr>
              <w:t>inal Test Summary Report</w:t>
            </w:r>
            <w:r>
              <w:rPr>
                <w:rFonts w:ascii="Heiti SC Medium" w:eastAsia="Heiti SC Medium" w:hAnsi="Heiti SC Medium" w:hint="eastAsia"/>
              </w:rPr>
              <w:t>）</w:t>
            </w:r>
          </w:p>
        </w:tc>
        <w:tc>
          <w:tcPr>
            <w:tcW w:w="2982" w:type="dxa"/>
            <w:vAlign w:val="center"/>
          </w:tcPr>
          <w:p w:rsidR="00DF7DA9" w:rsidRPr="00EF58DC" w:rsidRDefault="00DE4234" w:rsidP="005A0698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測試人員</w:t>
            </w:r>
          </w:p>
        </w:tc>
        <w:tc>
          <w:tcPr>
            <w:tcW w:w="2835" w:type="dxa"/>
            <w:vAlign w:val="center"/>
          </w:tcPr>
          <w:p w:rsidR="00DF7DA9" w:rsidRPr="00EF58DC" w:rsidRDefault="003D52A7" w:rsidP="005A0698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/>
              </w:rPr>
              <w:t>110/01/</w:t>
            </w:r>
            <w:r w:rsidR="003E5CF3">
              <w:rPr>
                <w:rFonts w:ascii="Heiti SC Medium" w:eastAsia="Heiti SC Medium" w:hAnsi="Heiti SC Medium"/>
              </w:rPr>
              <w:t>13, 14</w:t>
            </w:r>
          </w:p>
        </w:tc>
      </w:tr>
    </w:tbl>
    <w:p w:rsidR="00F2657D" w:rsidRPr="00F2657D" w:rsidRDefault="00F2657D" w:rsidP="002B644E">
      <w:pPr>
        <w:tabs>
          <w:tab w:val="left" w:pos="992"/>
        </w:tabs>
        <w:rPr>
          <w:rFonts w:ascii="Heiti SC Medium" w:eastAsia="Heiti SC Medium" w:hAnsi="Heiti SC Medium"/>
          <w:bCs/>
          <w:sz w:val="28"/>
          <w:szCs w:val="28"/>
        </w:rPr>
      </w:pPr>
    </w:p>
    <w:p w:rsidR="00B867C9" w:rsidRPr="00DB05B6" w:rsidRDefault="00DF24AA" w:rsidP="00056011">
      <w:pPr>
        <w:rPr>
          <w:rFonts w:ascii="Heiti SC Medium" w:eastAsia="Heiti SC Medium" w:hAnsi="Heiti SC Medium"/>
          <w:sz w:val="28"/>
          <w:szCs w:val="28"/>
        </w:rPr>
      </w:pPr>
      <w:bookmarkStart w:id="31" w:name="_Toc277807226"/>
      <w:r>
        <w:rPr>
          <w:rFonts w:ascii="Heiti SC Medium" w:eastAsia="Heiti SC Medium" w:hAnsi="Heiti SC Medium"/>
          <w:sz w:val="28"/>
          <w:szCs w:val="28"/>
        </w:rPr>
        <w:br w:type="page"/>
      </w:r>
    </w:p>
    <w:p w:rsidR="00B867C9" w:rsidRPr="00DB05B6" w:rsidRDefault="006D0B95" w:rsidP="00654B9A">
      <w:pPr>
        <w:pageBreakBefore/>
        <w:numPr>
          <w:ilvl w:val="0"/>
          <w:numId w:val="1"/>
        </w:numPr>
        <w:rPr>
          <w:rFonts w:ascii="Heiti SC Medium" w:eastAsia="Heiti SC Medium" w:hAnsi="Heiti SC Medium"/>
          <w:color w:val="FF0000"/>
        </w:rPr>
      </w:pPr>
      <w:bookmarkStart w:id="32" w:name="_Toc2892012"/>
      <w:r w:rsidRPr="00DB05B6">
        <w:rPr>
          <w:rFonts w:ascii="Heiti SC Medium" w:eastAsia="Heiti SC Medium" w:hAnsi="Heiti SC Medium"/>
          <w:sz w:val="28"/>
          <w:szCs w:val="28"/>
        </w:rPr>
        <w:lastRenderedPageBreak/>
        <w:t>測試結果與分析(Test Results and Analysis)</w:t>
      </w:r>
      <w:bookmarkEnd w:id="31"/>
      <w:bookmarkEnd w:id="32"/>
    </w:p>
    <w:p w:rsidR="00B867C9" w:rsidRDefault="006D0B95" w:rsidP="005A0698">
      <w:pPr>
        <w:numPr>
          <w:ilvl w:val="1"/>
          <w:numId w:val="1"/>
        </w:numPr>
        <w:rPr>
          <w:rFonts w:ascii="Heiti SC Medium" w:eastAsia="Heiti SC Medium" w:hAnsi="Heiti SC Medium"/>
          <w:sz w:val="28"/>
          <w:szCs w:val="28"/>
        </w:rPr>
      </w:pPr>
      <w:bookmarkStart w:id="33" w:name="_Toc277807227"/>
      <w:bookmarkStart w:id="34" w:name="_Toc2892013"/>
      <w:r w:rsidRPr="00DB05B6">
        <w:rPr>
          <w:rFonts w:ascii="Heiti SC Medium" w:eastAsia="Heiti SC Medium" w:hAnsi="Heiti SC Medium"/>
          <w:sz w:val="28"/>
          <w:szCs w:val="28"/>
        </w:rPr>
        <w:t>測試結果(Test Results)</w:t>
      </w:r>
      <w:bookmarkEnd w:id="33"/>
      <w:bookmarkEnd w:id="3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699"/>
      </w:tblGrid>
      <w:tr w:rsidR="00774501" w:rsidTr="00A106F1">
        <w:tc>
          <w:tcPr>
            <w:tcW w:w="2547" w:type="dxa"/>
            <w:shd w:val="clear" w:color="auto" w:fill="E2EFD9" w:themeFill="accent6" w:themeFillTint="33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 w:hint="eastAsia"/>
                <w:color w:val="000000" w:themeColor="text1"/>
              </w:rPr>
              <w:t>測試案例編號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774501">
              <w:rPr>
                <w:rFonts w:ascii="Heiti SC Medium" w:eastAsia="Heiti SC Medium" w:hAnsi="Heiti SC Medium" w:hint="eastAsia"/>
                <w:color w:val="000000" w:themeColor="text1"/>
              </w:rPr>
              <w:t>測試結果</w:t>
            </w:r>
          </w:p>
        </w:tc>
        <w:tc>
          <w:tcPr>
            <w:tcW w:w="4699" w:type="dxa"/>
            <w:shd w:val="clear" w:color="auto" w:fill="E2EFD9" w:themeFill="accent6" w:themeFillTint="33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 w:hint="eastAsia"/>
                <w:color w:val="000000" w:themeColor="text1"/>
              </w:rPr>
              <w:t>註解</w:t>
            </w:r>
          </w:p>
        </w:tc>
      </w:tr>
      <w:tr w:rsidR="00774501" w:rsidTr="00A106F1">
        <w:tc>
          <w:tcPr>
            <w:tcW w:w="2547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CS-TC-USER-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74501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774501" w:rsidTr="00A106F1">
        <w:tc>
          <w:tcPr>
            <w:tcW w:w="2547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CS-TC-USER-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74501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774501" w:rsidTr="00A106F1">
        <w:tc>
          <w:tcPr>
            <w:tcW w:w="2547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CS-TC-USER-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74501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774501" w:rsidTr="00A106F1">
        <w:tc>
          <w:tcPr>
            <w:tcW w:w="2547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CS-TC-USER-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74501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774501" w:rsidTr="00A106F1">
        <w:tc>
          <w:tcPr>
            <w:tcW w:w="2547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CS-TC-USER-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74501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774501" w:rsidTr="00A106F1">
        <w:tc>
          <w:tcPr>
            <w:tcW w:w="2547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CS-TC-USER-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74501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774501" w:rsidTr="00A106F1">
        <w:tc>
          <w:tcPr>
            <w:tcW w:w="2547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CS-TC-USER-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74501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774501" w:rsidTr="00A106F1">
        <w:tc>
          <w:tcPr>
            <w:tcW w:w="2547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CS-TC-USER-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74501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774501" w:rsidTr="00A106F1">
        <w:tc>
          <w:tcPr>
            <w:tcW w:w="2547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CS-TC-USER-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009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74501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774501" w:rsidTr="00A106F1">
        <w:tc>
          <w:tcPr>
            <w:tcW w:w="2547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CS-TC-USER-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74501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FF0000"/>
              </w:rPr>
              <w:t>F</w:t>
            </w:r>
            <w:r w:rsidRPr="00A106F1">
              <w:rPr>
                <w:rFonts w:ascii="Heiti SC Medium" w:eastAsia="Heiti SC Medium" w:hAnsi="Heiti SC Medium"/>
                <w:color w:val="FF0000"/>
              </w:rPr>
              <w:t>AILED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CS-TC-USER-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CS-TC-USER-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CS-TC-USER-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CS-TC-USER-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CS-TC-USER-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CS-TC-ML-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CS-TC-ML-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CS-TC-ML-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CS-TC-ML-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CS-TC-ML-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CS-TC-ML-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CS-TC-ML-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CS-TC-ML-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CS-TC-ML-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009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CS-TC-ML-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CS-TC-ML-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CS-TC-ML-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CS-TC-ML-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CS-TC-ML-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CS-TC-ML-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CS-TC-CLR-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CS-TC-CLR-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CS-TC-CLR-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CS-TC-CLR-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lastRenderedPageBreak/>
              <w:t>CS-TC-CLR-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CS-TC-CLR-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CS-TC-CLR-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CS-TC-CLR-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CS-TC-CLR-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009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BE260A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BE260A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CS-TC-CLR-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454E9C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454E9C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CS-TC-CLR-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454E9C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454E9C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454E9C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454E9C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454E9C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454E9C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454E9C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454E9C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454E9C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454E9C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454E9C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454E9C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454E9C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454E9C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454E9C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454E9C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454E9C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454E9C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009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454E9C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454E9C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774501" w:rsidTr="00A106F1">
        <w:tc>
          <w:tcPr>
            <w:tcW w:w="2547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74501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FF0000"/>
              </w:rPr>
              <w:t>F</w:t>
            </w:r>
            <w:r w:rsidRPr="00A106F1">
              <w:rPr>
                <w:rFonts w:ascii="Heiti SC Medium" w:eastAsia="Heiti SC Medium" w:hAnsi="Heiti SC Medium"/>
                <w:color w:val="FF0000"/>
              </w:rPr>
              <w:t>AILED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774501" w:rsidTr="00A106F1">
        <w:tc>
          <w:tcPr>
            <w:tcW w:w="2547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74501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774501" w:rsidTr="00A106F1">
        <w:tc>
          <w:tcPr>
            <w:tcW w:w="2547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74501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FF0000"/>
              </w:rPr>
              <w:t>F</w:t>
            </w:r>
            <w:r w:rsidRPr="00A106F1">
              <w:rPr>
                <w:rFonts w:ascii="Heiti SC Medium" w:eastAsia="Heiti SC Medium" w:hAnsi="Heiti SC Medium"/>
                <w:color w:val="FF0000"/>
              </w:rPr>
              <w:t>AILED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774501" w:rsidTr="00A106F1">
        <w:tc>
          <w:tcPr>
            <w:tcW w:w="2547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74501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774501" w:rsidTr="00A106F1">
        <w:tc>
          <w:tcPr>
            <w:tcW w:w="2547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74501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FF0000"/>
              </w:rPr>
              <w:t>F</w:t>
            </w:r>
            <w:r w:rsidRPr="00A106F1">
              <w:rPr>
                <w:rFonts w:ascii="Heiti SC Medium" w:eastAsia="Heiti SC Medium" w:hAnsi="Heiti SC Medium"/>
                <w:color w:val="FF0000"/>
              </w:rPr>
              <w:t>AILED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019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022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023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024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025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026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027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028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029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030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lastRenderedPageBreak/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031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032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033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034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035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036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2547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037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8BF" w:rsidRDefault="00E808BF" w:rsidP="00A106F1">
            <w:pPr>
              <w:spacing w:line="276" w:lineRule="auto"/>
              <w:jc w:val="both"/>
            </w:pPr>
            <w:r w:rsidRPr="009658C2"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 w:rsidRPr="009658C2"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774501" w:rsidTr="00A106F1">
        <w:tc>
          <w:tcPr>
            <w:tcW w:w="2547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038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74501" w:rsidRPr="00A106F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FF0000"/>
              </w:rPr>
            </w:pPr>
            <w:r w:rsidRPr="00A106F1">
              <w:rPr>
                <w:rFonts w:ascii="Heiti SC Medium" w:eastAsia="Heiti SC Medium" w:hAnsi="Heiti SC Medium" w:hint="eastAsia"/>
                <w:color w:val="FF0000"/>
              </w:rPr>
              <w:t>F</w:t>
            </w:r>
            <w:r w:rsidRPr="00A106F1">
              <w:rPr>
                <w:rFonts w:ascii="Heiti SC Medium" w:eastAsia="Heiti SC Medium" w:hAnsi="Heiti SC Medium"/>
                <w:color w:val="FF0000"/>
              </w:rPr>
              <w:t>AILED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774501" w:rsidTr="00A106F1">
        <w:tc>
          <w:tcPr>
            <w:tcW w:w="2547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039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74501" w:rsidRPr="00A106F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FF0000"/>
              </w:rPr>
            </w:pPr>
            <w:r w:rsidRPr="00A106F1">
              <w:rPr>
                <w:rFonts w:ascii="Heiti SC Medium" w:eastAsia="Heiti SC Medium" w:hAnsi="Heiti SC Medium" w:hint="eastAsia"/>
                <w:color w:val="FF0000"/>
              </w:rPr>
              <w:t>F</w:t>
            </w:r>
            <w:r w:rsidRPr="00A106F1">
              <w:rPr>
                <w:rFonts w:ascii="Heiti SC Medium" w:eastAsia="Heiti SC Medium" w:hAnsi="Heiti SC Medium"/>
                <w:color w:val="FF0000"/>
              </w:rPr>
              <w:t>AILED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774501" w:rsidTr="00A106F1">
        <w:tc>
          <w:tcPr>
            <w:tcW w:w="2547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040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74501" w:rsidRPr="00A106F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FF0000"/>
              </w:rPr>
            </w:pPr>
            <w:r w:rsidRPr="00A106F1">
              <w:rPr>
                <w:rFonts w:ascii="Heiti SC Medium" w:eastAsia="Heiti SC Medium" w:hAnsi="Heiti SC Medium" w:hint="eastAsia"/>
                <w:color w:val="FF0000"/>
              </w:rPr>
              <w:t>F</w:t>
            </w:r>
            <w:r w:rsidRPr="00A106F1">
              <w:rPr>
                <w:rFonts w:ascii="Heiti SC Medium" w:eastAsia="Heiti SC Medium" w:hAnsi="Heiti SC Medium"/>
                <w:color w:val="FF0000"/>
              </w:rPr>
              <w:t>AILED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774501" w:rsidTr="00A106F1">
        <w:tc>
          <w:tcPr>
            <w:tcW w:w="2547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041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74501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774501" w:rsidTr="00A106F1">
        <w:tc>
          <w:tcPr>
            <w:tcW w:w="2547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774501">
              <w:rPr>
                <w:rFonts w:ascii="Heiti SC Medium" w:eastAsia="Heiti SC Medium" w:hAnsi="Heiti SC Medium"/>
                <w:color w:val="000000" w:themeColor="text1"/>
              </w:rPr>
              <w:t>CS-TC-COR-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042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74501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P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ASS</w:t>
            </w:r>
          </w:p>
        </w:tc>
        <w:tc>
          <w:tcPr>
            <w:tcW w:w="4699" w:type="dxa"/>
            <w:shd w:val="clear" w:color="auto" w:fill="auto"/>
            <w:vAlign w:val="center"/>
          </w:tcPr>
          <w:p w:rsidR="00774501" w:rsidRPr="00774501" w:rsidRDefault="00774501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</w:p>
        </w:tc>
      </w:tr>
      <w:tr w:rsidR="00E808BF" w:rsidTr="00A106F1">
        <w:tc>
          <w:tcPr>
            <w:tcW w:w="8805" w:type="dxa"/>
            <w:gridSpan w:val="3"/>
            <w:shd w:val="clear" w:color="auto" w:fill="E2EFD9" w:themeFill="accent6" w:themeFillTint="33"/>
            <w:vAlign w:val="center"/>
          </w:tcPr>
          <w:p w:rsidR="00E808BF" w:rsidRPr="00774501" w:rsidRDefault="00E808BF" w:rsidP="00A106F1">
            <w:pPr>
              <w:snapToGrid w:val="0"/>
              <w:spacing w:line="276" w:lineRule="auto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R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ATE:  91.57%</w:t>
            </w:r>
          </w:p>
        </w:tc>
      </w:tr>
    </w:tbl>
    <w:p w:rsidR="00BF7927" w:rsidRDefault="00BF7927" w:rsidP="00774501">
      <w:pPr>
        <w:snapToGrid w:val="0"/>
        <w:outlineLvl w:val="1"/>
        <w:rPr>
          <w:rFonts w:ascii="Heiti SC Medium" w:eastAsia="Heiti SC Medium" w:hAnsi="Heiti SC Medium" w:hint="eastAsia"/>
        </w:rPr>
      </w:pPr>
    </w:p>
    <w:tbl>
      <w:tblPr>
        <w:tblStyle w:val="af0"/>
        <w:tblW w:w="110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1"/>
      </w:tblGrid>
      <w:tr w:rsidR="00BF7927" w:rsidTr="00BF7927">
        <w:trPr>
          <w:jc w:val="center"/>
        </w:trPr>
        <w:tc>
          <w:tcPr>
            <w:tcW w:w="11052" w:type="dxa"/>
            <w:vAlign w:val="center"/>
          </w:tcPr>
          <w:p w:rsidR="00BF7927" w:rsidRDefault="00BF7927" w:rsidP="00BF7927">
            <w:pPr>
              <w:snapToGrid w:val="0"/>
              <w:jc w:val="center"/>
              <w:outlineLvl w:val="1"/>
              <w:rPr>
                <w:rFonts w:ascii="Heiti SC Medium" w:eastAsia="Heiti SC Medium" w:hAnsi="Heiti SC Medium" w:hint="eastAsia"/>
              </w:rPr>
            </w:pPr>
            <w:bookmarkStart w:id="35" w:name="_GoBack" w:colFirst="1" w:colLast="1"/>
            <w:r>
              <w:rPr>
                <w:rFonts w:ascii="Heiti SC Medium" w:eastAsia="Heiti SC Medium" w:hAnsi="Heiti SC Medium" w:hint="eastAsia"/>
              </w:rPr>
              <w:t>主介面效能測試</w:t>
            </w:r>
          </w:p>
        </w:tc>
      </w:tr>
      <w:tr w:rsidR="00BF7927" w:rsidTr="00BF7927">
        <w:trPr>
          <w:trHeight w:val="227"/>
          <w:jc w:val="center"/>
        </w:trPr>
        <w:tc>
          <w:tcPr>
            <w:tcW w:w="11052" w:type="dxa"/>
            <w:vAlign w:val="center"/>
          </w:tcPr>
          <w:p w:rsidR="00BF7927" w:rsidRDefault="00BF7927" w:rsidP="00BF7927">
            <w:pPr>
              <w:snapToGrid w:val="0"/>
              <w:jc w:val="center"/>
              <w:outlineLvl w:val="1"/>
              <w:rPr>
                <w:rFonts w:ascii="Heiti SC Medium" w:eastAsia="Heiti SC Medium" w:hAnsi="Heiti SC Medium" w:hint="eastAsia"/>
              </w:rPr>
            </w:pPr>
            <w:r>
              <w:rPr>
                <w:rFonts w:ascii="Heiti SC Medium" w:eastAsia="Heiti SC Medium" w:hAnsi="Heiti SC Medium" w:hint="eastAsia"/>
                <w:noProof/>
              </w:rPr>
              <w:drawing>
                <wp:inline distT="0" distB="0" distL="0" distR="0">
                  <wp:extent cx="7261786" cy="3600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主介面效能測試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1786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5"/>
    </w:tbl>
    <w:p w:rsidR="00BF7927" w:rsidRPr="00DB05B6" w:rsidRDefault="00BF7927" w:rsidP="00774501">
      <w:pPr>
        <w:snapToGrid w:val="0"/>
        <w:outlineLvl w:val="1"/>
        <w:rPr>
          <w:rFonts w:ascii="Heiti SC Medium" w:eastAsia="Heiti SC Medium" w:hAnsi="Heiti SC Medium" w:hint="eastAsia"/>
        </w:rPr>
      </w:pPr>
    </w:p>
    <w:p w:rsidR="00B867C9" w:rsidRPr="00654B9A" w:rsidRDefault="006D0B95" w:rsidP="00654B9A">
      <w:pPr>
        <w:numPr>
          <w:ilvl w:val="1"/>
          <w:numId w:val="1"/>
        </w:numPr>
        <w:rPr>
          <w:rFonts w:ascii="Heiti SC Medium" w:eastAsia="Heiti SC Medium" w:hAnsi="Heiti SC Medium"/>
          <w:sz w:val="28"/>
          <w:szCs w:val="28"/>
        </w:rPr>
      </w:pPr>
      <w:bookmarkStart w:id="36" w:name="_Toc277807228"/>
      <w:bookmarkStart w:id="37" w:name="_Toc2892014"/>
      <w:r w:rsidRPr="00DB05B6">
        <w:rPr>
          <w:rFonts w:ascii="Heiti SC Medium" w:eastAsia="Heiti SC Medium" w:hAnsi="Heiti SC Medium"/>
          <w:sz w:val="28"/>
          <w:szCs w:val="28"/>
        </w:rPr>
        <w:t>缺失報告(Defect Tracking)</w:t>
      </w:r>
      <w:bookmarkEnd w:id="36"/>
      <w:bookmarkEnd w:id="37"/>
    </w:p>
    <w:tbl>
      <w:tblPr>
        <w:tblW w:w="1048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2"/>
        <w:gridCol w:w="983"/>
        <w:gridCol w:w="2361"/>
        <w:gridCol w:w="1952"/>
        <w:gridCol w:w="977"/>
        <w:gridCol w:w="1030"/>
        <w:gridCol w:w="2480"/>
      </w:tblGrid>
      <w:tr w:rsidR="00FC5C9E" w:rsidRPr="00DB05B6" w:rsidTr="00FC5C9E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5C9E" w:rsidRDefault="006D0B95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530C2C">
              <w:rPr>
                <w:rFonts w:ascii="Heiti SC Medium" w:eastAsia="Heiti SC Medium" w:hAnsi="Heiti SC Medium"/>
                <w:color w:val="000000" w:themeColor="text1"/>
              </w:rPr>
              <w:t>缺失</w:t>
            </w:r>
          </w:p>
          <w:p w:rsidR="00B867C9" w:rsidRPr="00530C2C" w:rsidRDefault="006D0B95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530C2C">
              <w:rPr>
                <w:rFonts w:ascii="Heiti SC Medium" w:eastAsia="Heiti SC Medium" w:hAnsi="Heiti SC Medium"/>
                <w:color w:val="000000" w:themeColor="text1"/>
              </w:rPr>
              <w:t>標號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5C9E" w:rsidRDefault="006D0B95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530C2C">
              <w:rPr>
                <w:rFonts w:ascii="Heiti SC Medium" w:eastAsia="Heiti SC Medium" w:hAnsi="Heiti SC Medium"/>
                <w:color w:val="000000" w:themeColor="text1"/>
              </w:rPr>
              <w:t>缺失</w:t>
            </w:r>
          </w:p>
          <w:p w:rsidR="00B867C9" w:rsidRPr="00530C2C" w:rsidRDefault="006D0B95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530C2C">
              <w:rPr>
                <w:rFonts w:ascii="Heiti SC Medium" w:eastAsia="Heiti SC Medium" w:hAnsi="Heiti SC Medium"/>
                <w:color w:val="000000" w:themeColor="text1"/>
              </w:rPr>
              <w:t>嚴重性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6D0B95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530C2C">
              <w:rPr>
                <w:rFonts w:ascii="Heiti SC Medium" w:eastAsia="Heiti SC Medium" w:hAnsi="Heiti SC Medium"/>
                <w:color w:val="000000" w:themeColor="text1"/>
              </w:rPr>
              <w:t>缺失說明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6D0B95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530C2C">
              <w:rPr>
                <w:rFonts w:ascii="Heiti SC Medium" w:eastAsia="Heiti SC Medium" w:hAnsi="Heiti SC Medium"/>
                <w:color w:val="000000" w:themeColor="text1"/>
              </w:rPr>
              <w:t>測試案例編號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6D0B95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530C2C">
              <w:rPr>
                <w:rFonts w:ascii="Heiti SC Medium" w:eastAsia="Heiti SC Medium" w:hAnsi="Heiti SC Medium"/>
                <w:color w:val="000000" w:themeColor="text1"/>
              </w:rPr>
              <w:t>缺失負責人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6D0B95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530C2C">
              <w:rPr>
                <w:rFonts w:ascii="Heiti SC Medium" w:eastAsia="Heiti SC Medium" w:hAnsi="Heiti SC Medium"/>
                <w:color w:val="000000" w:themeColor="text1"/>
              </w:rPr>
              <w:t>修復狀態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6D0B95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530C2C">
              <w:rPr>
                <w:rFonts w:ascii="Heiti SC Medium" w:eastAsia="Heiti SC Medium" w:hAnsi="Heiti SC Medium"/>
                <w:color w:val="000000" w:themeColor="text1"/>
              </w:rPr>
              <w:t>修復說明</w:t>
            </w:r>
          </w:p>
        </w:tc>
      </w:tr>
      <w:tr w:rsidR="00FC5C9E" w:rsidRPr="00DB05B6" w:rsidTr="00FC5C9E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6D0B95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530C2C">
              <w:rPr>
                <w:rFonts w:ascii="Heiti SC Medium" w:eastAsia="Heiti SC Medium" w:hAnsi="Heiti SC Medium"/>
                <w:color w:val="000000" w:themeColor="text1"/>
              </w:rPr>
              <w:t>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530C2C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>
              <w:rPr>
                <w:rFonts w:ascii="Heiti SC Medium" w:eastAsia="Heiti SC Medium" w:hAnsi="Heiti SC Medium"/>
                <w:color w:val="000000" w:themeColor="text1"/>
              </w:rPr>
              <w:t>Low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 w:hint="eastAsia"/>
                <w:color w:val="000000" w:themeColor="text1"/>
              </w:rPr>
              <w:t>老師查看全體出缺勤之單元測試未通過，但系統顯示正常。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/>
                <w:color w:val="000000" w:themeColor="text1"/>
              </w:rPr>
              <w:t>CS-TC-COR-38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 w:hint="eastAsia"/>
                <w:color w:val="000000" w:themeColor="text1"/>
              </w:rPr>
              <w:t>謝宛蓉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>
              <w:rPr>
                <w:rFonts w:ascii="Heiti SC Medium" w:eastAsia="Heiti SC Medium" w:hAnsi="Heiti SC Medium"/>
                <w:color w:val="000000" w:themeColor="text1"/>
              </w:rPr>
              <w:t>Closed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 w:hint="eastAsia"/>
                <w:color w:val="000000" w:themeColor="text1"/>
              </w:rPr>
              <w:t>推測為測試當中資料值變動或是測試時輸出輸入資料型態問題。</w:t>
            </w:r>
          </w:p>
        </w:tc>
      </w:tr>
      <w:tr w:rsidR="00FC5C9E" w:rsidRPr="00DB05B6" w:rsidTr="00FC5C9E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530C2C" w:rsidP="00530C2C">
            <w:pPr>
              <w:snapToGrid w:val="0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0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530C2C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>
              <w:rPr>
                <w:rFonts w:ascii="Heiti SC Medium" w:eastAsia="Heiti SC Medium" w:hAnsi="Heiti SC Medium"/>
                <w:color w:val="000000" w:themeColor="text1"/>
              </w:rPr>
              <w:t>Low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 w:hint="eastAsia"/>
                <w:color w:val="000000" w:themeColor="text1"/>
              </w:rPr>
              <w:t>老師顯示成績單元測試未通過，但系統顯示正常。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/>
                <w:color w:val="000000" w:themeColor="text1"/>
              </w:rPr>
              <w:t>CS-TC-COR-39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 w:hint="eastAsia"/>
                <w:color w:val="000000" w:themeColor="text1"/>
              </w:rPr>
              <w:t>謝宛蓉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/>
                <w:color w:val="000000" w:themeColor="text1"/>
              </w:rPr>
              <w:t>Open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 w:hint="eastAsia"/>
                <w:color w:val="000000" w:themeColor="text1"/>
              </w:rPr>
              <w:t>待研究中。</w:t>
            </w:r>
          </w:p>
        </w:tc>
      </w:tr>
      <w:tr w:rsidR="00FC5C9E" w:rsidRPr="00DB05B6" w:rsidTr="00FC5C9E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530C2C" w:rsidP="00530C2C">
            <w:pPr>
              <w:snapToGrid w:val="0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0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530C2C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>
              <w:rPr>
                <w:rFonts w:ascii="Heiti SC Medium" w:eastAsia="Heiti SC Medium" w:hAnsi="Heiti SC Medium"/>
                <w:color w:val="000000" w:themeColor="text1"/>
              </w:rPr>
              <w:t>Low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 w:hint="eastAsia"/>
                <w:color w:val="000000" w:themeColor="text1"/>
              </w:rPr>
              <w:t>老師編輯成績單元測試未通過，但使用系統操作該功能時顯示無誤且資料庫正確更新。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/>
                <w:color w:val="000000" w:themeColor="text1"/>
              </w:rPr>
              <w:t>CS-TC-COR-40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 w:hint="eastAsia"/>
                <w:color w:val="000000" w:themeColor="text1"/>
              </w:rPr>
              <w:t>謝宛蓉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>
              <w:rPr>
                <w:rFonts w:ascii="Heiti SC Medium" w:eastAsia="Heiti SC Medium" w:hAnsi="Heiti SC Medium"/>
                <w:color w:val="000000" w:themeColor="text1"/>
              </w:rPr>
              <w:t>Closed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 w:hint="eastAsia"/>
                <w:color w:val="000000" w:themeColor="text1"/>
              </w:rPr>
              <w:t>推測為測試當中資料值變動或是測試時輸出輸入資料型態問題。</w:t>
            </w:r>
          </w:p>
        </w:tc>
      </w:tr>
      <w:tr w:rsidR="00530C2C" w:rsidRPr="00DB05B6" w:rsidTr="00FC5C9E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Default="00530C2C" w:rsidP="00530C2C">
            <w:pPr>
              <w:snapToGrid w:val="0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0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530C2C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>
              <w:rPr>
                <w:rFonts w:ascii="Heiti SC Medium" w:eastAsia="Heiti SC Medium" w:hAnsi="Heiti SC Medium"/>
                <w:color w:val="000000" w:themeColor="text1"/>
              </w:rPr>
              <w:t>Low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 w:hint="eastAsia"/>
                <w:color w:val="000000" w:themeColor="text1"/>
              </w:rPr>
              <w:t>補習班刪除課程單元測試未通過，但使用系統操作該功能時顯示無誤且資料庫正確更新。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/>
                <w:color w:val="000000" w:themeColor="text1"/>
              </w:rPr>
              <w:t>CS-TC-COR-10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 w:hint="eastAsia"/>
                <w:color w:val="000000" w:themeColor="text1"/>
              </w:rPr>
              <w:t>林湘羚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/>
                <w:color w:val="000000" w:themeColor="text1"/>
              </w:rPr>
              <w:t>Open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 w:hint="eastAsia"/>
                <w:color w:val="000000" w:themeColor="text1"/>
              </w:rPr>
              <w:t>待研究中。</w:t>
            </w:r>
          </w:p>
        </w:tc>
      </w:tr>
      <w:tr w:rsidR="00530C2C" w:rsidRPr="00DB05B6" w:rsidTr="00FC5C9E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Default="00530C2C" w:rsidP="00530C2C">
            <w:pPr>
              <w:snapToGrid w:val="0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0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530C2C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>
              <w:rPr>
                <w:rFonts w:ascii="Heiti SC Medium" w:eastAsia="Heiti SC Medium" w:hAnsi="Heiti SC Medium"/>
                <w:color w:val="000000" w:themeColor="text1"/>
              </w:rPr>
              <w:t>Low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 w:hint="eastAsia"/>
                <w:color w:val="000000" w:themeColor="text1"/>
              </w:rPr>
              <w:t>補習班刪除使用者單元測試未通過，但使用系統操作該</w:t>
            </w:r>
            <w:r w:rsidRPr="00FC5C9E">
              <w:rPr>
                <w:rFonts w:ascii="Heiti SC Medium" w:eastAsia="Heiti SC Medium" w:hAnsi="Heiti SC Medium" w:hint="eastAsia"/>
                <w:color w:val="000000" w:themeColor="text1"/>
              </w:rPr>
              <w:lastRenderedPageBreak/>
              <w:t>功能時顯示無誤且資料庫正確更新。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/>
                <w:color w:val="000000" w:themeColor="text1"/>
              </w:rPr>
              <w:lastRenderedPageBreak/>
              <w:t>CS-TC-USER-10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 w:hint="eastAsia"/>
                <w:color w:val="000000" w:themeColor="text1"/>
              </w:rPr>
              <w:t>林湘羚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/>
                <w:color w:val="000000" w:themeColor="text1"/>
              </w:rPr>
              <w:t>Open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 w:hint="eastAsia"/>
                <w:color w:val="000000" w:themeColor="text1"/>
              </w:rPr>
              <w:t>待研究中。</w:t>
            </w:r>
          </w:p>
        </w:tc>
      </w:tr>
      <w:tr w:rsidR="00530C2C" w:rsidRPr="00DB05B6" w:rsidTr="00FC5C9E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Default="00530C2C" w:rsidP="00530C2C">
            <w:pPr>
              <w:snapToGrid w:val="0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0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530C2C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>
              <w:rPr>
                <w:rFonts w:ascii="Heiti SC Medium" w:eastAsia="Heiti SC Medium" w:hAnsi="Heiti SC Medium"/>
                <w:color w:val="000000" w:themeColor="text1"/>
              </w:rPr>
              <w:t>Low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 w:hint="eastAsia"/>
                <w:color w:val="000000" w:themeColor="text1"/>
              </w:rPr>
              <w:t>補習班編輯課程單元測試未通過，但使用系統操作該功能時顯示無誤且資料庫正確更新。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/>
                <w:color w:val="000000" w:themeColor="text1"/>
              </w:rPr>
              <w:t>CS-TC-COR-12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 w:hint="eastAsia"/>
                <w:color w:val="000000" w:themeColor="text1"/>
              </w:rPr>
              <w:t>林湘羚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/>
                <w:color w:val="000000" w:themeColor="text1"/>
              </w:rPr>
              <w:t>Open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 w:hint="eastAsia"/>
                <w:color w:val="000000" w:themeColor="text1"/>
              </w:rPr>
              <w:t>待研究中。</w:t>
            </w:r>
          </w:p>
        </w:tc>
      </w:tr>
      <w:tr w:rsidR="00530C2C" w:rsidRPr="00DB05B6" w:rsidTr="00FC5C9E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Default="00530C2C" w:rsidP="00530C2C">
            <w:pPr>
              <w:snapToGrid w:val="0"/>
              <w:jc w:val="both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0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07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530C2C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>
              <w:rPr>
                <w:rFonts w:ascii="Heiti SC Medium" w:eastAsia="Heiti SC Medium" w:hAnsi="Heiti SC Medium"/>
                <w:color w:val="000000" w:themeColor="text1"/>
              </w:rPr>
              <w:t>Low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 w:hint="eastAsia"/>
                <w:color w:val="000000" w:themeColor="text1"/>
              </w:rPr>
              <w:t>補習班查詢課程出缺勤單元測試未通過，但使用系統操作該功能時顯示無誤且資料庫正確更新。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/>
                <w:color w:val="000000" w:themeColor="text1"/>
              </w:rPr>
              <w:t>CS-TC-COR-1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 w:hint="eastAsia"/>
                <w:color w:val="000000" w:themeColor="text1"/>
              </w:rPr>
              <w:t>林湘羚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/>
                <w:color w:val="000000" w:themeColor="text1"/>
              </w:rPr>
              <w:t>Open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C2C" w:rsidRPr="00530C2C" w:rsidRDefault="00FC5C9E" w:rsidP="00530C2C">
            <w:pPr>
              <w:snapToGrid w:val="0"/>
              <w:jc w:val="both"/>
              <w:rPr>
                <w:rFonts w:ascii="Heiti SC Medium" w:eastAsia="Heiti SC Medium" w:hAnsi="Heiti SC Medium"/>
                <w:color w:val="000000" w:themeColor="text1"/>
              </w:rPr>
            </w:pPr>
            <w:r w:rsidRPr="00FC5C9E">
              <w:rPr>
                <w:rFonts w:ascii="Heiti SC Medium" w:eastAsia="Heiti SC Medium" w:hAnsi="Heiti SC Medium" w:hint="eastAsia"/>
                <w:color w:val="000000" w:themeColor="text1"/>
              </w:rPr>
              <w:t>待研究中。</w:t>
            </w:r>
          </w:p>
        </w:tc>
      </w:tr>
    </w:tbl>
    <w:p w:rsidR="00B867C9" w:rsidRPr="00DB05B6" w:rsidRDefault="00B867C9" w:rsidP="00056011">
      <w:pPr>
        <w:rPr>
          <w:rFonts w:ascii="Heiti SC Medium" w:eastAsia="Heiti SC Medium" w:hAnsi="Heiti SC Medium"/>
          <w:sz w:val="28"/>
          <w:szCs w:val="28"/>
        </w:rPr>
      </w:pPr>
      <w:bookmarkStart w:id="38" w:name="_Toc321954769"/>
    </w:p>
    <w:p w:rsidR="00B867C9" w:rsidRPr="00DB05B6" w:rsidRDefault="006D0B95" w:rsidP="005A0698">
      <w:pPr>
        <w:pageBreakBefore/>
        <w:numPr>
          <w:ilvl w:val="0"/>
          <w:numId w:val="1"/>
        </w:numPr>
        <w:rPr>
          <w:rFonts w:ascii="Heiti SC Medium" w:eastAsia="Heiti SC Medium" w:hAnsi="Heiti SC Medium"/>
          <w:sz w:val="28"/>
          <w:szCs w:val="28"/>
        </w:rPr>
      </w:pPr>
      <w:bookmarkStart w:id="39" w:name="_Toc2892015"/>
      <w:r w:rsidRPr="00DB05B6">
        <w:rPr>
          <w:rFonts w:ascii="Heiti SC Medium" w:eastAsia="Heiti SC Medium" w:hAnsi="Heiti SC Medium"/>
          <w:sz w:val="28"/>
          <w:szCs w:val="28"/>
        </w:rPr>
        <w:lastRenderedPageBreak/>
        <w:t>追溯表(Traceability Matrix)</w:t>
      </w:r>
      <w:bookmarkEnd w:id="38"/>
      <w:bookmarkEnd w:id="39"/>
    </w:p>
    <w:p w:rsidR="00B867C9" w:rsidRPr="00DB05B6" w:rsidRDefault="00B867C9" w:rsidP="005A0698">
      <w:pPr>
        <w:ind w:left="425"/>
        <w:rPr>
          <w:rFonts w:ascii="Heiti SC Medium" w:eastAsia="Heiti SC Medium" w:hAnsi="Heiti SC Medium"/>
          <w:color w:val="FF0000"/>
        </w:rPr>
      </w:pPr>
    </w:p>
    <w:tbl>
      <w:tblPr>
        <w:tblW w:w="8222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0"/>
        <w:gridCol w:w="2741"/>
        <w:gridCol w:w="2741"/>
      </w:tblGrid>
      <w:tr w:rsidR="00B867C9" w:rsidRPr="00DB05B6" w:rsidTr="00D141F4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2454A8" w:rsidRDefault="006D0B95" w:rsidP="00D141F4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8"/>
              </w:rPr>
            </w:pPr>
            <w:r w:rsidRPr="002454A8">
              <w:rPr>
                <w:rFonts w:ascii="Heiti SC Medium" w:eastAsia="Heiti SC Medium" w:hAnsi="Heiti SC Medium"/>
                <w:b/>
                <w:color w:val="000000" w:themeColor="text1"/>
                <w:sz w:val="28"/>
              </w:rPr>
              <w:t>Req. No.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2454A8" w:rsidRDefault="006D0B95" w:rsidP="00D141F4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8"/>
              </w:rPr>
            </w:pPr>
            <w:r w:rsidRPr="002454A8">
              <w:rPr>
                <w:rFonts w:ascii="Heiti SC Medium" w:eastAsia="Heiti SC Medium" w:hAnsi="Heiti SC Medium"/>
                <w:b/>
                <w:color w:val="000000" w:themeColor="text1"/>
                <w:sz w:val="28"/>
              </w:rPr>
              <w:t>Test Case #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2454A8" w:rsidRDefault="006D0B95" w:rsidP="00D141F4">
            <w:pPr>
              <w:tabs>
                <w:tab w:val="left" w:pos="992"/>
              </w:tabs>
              <w:jc w:val="center"/>
              <w:rPr>
                <w:rFonts w:ascii="Heiti SC Medium" w:eastAsia="Heiti SC Medium" w:hAnsi="Heiti SC Medium"/>
                <w:b/>
                <w:color w:val="000000" w:themeColor="text1"/>
                <w:sz w:val="28"/>
              </w:rPr>
            </w:pPr>
            <w:r w:rsidRPr="002454A8">
              <w:rPr>
                <w:rFonts w:ascii="Heiti SC Medium" w:eastAsia="Heiti SC Medium" w:hAnsi="Heiti SC Medium"/>
                <w:b/>
                <w:color w:val="000000" w:themeColor="text1"/>
                <w:sz w:val="28"/>
              </w:rPr>
              <w:t>Verification</w:t>
            </w:r>
          </w:p>
        </w:tc>
      </w:tr>
      <w:tr w:rsidR="00B867C9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S-FR-LI-01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67C9" w:rsidRPr="002454A8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2454A8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S-FR-CI-02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002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2454A8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S-FR-CI-02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003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2454A8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S-FR-PI-02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004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2454A8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S-FR-CI-02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005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2454A8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CI-02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006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CI-02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007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PI-01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008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PI-02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009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PI-02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010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PI-02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011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PI-02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012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Default="00A106F1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PI-02</w:t>
            </w:r>
          </w:p>
          <w:p w:rsidR="00A106F1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CP-01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013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Default="00A106F1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PI-02</w:t>
            </w:r>
          </w:p>
          <w:p w:rsidR="00A106F1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CP-01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014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Default="00A106F1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PI-02</w:t>
            </w:r>
          </w:p>
          <w:p w:rsidR="00A106F1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CP-01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015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AD-03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16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AD-03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017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6F1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AD-03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018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AD-03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019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ML-01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020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ML-01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021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ML-01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022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CR-01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023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lastRenderedPageBreak/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CR-01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024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CR-01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025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CR-01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026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CR-01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027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CR-01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028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LI-01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029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LI-01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030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CI-01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031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CB-03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0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32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CB-02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033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CB-02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034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CB-02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035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AD-01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036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AD-01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037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GD-02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038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GD-01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039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GD-01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040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CB-01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041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CB-01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042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CB-01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043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LI-01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044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LI-01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045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SH-01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046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HW-02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047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GD-02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048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AD-02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049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lastRenderedPageBreak/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CB-03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050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ML-02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051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  <w:tr w:rsidR="00D141F4" w:rsidRPr="00DB05B6" w:rsidTr="00A106F1">
        <w:trPr>
          <w:trHeight w:val="510"/>
          <w:jc w:val="center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A106F1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S-FR-</w:t>
            </w:r>
            <w:r>
              <w:rPr>
                <w:rFonts w:ascii="Heiti SC Medium" w:eastAsia="Heiti SC Medium" w:hAnsi="Heiti SC Medium"/>
                <w:color w:val="000000" w:themeColor="text1"/>
              </w:rPr>
              <w:t>LI-01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 w:hint="eastAsia"/>
                <w:color w:val="000000" w:themeColor="text1"/>
              </w:rPr>
            </w:pPr>
            <w:r w:rsidRPr="00A106F1">
              <w:rPr>
                <w:rFonts w:ascii="Heiti SC Medium" w:eastAsia="Heiti SC Medium" w:hAnsi="Heiti SC Medium" w:hint="eastAsia"/>
                <w:color w:val="000000" w:themeColor="text1"/>
              </w:rPr>
              <w:t>C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S-STC-</w:t>
            </w:r>
            <w:r w:rsidRPr="00A106F1">
              <w:rPr>
                <w:rFonts w:ascii="Heiti SC Medium" w:eastAsia="Heiti SC Medium" w:hAnsi="Heiti SC Medium"/>
                <w:color w:val="000000" w:themeColor="text1"/>
              </w:rPr>
              <w:t>052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1F4" w:rsidRPr="00A106F1" w:rsidRDefault="00D141F4" w:rsidP="00A106F1">
            <w:pPr>
              <w:snapToGrid w:val="0"/>
              <w:jc w:val="center"/>
              <w:rPr>
                <w:rFonts w:ascii="Heiti SC Medium" w:eastAsia="Heiti SC Medium" w:hAnsi="Heiti SC Medium"/>
                <w:color w:val="000000" w:themeColor="text1"/>
              </w:rPr>
            </w:pPr>
            <w:r w:rsidRPr="00B713D6">
              <w:rPr>
                <w:rFonts w:ascii="Heiti SC Medium" w:eastAsia="Heiti SC Medium" w:hAnsi="Heiti SC Medium" w:hint="eastAsia"/>
                <w:color w:val="000000" w:themeColor="text1"/>
              </w:rPr>
              <w:t>V</w:t>
            </w:r>
            <w:r w:rsidRPr="00B713D6">
              <w:rPr>
                <w:rFonts w:ascii="Heiti SC Medium" w:eastAsia="Heiti SC Medium" w:hAnsi="Heiti SC Medium"/>
                <w:color w:val="000000" w:themeColor="text1"/>
              </w:rPr>
              <w:t>erified</w:t>
            </w:r>
          </w:p>
        </w:tc>
      </w:tr>
    </w:tbl>
    <w:p w:rsidR="00B867C9" w:rsidRPr="00DB05B6" w:rsidRDefault="00B867C9" w:rsidP="005A0698">
      <w:pPr>
        <w:ind w:left="425"/>
        <w:outlineLvl w:val="0"/>
        <w:rPr>
          <w:rFonts w:ascii="Heiti SC Medium" w:eastAsia="Heiti SC Medium" w:hAnsi="Heiti SC Medium"/>
        </w:rPr>
      </w:pPr>
    </w:p>
    <w:sectPr w:rsidR="00B867C9" w:rsidRPr="00DB05B6">
      <w:headerReference w:type="default" r:id="rId16"/>
      <w:footerReference w:type="default" r:id="rId17"/>
      <w:pgSz w:w="11906" w:h="16838"/>
      <w:pgMar w:top="1440" w:right="1469" w:bottom="1440" w:left="1622" w:header="851" w:footer="992" w:gutter="0"/>
      <w:pgNumType w:start="1"/>
      <w:cols w:space="720"/>
      <w:docGrid w:type="lines" w:linePitch="3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B76" w:rsidRDefault="00A40B76">
      <w:r>
        <w:separator/>
      </w:r>
    </w:p>
  </w:endnote>
  <w:endnote w:type="continuationSeparator" w:id="0">
    <w:p w:rsidR="00A40B76" w:rsidRDefault="00A40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標楷體">
    <w:altName w:val="微軟正黑體"/>
    <w:panose1 w:val="02010601000101010101"/>
    <w:charset w:val="00"/>
    <w:family w:val="script"/>
    <w:pitch w:val="fixed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華康中楷體">
    <w:panose1 w:val="020B0604020202020204"/>
    <w:charset w:val="00"/>
    <w:family w:val="modern"/>
    <w:pitch w:val="fixed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646" w:rsidRDefault="006D0B95">
    <w:pPr>
      <w:pStyle w:val="a4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i</w:t>
    </w:r>
    <w:r>
      <w:rPr>
        <w:lang w:val="zh-TW"/>
      </w:rPr>
      <w:fldChar w:fldCharType="end"/>
    </w:r>
  </w:p>
  <w:p w:rsidR="00470646" w:rsidRDefault="00A40B76">
    <w:pPr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646" w:rsidRDefault="006D0B95">
    <w:pPr>
      <w:pStyle w:val="a4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i</w:t>
    </w:r>
    <w:r>
      <w:rPr>
        <w:lang w:val="zh-TW"/>
      </w:rPr>
      <w:fldChar w:fldCharType="end"/>
    </w:r>
  </w:p>
  <w:p w:rsidR="00470646" w:rsidRDefault="00A40B76">
    <w:pPr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646" w:rsidRDefault="006D0B95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548</wp:posOffset>
              </wp:positionV>
              <wp:extent cx="0" cy="0"/>
              <wp:effectExtent l="0" t="0" r="0" b="0"/>
              <wp:wrapSquare wrapText="bothSides"/>
              <wp:docPr id="1" name="文字方塊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470646" w:rsidRDefault="006D0B95">
                          <w:pPr>
                            <w:pStyle w:val="a4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ii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left:0;text-align:left;margin-left:0;margin-top:.05pt;width:0;height:0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" filled="f" stroked="f">
              <v:textbox style="mso-fit-shape-to-text:t" inset="0,0,0,0">
                <w:txbxContent>
                  <w:p w:rsidR="00470646" w:rsidRDefault="006D0B95">
                    <w:pPr>
                      <w:pStyle w:val="a4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>
                      <w:rPr>
                        <w:rStyle w:val="a5"/>
                      </w:rPr>
                      <w:t>ii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646" w:rsidRDefault="006D0B95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3915369</wp:posOffset>
              </wp:positionH>
              <wp:positionV relativeFrom="paragraph">
                <wp:posOffset>9509</wp:posOffset>
              </wp:positionV>
              <wp:extent cx="0" cy="0"/>
              <wp:effectExtent l="0" t="0" r="0" b="0"/>
              <wp:wrapSquare wrapText="bothSides"/>
              <wp:docPr id="2" name="文字方塊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470646" w:rsidRDefault="006D0B95">
                          <w:pPr>
                            <w:pStyle w:val="a4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5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7" type="#_x0000_t202" style="position:absolute;left:0;text-align:left;margin-left:308.3pt;margin-top:.75pt;width:0;height:0;z-index:2516613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" filled="f" stroked="f">
              <v:textbox style="mso-fit-shape-to-text:t" inset="0,0,0,0">
                <w:txbxContent>
                  <w:p w:rsidR="00470646" w:rsidRDefault="006D0B95">
                    <w:pPr>
                      <w:pStyle w:val="a4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>
                      <w:rPr>
                        <w:rStyle w:val="a5"/>
                      </w:rPr>
                      <w:t>5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B76" w:rsidRDefault="00A40B76">
      <w:r>
        <w:rPr>
          <w:color w:val="000000"/>
        </w:rPr>
        <w:separator/>
      </w:r>
    </w:p>
  </w:footnote>
  <w:footnote w:type="continuationSeparator" w:id="0">
    <w:p w:rsidR="00A40B76" w:rsidRDefault="00A40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646" w:rsidRDefault="00A40B7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646" w:rsidRDefault="00A40B7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6A88"/>
    <w:multiLevelType w:val="hybridMultilevel"/>
    <w:tmpl w:val="5D8C2FFE"/>
    <w:lvl w:ilvl="0" w:tplc="0409000B">
      <w:start w:val="1"/>
      <w:numFmt w:val="bullet"/>
      <w:lvlText w:val=""/>
      <w:lvlJc w:val="left"/>
      <w:pPr>
        <w:ind w:left="1385" w:hanging="480"/>
      </w:pPr>
      <w:rPr>
        <w:rFonts w:ascii="Wingdings" w:hAnsi="Wingdings" w:hint="default"/>
      </w:rPr>
    </w:lvl>
    <w:lvl w:ilvl="1" w:tplc="5C48CBEA">
      <w:start w:val="1"/>
      <w:numFmt w:val="bullet"/>
      <w:lvlText w:val=""/>
      <w:lvlJc w:val="left"/>
      <w:pPr>
        <w:ind w:left="17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5" w:hanging="480"/>
      </w:pPr>
      <w:rPr>
        <w:rFonts w:ascii="Wingdings" w:hAnsi="Wingdings" w:hint="default"/>
      </w:rPr>
    </w:lvl>
  </w:abstractNum>
  <w:abstractNum w:abstractNumId="1" w15:restartNumberingAfterBreak="0">
    <w:nsid w:val="042C3380"/>
    <w:multiLevelType w:val="hybridMultilevel"/>
    <w:tmpl w:val="0C2C531A"/>
    <w:lvl w:ilvl="0" w:tplc="78CA4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2A4686"/>
    <w:multiLevelType w:val="hybridMultilevel"/>
    <w:tmpl w:val="9E62942E"/>
    <w:lvl w:ilvl="0" w:tplc="8F183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C708BD"/>
    <w:multiLevelType w:val="multilevel"/>
    <w:tmpl w:val="EFA2D270"/>
    <w:lvl w:ilvl="0">
      <w:start w:val="1"/>
      <w:numFmt w:val="decimal"/>
      <w:lvlText w:val="(%1)"/>
      <w:lvlJc w:val="left"/>
      <w:pPr>
        <w:ind w:left="1200" w:hanging="480"/>
      </w:p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15307CC8"/>
    <w:multiLevelType w:val="multilevel"/>
    <w:tmpl w:val="96525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6745A4"/>
    <w:multiLevelType w:val="hybridMultilevel"/>
    <w:tmpl w:val="C82259D4"/>
    <w:lvl w:ilvl="0" w:tplc="CA2ED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6A6846"/>
    <w:multiLevelType w:val="hybridMultilevel"/>
    <w:tmpl w:val="C902DB2A"/>
    <w:lvl w:ilvl="0" w:tplc="451A8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D41A83"/>
    <w:multiLevelType w:val="multilevel"/>
    <w:tmpl w:val="A5AA1B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A352809"/>
    <w:multiLevelType w:val="multilevel"/>
    <w:tmpl w:val="4CC823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693A00"/>
    <w:multiLevelType w:val="hybridMultilevel"/>
    <w:tmpl w:val="8640DE16"/>
    <w:lvl w:ilvl="0" w:tplc="41F0E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B17FDE"/>
    <w:multiLevelType w:val="multilevel"/>
    <w:tmpl w:val="7FB818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CDE2FBF"/>
    <w:multiLevelType w:val="hybridMultilevel"/>
    <w:tmpl w:val="2B061412"/>
    <w:lvl w:ilvl="0" w:tplc="37A8B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BD12274"/>
    <w:multiLevelType w:val="hybridMultilevel"/>
    <w:tmpl w:val="8EEEC87E"/>
    <w:lvl w:ilvl="0" w:tplc="BAA6F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8695931"/>
    <w:multiLevelType w:val="hybridMultilevel"/>
    <w:tmpl w:val="67C44616"/>
    <w:lvl w:ilvl="0" w:tplc="3CE8F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DCA1DE4"/>
    <w:multiLevelType w:val="hybridMultilevel"/>
    <w:tmpl w:val="67DA885E"/>
    <w:lvl w:ilvl="0" w:tplc="6728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F380C31"/>
    <w:multiLevelType w:val="hybridMultilevel"/>
    <w:tmpl w:val="6B6ECA5C"/>
    <w:lvl w:ilvl="0" w:tplc="BECAC196">
      <w:start w:val="1"/>
      <w:numFmt w:val="bullet"/>
      <w:lvlText w:val="-"/>
      <w:lvlJc w:val="left"/>
      <w:pPr>
        <w:ind w:left="1248" w:hanging="480"/>
      </w:pPr>
      <w:rPr>
        <w:rFonts w:ascii="Heiti SC Medium" w:eastAsia="Heiti SC Medium" w:hAnsi="Heiti SC Medium" w:cstheme="minorBidi" w:hint="eastAsia"/>
      </w:rPr>
    </w:lvl>
    <w:lvl w:ilvl="1" w:tplc="5C48CBEA">
      <w:start w:val="1"/>
      <w:numFmt w:val="bullet"/>
      <w:lvlText w:val=""/>
      <w:lvlJc w:val="left"/>
      <w:pPr>
        <w:ind w:left="17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8" w:hanging="480"/>
      </w:pPr>
      <w:rPr>
        <w:rFonts w:ascii="Wingdings" w:hAnsi="Wingdings" w:hint="default"/>
      </w:rPr>
    </w:lvl>
  </w:abstractNum>
  <w:abstractNum w:abstractNumId="16" w15:restartNumberingAfterBreak="0">
    <w:nsid w:val="4AFA2961"/>
    <w:multiLevelType w:val="multilevel"/>
    <w:tmpl w:val="43A4732A"/>
    <w:lvl w:ilvl="0">
      <w:numFmt w:val="bullet"/>
      <w:lvlText w:val="-"/>
      <w:lvlJc w:val="left"/>
      <w:pPr>
        <w:ind w:left="1680" w:hanging="720"/>
      </w:pPr>
      <w:rPr>
        <w:rFonts w:ascii="標楷體" w:eastAsia="標楷體" w:hAnsi="標楷體"/>
        <w:sz w:val="20"/>
      </w:rPr>
    </w:lvl>
    <w:lvl w:ilvl="1">
      <w:start w:val="1"/>
      <w:numFmt w:val="ideographTraditional"/>
      <w:lvlText w:val="%2、"/>
      <w:lvlJc w:val="left"/>
      <w:pPr>
        <w:ind w:left="1200" w:hanging="480"/>
      </w:pPr>
    </w:lvl>
    <w:lvl w:ilvl="2">
      <w:start w:val="1"/>
      <w:numFmt w:val="lowerRoman"/>
      <w:lvlText w:val="%3."/>
      <w:lvlJc w:val="righ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ideographTraditional"/>
      <w:lvlText w:val="%5、"/>
      <w:lvlJc w:val="left"/>
      <w:pPr>
        <w:ind w:left="2640" w:hanging="480"/>
      </w:p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ideographTraditional"/>
      <w:lvlText w:val="%8、"/>
      <w:lvlJc w:val="left"/>
      <w:pPr>
        <w:ind w:left="4080" w:hanging="480"/>
      </w:pPr>
    </w:lvl>
    <w:lvl w:ilvl="8">
      <w:start w:val="1"/>
      <w:numFmt w:val="lowerRoman"/>
      <w:lvlText w:val="%9."/>
      <w:lvlJc w:val="right"/>
      <w:pPr>
        <w:ind w:left="4560" w:hanging="480"/>
      </w:pPr>
    </w:lvl>
  </w:abstractNum>
  <w:abstractNum w:abstractNumId="17" w15:restartNumberingAfterBreak="0">
    <w:nsid w:val="4CC03102"/>
    <w:multiLevelType w:val="hybridMultilevel"/>
    <w:tmpl w:val="D152C15C"/>
    <w:lvl w:ilvl="0" w:tplc="BECAC196">
      <w:start w:val="1"/>
      <w:numFmt w:val="bullet"/>
      <w:lvlText w:val="-"/>
      <w:lvlJc w:val="left"/>
      <w:pPr>
        <w:ind w:left="1248" w:hanging="480"/>
      </w:pPr>
      <w:rPr>
        <w:rFonts w:ascii="Heiti SC Medium" w:eastAsia="Heiti SC Medium" w:hAnsi="Heiti SC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8" w:hanging="480"/>
      </w:pPr>
      <w:rPr>
        <w:rFonts w:ascii="Wingdings" w:hAnsi="Wingdings" w:hint="default"/>
      </w:rPr>
    </w:lvl>
  </w:abstractNum>
  <w:abstractNum w:abstractNumId="18" w15:restartNumberingAfterBreak="0">
    <w:nsid w:val="54B438B1"/>
    <w:multiLevelType w:val="multilevel"/>
    <w:tmpl w:val="D4B846AC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b/>
        <w:color w:val="auto"/>
        <w:sz w:val="28"/>
        <w:lang w:val="en-US"/>
      </w:rPr>
    </w:lvl>
    <w:lvl w:ilvl="1">
      <w:start w:val="1"/>
      <w:numFmt w:val="decimal"/>
      <w:lvlText w:val="%2."/>
      <w:lvlJc w:val="left"/>
      <w:pPr>
        <w:ind w:left="905" w:hanging="480"/>
      </w:pPr>
      <w:rPr>
        <w:rFonts w:hint="default"/>
        <w:b w:val="0"/>
        <w:color w:val="auto"/>
        <w:sz w:val="24"/>
      </w:rPr>
    </w:lvl>
    <w:lvl w:ilvl="2">
      <w:start w:val="1"/>
      <w:numFmt w:val="bullet"/>
      <w:lvlText w:val="-"/>
      <w:lvlJc w:val="left"/>
      <w:pPr>
        <w:ind w:left="1331" w:hanging="480"/>
      </w:pPr>
      <w:rPr>
        <w:rFonts w:ascii="Heiti SC Medium" w:eastAsia="Heiti SC Medium" w:hAnsi="Heiti SC Medium" w:cstheme="minorBidi" w:hint="eastAsia"/>
        <w:b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D280946"/>
    <w:multiLevelType w:val="hybridMultilevel"/>
    <w:tmpl w:val="0C9038D2"/>
    <w:lvl w:ilvl="0" w:tplc="2ECA7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E9249C"/>
    <w:multiLevelType w:val="hybridMultilevel"/>
    <w:tmpl w:val="BA54CABC"/>
    <w:lvl w:ilvl="0" w:tplc="5D3EA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0352BD"/>
    <w:multiLevelType w:val="multilevel"/>
    <w:tmpl w:val="C50A99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48D3B81"/>
    <w:multiLevelType w:val="multilevel"/>
    <w:tmpl w:val="21366A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9232057"/>
    <w:multiLevelType w:val="hybridMultilevel"/>
    <w:tmpl w:val="CB9E06AC"/>
    <w:lvl w:ilvl="0" w:tplc="9D5EB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9E364AE"/>
    <w:multiLevelType w:val="multilevel"/>
    <w:tmpl w:val="8452AC12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b/>
        <w:color w:val="auto"/>
        <w:sz w:val="28"/>
      </w:rPr>
    </w:lvl>
    <w:lvl w:ilvl="1">
      <w:start w:val="1"/>
      <w:numFmt w:val="decimal"/>
      <w:lvlText w:val="%2."/>
      <w:lvlJc w:val="left"/>
      <w:pPr>
        <w:ind w:left="905" w:hanging="480"/>
      </w:pPr>
      <w:rPr>
        <w:b w:val="0"/>
        <w:sz w:val="24"/>
      </w:rPr>
    </w:lvl>
    <w:lvl w:ilvl="2">
      <w:start w:val="1"/>
      <w:numFmt w:val="bullet"/>
      <w:lvlText w:val="-"/>
      <w:lvlJc w:val="left"/>
      <w:pPr>
        <w:ind w:left="1331" w:hanging="480"/>
      </w:pPr>
      <w:rPr>
        <w:rFonts w:ascii="Heiti SC Medium" w:eastAsia="Heiti SC Medium" w:hAnsi="Heiti SC Medium" w:cstheme="minorBidi" w:hint="eastAsia"/>
        <w:b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BB011D5"/>
    <w:multiLevelType w:val="hybridMultilevel"/>
    <w:tmpl w:val="4D622806"/>
    <w:lvl w:ilvl="0" w:tplc="09E84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C1E1157"/>
    <w:multiLevelType w:val="hybridMultilevel"/>
    <w:tmpl w:val="9490D504"/>
    <w:lvl w:ilvl="0" w:tplc="8558F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C5C55FE"/>
    <w:multiLevelType w:val="multilevel"/>
    <w:tmpl w:val="87623E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BF0EF7"/>
    <w:multiLevelType w:val="hybridMultilevel"/>
    <w:tmpl w:val="B0CC1326"/>
    <w:lvl w:ilvl="0" w:tplc="7BD03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A247FE9"/>
    <w:multiLevelType w:val="hybridMultilevel"/>
    <w:tmpl w:val="F2D44184"/>
    <w:lvl w:ilvl="0" w:tplc="83585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A404344"/>
    <w:multiLevelType w:val="hybridMultilevel"/>
    <w:tmpl w:val="9BB4E7A0"/>
    <w:lvl w:ilvl="0" w:tplc="D20CC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AA901CA"/>
    <w:multiLevelType w:val="hybridMultilevel"/>
    <w:tmpl w:val="7E0C2F68"/>
    <w:lvl w:ilvl="0" w:tplc="5C48CBEA">
      <w:start w:val="1"/>
      <w:numFmt w:val="bullet"/>
      <w:lvlText w:val=""/>
      <w:lvlJc w:val="left"/>
      <w:pPr>
        <w:ind w:left="249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8" w:hanging="480"/>
      </w:pPr>
      <w:rPr>
        <w:rFonts w:ascii="Wingdings" w:hAnsi="Wingdings" w:hint="default"/>
      </w:rPr>
    </w:lvl>
  </w:abstractNum>
  <w:abstractNum w:abstractNumId="32" w15:restartNumberingAfterBreak="0">
    <w:nsid w:val="7AB12BC0"/>
    <w:multiLevelType w:val="multilevel"/>
    <w:tmpl w:val="2592A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DAE4CE2"/>
    <w:multiLevelType w:val="multilevel"/>
    <w:tmpl w:val="80C69F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3"/>
  </w:num>
  <w:num w:numId="3">
    <w:abstractNumId w:val="16"/>
  </w:num>
  <w:num w:numId="4">
    <w:abstractNumId w:val="24"/>
  </w:num>
  <w:num w:numId="5">
    <w:abstractNumId w:val="15"/>
  </w:num>
  <w:num w:numId="6">
    <w:abstractNumId w:val="31"/>
  </w:num>
  <w:num w:numId="7">
    <w:abstractNumId w:val="17"/>
  </w:num>
  <w:num w:numId="8">
    <w:abstractNumId w:val="0"/>
  </w:num>
  <w:num w:numId="9">
    <w:abstractNumId w:val="8"/>
  </w:num>
  <w:num w:numId="10">
    <w:abstractNumId w:val="27"/>
  </w:num>
  <w:num w:numId="11">
    <w:abstractNumId w:val="22"/>
  </w:num>
  <w:num w:numId="12">
    <w:abstractNumId w:val="7"/>
  </w:num>
  <w:num w:numId="13">
    <w:abstractNumId w:val="32"/>
  </w:num>
  <w:num w:numId="14">
    <w:abstractNumId w:val="21"/>
  </w:num>
  <w:num w:numId="15">
    <w:abstractNumId w:val="10"/>
  </w:num>
  <w:num w:numId="16">
    <w:abstractNumId w:val="4"/>
  </w:num>
  <w:num w:numId="17">
    <w:abstractNumId w:val="33"/>
  </w:num>
  <w:num w:numId="18">
    <w:abstractNumId w:val="11"/>
  </w:num>
  <w:num w:numId="19">
    <w:abstractNumId w:val="23"/>
  </w:num>
  <w:num w:numId="20">
    <w:abstractNumId w:val="28"/>
  </w:num>
  <w:num w:numId="21">
    <w:abstractNumId w:val="19"/>
  </w:num>
  <w:num w:numId="22">
    <w:abstractNumId w:val="9"/>
  </w:num>
  <w:num w:numId="23">
    <w:abstractNumId w:val="1"/>
  </w:num>
  <w:num w:numId="24">
    <w:abstractNumId w:val="5"/>
  </w:num>
  <w:num w:numId="25">
    <w:abstractNumId w:val="25"/>
  </w:num>
  <w:num w:numId="26">
    <w:abstractNumId w:val="12"/>
  </w:num>
  <w:num w:numId="27">
    <w:abstractNumId w:val="14"/>
  </w:num>
  <w:num w:numId="28">
    <w:abstractNumId w:val="2"/>
  </w:num>
  <w:num w:numId="29">
    <w:abstractNumId w:val="30"/>
  </w:num>
  <w:num w:numId="30">
    <w:abstractNumId w:val="6"/>
  </w:num>
  <w:num w:numId="31">
    <w:abstractNumId w:val="29"/>
  </w:num>
  <w:num w:numId="32">
    <w:abstractNumId w:val="13"/>
  </w:num>
  <w:num w:numId="33">
    <w:abstractNumId w:val="26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7C9"/>
    <w:rsid w:val="00002493"/>
    <w:rsid w:val="00037842"/>
    <w:rsid w:val="00056011"/>
    <w:rsid w:val="00061D44"/>
    <w:rsid w:val="000927F7"/>
    <w:rsid w:val="000C2A3C"/>
    <w:rsid w:val="000C362D"/>
    <w:rsid w:val="000E3403"/>
    <w:rsid w:val="000F43BB"/>
    <w:rsid w:val="001358F5"/>
    <w:rsid w:val="00172FA1"/>
    <w:rsid w:val="001861B0"/>
    <w:rsid w:val="001928CD"/>
    <w:rsid w:val="001A584C"/>
    <w:rsid w:val="001C184C"/>
    <w:rsid w:val="002454A8"/>
    <w:rsid w:val="00280535"/>
    <w:rsid w:val="002818ED"/>
    <w:rsid w:val="00283538"/>
    <w:rsid w:val="00287EA3"/>
    <w:rsid w:val="00296A20"/>
    <w:rsid w:val="00297B44"/>
    <w:rsid w:val="002B5A97"/>
    <w:rsid w:val="002B644E"/>
    <w:rsid w:val="002C3600"/>
    <w:rsid w:val="002E3B1B"/>
    <w:rsid w:val="00327BE2"/>
    <w:rsid w:val="003B2461"/>
    <w:rsid w:val="003D52A7"/>
    <w:rsid w:val="003D59FF"/>
    <w:rsid w:val="003E5CF3"/>
    <w:rsid w:val="003F0686"/>
    <w:rsid w:val="00403115"/>
    <w:rsid w:val="00435ADC"/>
    <w:rsid w:val="00437358"/>
    <w:rsid w:val="00456028"/>
    <w:rsid w:val="0048633C"/>
    <w:rsid w:val="004A58AE"/>
    <w:rsid w:val="004D6601"/>
    <w:rsid w:val="004E3EF6"/>
    <w:rsid w:val="00500989"/>
    <w:rsid w:val="005158E9"/>
    <w:rsid w:val="00530C2C"/>
    <w:rsid w:val="0057514E"/>
    <w:rsid w:val="005A0698"/>
    <w:rsid w:val="005C6C11"/>
    <w:rsid w:val="00620D12"/>
    <w:rsid w:val="0063756C"/>
    <w:rsid w:val="00654B9A"/>
    <w:rsid w:val="00666918"/>
    <w:rsid w:val="006A0F05"/>
    <w:rsid w:val="006D0B95"/>
    <w:rsid w:val="006D0F62"/>
    <w:rsid w:val="006D36F8"/>
    <w:rsid w:val="007016A9"/>
    <w:rsid w:val="0074072C"/>
    <w:rsid w:val="007422C8"/>
    <w:rsid w:val="00744483"/>
    <w:rsid w:val="00770B14"/>
    <w:rsid w:val="00774501"/>
    <w:rsid w:val="007869EB"/>
    <w:rsid w:val="007D5903"/>
    <w:rsid w:val="007F730F"/>
    <w:rsid w:val="008438EE"/>
    <w:rsid w:val="008D46FE"/>
    <w:rsid w:val="008F2255"/>
    <w:rsid w:val="0090342A"/>
    <w:rsid w:val="0090469F"/>
    <w:rsid w:val="00906B3E"/>
    <w:rsid w:val="009120B3"/>
    <w:rsid w:val="009374E3"/>
    <w:rsid w:val="00937574"/>
    <w:rsid w:val="0095133D"/>
    <w:rsid w:val="0095309F"/>
    <w:rsid w:val="0097758A"/>
    <w:rsid w:val="009C15B7"/>
    <w:rsid w:val="009D7C85"/>
    <w:rsid w:val="009F3AF4"/>
    <w:rsid w:val="00A106F1"/>
    <w:rsid w:val="00A166F7"/>
    <w:rsid w:val="00A235B5"/>
    <w:rsid w:val="00A26F38"/>
    <w:rsid w:val="00A37201"/>
    <w:rsid w:val="00A37DAA"/>
    <w:rsid w:val="00A405C2"/>
    <w:rsid w:val="00A40B76"/>
    <w:rsid w:val="00A52ADB"/>
    <w:rsid w:val="00A61F2E"/>
    <w:rsid w:val="00A66161"/>
    <w:rsid w:val="00A87CB1"/>
    <w:rsid w:val="00AA41C7"/>
    <w:rsid w:val="00AC2C2A"/>
    <w:rsid w:val="00AC3548"/>
    <w:rsid w:val="00AC579C"/>
    <w:rsid w:val="00AE3D2D"/>
    <w:rsid w:val="00B23CB3"/>
    <w:rsid w:val="00B56277"/>
    <w:rsid w:val="00B77C9F"/>
    <w:rsid w:val="00B867C9"/>
    <w:rsid w:val="00B9098B"/>
    <w:rsid w:val="00B93977"/>
    <w:rsid w:val="00BB748E"/>
    <w:rsid w:val="00BC3E17"/>
    <w:rsid w:val="00BD35B1"/>
    <w:rsid w:val="00BF7927"/>
    <w:rsid w:val="00C05EE9"/>
    <w:rsid w:val="00C35A4A"/>
    <w:rsid w:val="00C55BE0"/>
    <w:rsid w:val="00C560BC"/>
    <w:rsid w:val="00C7396C"/>
    <w:rsid w:val="00C80EAA"/>
    <w:rsid w:val="00C92DA4"/>
    <w:rsid w:val="00CA2AD7"/>
    <w:rsid w:val="00CC4821"/>
    <w:rsid w:val="00CE1562"/>
    <w:rsid w:val="00D11609"/>
    <w:rsid w:val="00D12EB3"/>
    <w:rsid w:val="00D14195"/>
    <w:rsid w:val="00D141F4"/>
    <w:rsid w:val="00D251AA"/>
    <w:rsid w:val="00D53C8C"/>
    <w:rsid w:val="00D75316"/>
    <w:rsid w:val="00DB05B6"/>
    <w:rsid w:val="00DB5DB6"/>
    <w:rsid w:val="00DC2BF6"/>
    <w:rsid w:val="00DC7587"/>
    <w:rsid w:val="00DD70AA"/>
    <w:rsid w:val="00DE4234"/>
    <w:rsid w:val="00DF24AA"/>
    <w:rsid w:val="00DF7DA9"/>
    <w:rsid w:val="00E46D8A"/>
    <w:rsid w:val="00E6041E"/>
    <w:rsid w:val="00E632CF"/>
    <w:rsid w:val="00E808BF"/>
    <w:rsid w:val="00E91D6E"/>
    <w:rsid w:val="00E94479"/>
    <w:rsid w:val="00E9671A"/>
    <w:rsid w:val="00EF416B"/>
    <w:rsid w:val="00EF58DC"/>
    <w:rsid w:val="00F2657D"/>
    <w:rsid w:val="00FA0696"/>
    <w:rsid w:val="00FA0EFB"/>
    <w:rsid w:val="00FA5B8E"/>
    <w:rsid w:val="00FC5C9E"/>
    <w:rsid w:val="00FC6FB4"/>
    <w:rsid w:val="00FE0E4E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34DB"/>
  <w15:docId w15:val="{E77CFD70-9988-544F-9C43-7703ECF5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kern w:val="3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suppressAutoHyphens/>
      <w:spacing w:before="180" w:after="180" w:line="720" w:lineRule="auto"/>
      <w:outlineLvl w:val="0"/>
    </w:pPr>
    <w:rPr>
      <w:rFonts w:ascii="Arial" w:hAnsi="Arial"/>
      <w:b/>
      <w:bCs/>
      <w:sz w:val="52"/>
      <w:szCs w:val="52"/>
    </w:rPr>
  </w:style>
  <w:style w:type="paragraph" w:styleId="2">
    <w:name w:val="heading 2"/>
    <w:basedOn w:val="a"/>
    <w:next w:val="a0"/>
    <w:uiPriority w:val="9"/>
    <w:semiHidden/>
    <w:unhideWhenUsed/>
    <w:qFormat/>
    <w:pPr>
      <w:suppressAutoHyphens/>
      <w:autoSpaceDE w:val="0"/>
      <w:spacing w:after="120"/>
      <w:ind w:firstLine="518"/>
      <w:outlineLvl w:val="1"/>
    </w:pPr>
    <w:rPr>
      <w:rFonts w:eastAsia="標楷體"/>
      <w:kern w:val="0"/>
      <w:sz w:val="26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uppressAutoHyphens/>
      <w:ind w:left="960"/>
      <w:textAlignment w:val="baseline"/>
      <w:outlineLvl w:val="2"/>
    </w:pPr>
    <w:rPr>
      <w:rFonts w:ascii="Book Antiqua" w:eastAsia="標楷體" w:hAnsi="Book Antiqua"/>
      <w:bCs/>
      <w:kern w:val="0"/>
      <w:sz w:val="26"/>
      <w:szCs w:val="3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suppressAutoHyphens/>
      <w:spacing w:line="720" w:lineRule="auto"/>
      <w:ind w:left="200"/>
      <w:outlineLvl w:val="5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styleId="a5">
    <w:name w:val="page number"/>
    <w:basedOn w:val="a1"/>
  </w:style>
  <w:style w:type="paragraph" w:styleId="a6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pPr>
      <w:suppressAutoHyphens/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pPr>
      <w:suppressAutoHyphens/>
      <w:ind w:left="240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pPr>
      <w:suppressAutoHyphens/>
      <w:ind w:left="480"/>
    </w:pPr>
    <w:rPr>
      <w:rFonts w:ascii="Calibri" w:hAnsi="Calibri" w:cs="Calibri"/>
      <w:i/>
      <w:iCs/>
      <w:sz w:val="20"/>
      <w:szCs w:val="20"/>
    </w:rPr>
  </w:style>
  <w:style w:type="character" w:styleId="a7">
    <w:name w:val="Hyperlink"/>
    <w:rPr>
      <w:color w:val="0000FF"/>
      <w:u w:val="single"/>
    </w:rPr>
  </w:style>
  <w:style w:type="paragraph" w:customStyle="1" w:styleId="DefaultText">
    <w:name w:val="Default Text"/>
    <w:basedOn w:val="a"/>
    <w:pPr>
      <w:suppressAutoHyphens/>
    </w:pPr>
    <w:rPr>
      <w:kern w:val="0"/>
      <w:szCs w:val="20"/>
      <w:lang w:eastAsia="en-US"/>
    </w:rPr>
  </w:style>
  <w:style w:type="character" w:customStyle="1" w:styleId="3TimesNewRoman">
    <w:name w:val="標題 3  + Times New Roman"/>
    <w:autoRedefine/>
    <w:rPr>
      <w:rFonts w:ascii="Times New Roman" w:hAnsi="Times New Roman"/>
    </w:rPr>
  </w:style>
  <w:style w:type="character" w:styleId="a8">
    <w:name w:val="Strong"/>
    <w:rPr>
      <w:b/>
      <w:bCs/>
    </w:rPr>
  </w:style>
  <w:style w:type="paragraph" w:customStyle="1" w:styleId="a0">
    <w:name w:val="主文"/>
    <w:basedOn w:val="a"/>
    <w:pPr>
      <w:suppressAutoHyphens/>
      <w:autoSpaceDE w:val="0"/>
      <w:spacing w:after="120"/>
      <w:ind w:left="567"/>
      <w:jc w:val="both"/>
    </w:pPr>
    <w:rPr>
      <w:rFonts w:ascii="華康中楷體" w:eastAsia="華康中楷體" w:hAnsi="華康中楷體"/>
      <w:kern w:val="0"/>
      <w:szCs w:val="20"/>
    </w:rPr>
  </w:style>
  <w:style w:type="paragraph" w:customStyle="1" w:styleId="21">
    <w:name w:val="標題 2+"/>
    <w:basedOn w:val="2"/>
  </w:style>
  <w:style w:type="character" w:customStyle="1" w:styleId="210">
    <w:name w:val="標題 2+ 字元1"/>
    <w:rPr>
      <w:rFonts w:ascii="華康中楷體" w:eastAsia="標楷體" w:hAnsi="華康中楷體"/>
      <w:color w:val="000080"/>
      <w:sz w:val="26"/>
      <w:lang w:val="en-US" w:eastAsia="zh-TW" w:bidi="ar-SA"/>
    </w:rPr>
  </w:style>
  <w:style w:type="paragraph" w:customStyle="1" w:styleId="Cover-other">
    <w:name w:val="Cover-other"/>
    <w:basedOn w:val="a"/>
    <w:pPr>
      <w:suppressAutoHyphens/>
      <w:spacing w:after="60"/>
      <w:jc w:val="center"/>
    </w:pPr>
    <w:rPr>
      <w:b/>
      <w:kern w:val="0"/>
      <w:szCs w:val="20"/>
      <w:lang w:eastAsia="en-US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細明體" w:eastAsia="細明體" w:hAnsi="細明體" w:cs="細明體"/>
      <w:kern w:val="0"/>
    </w:rPr>
  </w:style>
  <w:style w:type="paragraph" w:styleId="a9">
    <w:name w:val="caption"/>
    <w:basedOn w:val="a"/>
    <w:next w:val="a"/>
    <w:pPr>
      <w:suppressAutoHyphens/>
      <w:spacing w:before="120" w:after="120"/>
    </w:pPr>
    <w:rPr>
      <w:sz w:val="20"/>
      <w:szCs w:val="20"/>
    </w:rPr>
  </w:style>
  <w:style w:type="paragraph" w:styleId="aa">
    <w:name w:val="Title"/>
    <w:basedOn w:val="a"/>
    <w:uiPriority w:val="10"/>
    <w:qFormat/>
    <w:pPr>
      <w:suppressAutoHyphens/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b">
    <w:name w:val="Body Text"/>
    <w:basedOn w:val="a"/>
    <w:pPr>
      <w:suppressAutoHyphens/>
      <w:spacing w:after="120"/>
    </w:pPr>
  </w:style>
  <w:style w:type="paragraph" w:styleId="ac">
    <w:name w:val="Body Text Indent"/>
    <w:basedOn w:val="a"/>
    <w:pPr>
      <w:suppressAutoHyphens/>
      <w:spacing w:after="120"/>
      <w:ind w:left="480"/>
    </w:pPr>
  </w:style>
  <w:style w:type="paragraph" w:styleId="4">
    <w:name w:val="toc 4"/>
    <w:basedOn w:val="a"/>
    <w:next w:val="a"/>
    <w:autoRedefine/>
    <w:pPr>
      <w:suppressAutoHyphens/>
      <w:ind w:left="720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pPr>
      <w:suppressAutoHyphens/>
      <w:ind w:left="960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pPr>
      <w:suppressAutoHyphens/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pPr>
      <w:suppressAutoHyphens/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pPr>
      <w:suppressAutoHyphens/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pPr>
      <w:suppressAutoHyphens/>
      <w:ind w:left="1920"/>
    </w:pPr>
    <w:rPr>
      <w:rFonts w:ascii="Calibri" w:hAnsi="Calibri" w:cs="Calibri"/>
      <w:sz w:val="18"/>
      <w:szCs w:val="18"/>
    </w:rPr>
  </w:style>
  <w:style w:type="character" w:customStyle="1" w:styleId="ad">
    <w:name w:val="頁尾 字元"/>
    <w:basedOn w:val="a1"/>
    <w:rPr>
      <w:kern w:val="3"/>
    </w:rPr>
  </w:style>
  <w:style w:type="paragraph" w:styleId="ae">
    <w:name w:val="List Paragraph"/>
    <w:basedOn w:val="a"/>
    <w:uiPriority w:val="34"/>
    <w:qFormat/>
    <w:pPr>
      <w:suppressAutoHyphens/>
      <w:ind w:left="480"/>
    </w:pPr>
  </w:style>
  <w:style w:type="character" w:styleId="af">
    <w:name w:val="Unresolved Mention"/>
    <w:basedOn w:val="a1"/>
    <w:rPr>
      <w:color w:val="605E5C"/>
      <w:shd w:val="clear" w:color="auto" w:fill="E1DFDD"/>
    </w:rPr>
  </w:style>
  <w:style w:type="table" w:styleId="af0">
    <w:name w:val="Table Grid"/>
    <w:basedOn w:val="a2"/>
    <w:uiPriority w:val="39"/>
    <w:rsid w:val="00E46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280535"/>
    <w:rPr>
      <w:rFonts w:ascii="新細明體"/>
      <w:sz w:val="18"/>
      <w:szCs w:val="18"/>
    </w:rPr>
  </w:style>
  <w:style w:type="character" w:customStyle="1" w:styleId="af2">
    <w:name w:val="註解方塊文字 字元"/>
    <w:basedOn w:val="a1"/>
    <w:link w:val="af1"/>
    <w:uiPriority w:val="99"/>
    <w:semiHidden/>
    <w:rsid w:val="00280535"/>
    <w:rPr>
      <w:rFonts w:ascii="新細明體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jp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67</Pages>
  <Words>10033</Words>
  <Characters>30202</Characters>
  <Application>Microsoft Office Word</Application>
  <DocSecurity>0</DocSecurity>
  <Lines>3020</Lines>
  <Paragraphs>3094</Paragraphs>
  <ScaleCrop>false</ScaleCrop>
  <Company/>
  <LinksUpToDate>false</LinksUpToDate>
  <CharactersWithSpaces>37141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行政院公共工程委員會</dc:title>
  <dc:creator>Albert Ma</dc:creator>
  <cp:lastModifiedBy>hsuan lo</cp:lastModifiedBy>
  <cp:revision>34</cp:revision>
  <cp:lastPrinted>2021-01-13T20:22:00Z</cp:lastPrinted>
  <dcterms:created xsi:type="dcterms:W3CDTF">2021-01-13T20:22:00Z</dcterms:created>
  <dcterms:modified xsi:type="dcterms:W3CDTF">2021-01-13T21:54:00Z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Test Document Content Sample from Prof. Hung</vt:lpwstr>
  </property>
  <property fmtid="{D5CDD505-2E9C-101B-9397-08002B2CF9AE}" pid="3" name="_AuthorEmail">
    <vt:lpwstr>chingpao@ms28.hinet.net</vt:lpwstr>
  </property>
  <property fmtid="{D5CDD505-2E9C-101B-9397-08002B2CF9AE}" pid="4" name="_AuthorEmailDisplayName">
    <vt:lpwstr>chingpao</vt:lpwstr>
  </property>
  <property fmtid="{D5CDD505-2E9C-101B-9397-08002B2CF9AE}" pid="5" name="_ReviewingToolsShownOnce">
    <vt:lpwstr/>
  </property>
</Properties>
</file>